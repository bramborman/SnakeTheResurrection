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3A8A6F" w14:textId="77777777" w:rsidR="00932368" w:rsidRDefault="00932368" w:rsidP="000A2007">
      <w:pPr>
        <w:pStyle w:val="rp-titul"/>
      </w:pPr>
      <w:bookmarkStart w:id="0" w:name="_Hlk482569760"/>
      <w:bookmarkEnd w:id="0"/>
      <w:r>
        <w:t>Ročníková práce</w:t>
      </w:r>
    </w:p>
    <w:p w14:paraId="15DD8BA9" w14:textId="77777777" w:rsidR="00932376" w:rsidRDefault="00932376" w:rsidP="00932376"/>
    <w:p w14:paraId="6F4382DF" w14:textId="77777777" w:rsidR="00120C7A" w:rsidRDefault="00120C7A" w:rsidP="000A2007">
      <w:pPr>
        <w:pStyle w:val="rp-nazev"/>
        <w:sectPr w:rsidR="00120C7A" w:rsidSect="009F6CB0">
          <w:headerReference w:type="default" r:id="rId8"/>
          <w:footerReference w:type="even" r:id="rId9"/>
          <w:footerReference w:type="default" r:id="rId10"/>
          <w:pgSz w:w="11906" w:h="16838" w:code="9"/>
          <w:pgMar w:top="1134" w:right="1418" w:bottom="1985" w:left="851" w:header="709" w:footer="709" w:gutter="851"/>
          <w:cols w:space="708"/>
          <w:docGrid w:linePitch="360"/>
        </w:sectPr>
      </w:pPr>
    </w:p>
    <w:p w14:paraId="0C0092DC" w14:textId="1D7FBC88" w:rsidR="00932368" w:rsidRDefault="00F27E8A" w:rsidP="000A2007">
      <w:pPr>
        <w:pStyle w:val="rp-nazev"/>
      </w:pPr>
      <w:r>
        <w:lastRenderedPageBreak/>
        <w:t>Hra Snake</w:t>
      </w:r>
    </w:p>
    <w:p w14:paraId="0D0EC07E" w14:textId="77777777" w:rsidR="00932368" w:rsidRDefault="00932368" w:rsidP="000A2007">
      <w:pPr>
        <w:pStyle w:val="rp-podnazev"/>
      </w:pPr>
      <w:r>
        <w:t>Ročníková práce</w:t>
      </w:r>
    </w:p>
    <w:p w14:paraId="09FB4897" w14:textId="587B0B4B" w:rsidR="00932368" w:rsidRDefault="00932368" w:rsidP="000A2007">
      <w:pPr>
        <w:pStyle w:val="udaje"/>
      </w:pPr>
      <w:r>
        <w:t>Vedoucí práce:</w:t>
      </w:r>
      <w:r>
        <w:tab/>
        <w:t>Vypracoval:</w:t>
      </w:r>
      <w:r w:rsidR="00E846B6">
        <w:t xml:space="preserve"> </w:t>
      </w:r>
      <w:r w:rsidR="00F55A3F">
        <w:t>Marian Dolinský</w:t>
      </w:r>
    </w:p>
    <w:p w14:paraId="081C7FC8" w14:textId="6DDB5277" w:rsidR="00932368" w:rsidRDefault="006744A1" w:rsidP="000A2007">
      <w:pPr>
        <w:pStyle w:val="udaje"/>
      </w:pPr>
      <w:r>
        <w:t>Mgr</w:t>
      </w:r>
      <w:r w:rsidR="002355C5">
        <w:t>. František Skalka</w:t>
      </w:r>
      <w:r w:rsidR="00932368">
        <w:tab/>
        <w:t xml:space="preserve">Studijní obor: </w:t>
      </w:r>
      <w:r w:rsidR="0093580B">
        <w:t>IT</w:t>
      </w:r>
    </w:p>
    <w:p w14:paraId="485ED49A" w14:textId="0A3D76DB" w:rsidR="00932368" w:rsidRDefault="00932368" w:rsidP="000A2007">
      <w:pPr>
        <w:pStyle w:val="udaje"/>
      </w:pPr>
      <w:r>
        <w:tab/>
        <w:t xml:space="preserve">Číslo oboru: </w:t>
      </w:r>
      <w:r w:rsidR="00165249" w:rsidRPr="00165249">
        <w:t>18-20-M/01</w:t>
      </w:r>
    </w:p>
    <w:p w14:paraId="790EF394" w14:textId="0D740067" w:rsidR="00932376" w:rsidRDefault="00932368" w:rsidP="00932376">
      <w:pPr>
        <w:pStyle w:val="udaje"/>
      </w:pPr>
      <w:r>
        <w:tab/>
        <w:t xml:space="preserve">Třída: </w:t>
      </w:r>
      <w:r w:rsidR="00165249">
        <w:t>IT3</w:t>
      </w:r>
    </w:p>
    <w:p w14:paraId="4DA37A96" w14:textId="77777777" w:rsidR="00120C7A" w:rsidRDefault="00120C7A" w:rsidP="00932376">
      <w:pPr>
        <w:pStyle w:val="udaje"/>
      </w:pPr>
    </w:p>
    <w:p w14:paraId="13A2B638" w14:textId="77777777" w:rsidR="00120C7A" w:rsidRDefault="00120C7A" w:rsidP="00932376">
      <w:pPr>
        <w:pStyle w:val="udaje"/>
        <w:sectPr w:rsidR="00120C7A" w:rsidSect="009F6CB0">
          <w:footerReference w:type="default" r:id="rId11"/>
          <w:type w:val="oddPage"/>
          <w:pgSz w:w="11906" w:h="16838" w:code="9"/>
          <w:pgMar w:top="1134" w:right="1418" w:bottom="1985" w:left="851" w:header="709" w:footer="709" w:gutter="851"/>
          <w:cols w:space="708"/>
          <w:docGrid w:linePitch="360"/>
        </w:sectPr>
      </w:pPr>
    </w:p>
    <w:p w14:paraId="64354122" w14:textId="77777777" w:rsidR="006D7FFB" w:rsidRDefault="00932368" w:rsidP="00932376">
      <w:pPr>
        <w:pStyle w:val="prohlaseni"/>
      </w:pPr>
      <w:r>
        <w:lastRenderedPageBreak/>
        <w:t xml:space="preserve">Prohlašuji, že jsem ročníkovou práci vypracoval samostatně </w:t>
      </w:r>
      <w:r w:rsidR="008E5F93">
        <w:t>s </w:t>
      </w:r>
      <w:r>
        <w:t>přispěním vedoucího práce a</w:t>
      </w:r>
      <w:r w:rsidR="008E5F93">
        <w:t> </w:t>
      </w:r>
      <w:r>
        <w:t xml:space="preserve">použil jsem jen literaturu </w:t>
      </w:r>
      <w:r w:rsidR="008E5F93">
        <w:t>a </w:t>
      </w:r>
      <w:r>
        <w:t xml:space="preserve">informační zdroje uvedené </w:t>
      </w:r>
      <w:r w:rsidR="008E5F93">
        <w:t>v </w:t>
      </w:r>
      <w:r>
        <w:t xml:space="preserve">kapitole literatura. </w:t>
      </w:r>
    </w:p>
    <w:p w14:paraId="6A10976E" w14:textId="4BCDCAEE" w:rsidR="00932368" w:rsidRDefault="00932368" w:rsidP="000A2007">
      <w:r>
        <w:t>Děkuji</w:t>
      </w:r>
      <w:r w:rsidR="001B3171">
        <w:t xml:space="preserve"> </w:t>
      </w:r>
      <w:r w:rsidR="000F072D">
        <w:t xml:space="preserve">Mgr. Františku Skalkovi </w:t>
      </w:r>
      <w:r>
        <w:t xml:space="preserve">za odborné vedení </w:t>
      </w:r>
      <w:r w:rsidR="008E5F93">
        <w:t>a </w:t>
      </w:r>
      <w:r>
        <w:t>cenné rady, které mi poskytl při zpracování této ročníkové práce.</w:t>
      </w:r>
    </w:p>
    <w:p w14:paraId="198E4E40" w14:textId="77777777" w:rsidR="00932368" w:rsidRDefault="00932368" w:rsidP="000A2007">
      <w:r>
        <w:t xml:space="preserve">Souhlasím </w:t>
      </w:r>
      <w:r w:rsidR="008E5F93">
        <w:t>s </w:t>
      </w:r>
      <w:r>
        <w:t xml:space="preserve">půjčováním </w:t>
      </w:r>
      <w:r w:rsidR="008E5F93">
        <w:t>a </w:t>
      </w:r>
      <w:r>
        <w:t xml:space="preserve">zpřístupněním </w:t>
      </w:r>
      <w:r w:rsidR="008E5F93">
        <w:t>r</w:t>
      </w:r>
      <w:r>
        <w:t>očníkové práce.</w:t>
      </w:r>
    </w:p>
    <w:p w14:paraId="035CA753" w14:textId="2CAE83F9" w:rsidR="00932376" w:rsidRDefault="008E5F93" w:rsidP="00932376">
      <w:pPr>
        <w:pStyle w:val="zapati-prohlaseni"/>
      </w:pPr>
      <w:r>
        <w:t>V </w:t>
      </w:r>
      <w:r w:rsidR="00932368">
        <w:t>Brn</w:t>
      </w:r>
      <w:r w:rsidR="00623A15">
        <w:t>ě</w:t>
      </w:r>
      <w:r w:rsidR="00737C76">
        <w:t xml:space="preserve"> </w:t>
      </w:r>
      <w:r w:rsidR="00F0166F">
        <w:fldChar w:fldCharType="begin"/>
      </w:r>
      <w:r w:rsidR="00F0166F">
        <w:instrText xml:space="preserve"> DATE  \@ "d. MMMM yyyy"  \* MERGEFORMAT </w:instrText>
      </w:r>
      <w:r w:rsidR="00F0166F">
        <w:fldChar w:fldCharType="separate"/>
      </w:r>
      <w:r w:rsidR="009305F3">
        <w:rPr>
          <w:noProof/>
        </w:rPr>
        <w:t>15. května 2017</w:t>
      </w:r>
      <w:r w:rsidR="00F0166F">
        <w:rPr>
          <w:noProof/>
        </w:rPr>
        <w:fldChar w:fldCharType="end"/>
      </w:r>
      <w:r w:rsidR="00F11A84">
        <w:tab/>
      </w:r>
      <w:r w:rsidR="00932368">
        <w:tab/>
      </w:r>
    </w:p>
    <w:p w14:paraId="148BC5DD" w14:textId="77777777" w:rsidR="00932376" w:rsidRPr="00932376" w:rsidRDefault="00932376" w:rsidP="00932376"/>
    <w:p w14:paraId="5132774A" w14:textId="77777777" w:rsidR="00120C7A" w:rsidRDefault="00120C7A" w:rsidP="00120C7A">
      <w:pPr>
        <w:pStyle w:val="obsah"/>
        <w:sectPr w:rsidR="00120C7A" w:rsidSect="009F6CB0">
          <w:headerReference w:type="default" r:id="rId12"/>
          <w:footerReference w:type="default" r:id="rId13"/>
          <w:type w:val="oddPage"/>
          <w:pgSz w:w="11906" w:h="16838" w:code="9"/>
          <w:pgMar w:top="1134" w:right="1418" w:bottom="1985" w:left="851" w:header="709" w:footer="709" w:gutter="851"/>
          <w:cols w:space="708"/>
          <w:docGrid w:linePitch="360"/>
        </w:sectPr>
      </w:pPr>
    </w:p>
    <w:p w14:paraId="46A41E89" w14:textId="77777777" w:rsidR="009305F3" w:rsidRDefault="00932368" w:rsidP="00CA58A9">
      <w:pPr>
        <w:pStyle w:val="obsah"/>
        <w:outlineLvl w:val="9"/>
        <w:rPr>
          <w:noProof/>
        </w:rPr>
      </w:pPr>
      <w:bookmarkStart w:id="1" w:name="_Toc482564570"/>
      <w:r>
        <w:lastRenderedPageBreak/>
        <w:t>Obsah</w:t>
      </w:r>
      <w:bookmarkStart w:id="2" w:name="_Toc290626228"/>
      <w:bookmarkEnd w:id="1"/>
      <w:r w:rsidR="00CA58A9">
        <w:fldChar w:fldCharType="begin"/>
      </w:r>
      <w:r w:rsidR="00CA58A9">
        <w:instrText xml:space="preserve"> TOC \o "1-3" \h \z \u </w:instrText>
      </w:r>
      <w:r w:rsidR="00CA58A9">
        <w:fldChar w:fldCharType="separate"/>
      </w:r>
    </w:p>
    <w:bookmarkStart w:id="3" w:name="_GoBack"/>
    <w:bookmarkEnd w:id="3"/>
    <w:p w14:paraId="21344823" w14:textId="57859AD3" w:rsidR="009305F3" w:rsidRDefault="009305F3">
      <w:pPr>
        <w:pStyle w:val="TOC1"/>
        <w:tabs>
          <w:tab w:val="left" w:pos="482"/>
          <w:tab w:val="right" w:leader="dot" w:pos="8776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r w:rsidRPr="00F77BE8">
        <w:rPr>
          <w:rStyle w:val="Hyperlink"/>
          <w:noProof/>
        </w:rPr>
        <w:fldChar w:fldCharType="begin"/>
      </w:r>
      <w:r w:rsidRPr="00F77BE8">
        <w:rPr>
          <w:rStyle w:val="Hyperlink"/>
          <w:noProof/>
        </w:rPr>
        <w:instrText xml:space="preserve"> </w:instrText>
      </w:r>
      <w:r>
        <w:rPr>
          <w:noProof/>
        </w:rPr>
        <w:instrText>HYPERLINK \l "_Toc482570208"</w:instrText>
      </w:r>
      <w:r w:rsidRPr="00F77BE8">
        <w:rPr>
          <w:rStyle w:val="Hyperlink"/>
          <w:noProof/>
        </w:rPr>
        <w:instrText xml:space="preserve"> </w:instrText>
      </w:r>
      <w:r w:rsidRPr="00F77BE8">
        <w:rPr>
          <w:rStyle w:val="Hyperlink"/>
          <w:noProof/>
        </w:rPr>
      </w:r>
      <w:r w:rsidRPr="00F77BE8">
        <w:rPr>
          <w:rStyle w:val="Hyperlink"/>
          <w:noProof/>
        </w:rPr>
        <w:fldChar w:fldCharType="separate"/>
      </w:r>
      <w:r w:rsidRPr="00F77BE8">
        <w:rPr>
          <w:rStyle w:val="Hyperlink"/>
          <w:noProof/>
        </w:rPr>
        <w:t>1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  <w:tab/>
      </w:r>
      <w:r w:rsidRPr="00F77BE8">
        <w:rPr>
          <w:rStyle w:val="Hyperlink"/>
          <w:noProof/>
        </w:rPr>
        <w:t>Úvod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_Toc482570208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9</w:t>
      </w:r>
      <w:r>
        <w:rPr>
          <w:noProof/>
          <w:webHidden/>
        </w:rPr>
        <w:fldChar w:fldCharType="end"/>
      </w:r>
      <w:r w:rsidRPr="00F77BE8">
        <w:rPr>
          <w:rStyle w:val="Hyperlink"/>
          <w:noProof/>
        </w:rPr>
        <w:fldChar w:fldCharType="end"/>
      </w:r>
    </w:p>
    <w:p w14:paraId="6DC01C70" w14:textId="71009CCE" w:rsidR="009305F3" w:rsidRDefault="009305F3">
      <w:pPr>
        <w:pStyle w:val="TOC1"/>
        <w:tabs>
          <w:tab w:val="left" w:pos="482"/>
          <w:tab w:val="right" w:leader="dot" w:pos="8776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482570209" w:history="1">
        <w:r w:rsidRPr="00F77BE8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 w:eastAsia="en-US"/>
          </w:rPr>
          <w:tab/>
        </w:r>
        <w:r w:rsidRPr="00F77BE8">
          <w:rPr>
            <w:rStyle w:val="Hyperlink"/>
            <w:noProof/>
          </w:rPr>
          <w:t>Zdrojový kód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_Toc482570209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E0FD797" w14:textId="35C6DE4A" w:rsidR="009305F3" w:rsidRDefault="009305F3">
      <w:pPr>
        <w:pStyle w:val="TOC2"/>
        <w:tabs>
          <w:tab w:val="left" w:pos="880"/>
          <w:tab w:val="right" w:leader="dot" w:pos="8776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82570210" w:history="1">
        <w:r w:rsidRPr="00F77BE8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F77BE8">
          <w:rPr>
            <w:rStyle w:val="Hyperlink"/>
            <w:noProof/>
          </w:rPr>
          <w:t>SnakeTheResurrection.Data.AppData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_Toc482570210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0CEB311" w14:textId="0A7FA958" w:rsidR="009305F3" w:rsidRDefault="009305F3">
      <w:pPr>
        <w:pStyle w:val="TOC2"/>
        <w:tabs>
          <w:tab w:val="left" w:pos="880"/>
          <w:tab w:val="right" w:leader="dot" w:pos="8776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82570211" w:history="1">
        <w:r w:rsidRPr="00F77BE8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F77BE8">
          <w:rPr>
            <w:rStyle w:val="Hyperlink"/>
            <w:noProof/>
          </w:rPr>
          <w:t>SnakeTheResurrection.Data.Profile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_Toc482570211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4B86CB7" w14:textId="2EB041A4" w:rsidR="009305F3" w:rsidRDefault="009305F3">
      <w:pPr>
        <w:pStyle w:val="TOC2"/>
        <w:tabs>
          <w:tab w:val="left" w:pos="880"/>
          <w:tab w:val="right" w:leader="dot" w:pos="8776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82570212" w:history="1">
        <w:r w:rsidRPr="00F77BE8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F77BE8">
          <w:rPr>
            <w:rStyle w:val="Hyperlink"/>
            <w:noProof/>
          </w:rPr>
          <w:t>SnakeTheResurrection.Utilities.Cheats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_Toc482570212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22F84A4" w14:textId="748B0980" w:rsidR="009305F3" w:rsidRDefault="009305F3">
      <w:pPr>
        <w:pStyle w:val="TOC2"/>
        <w:tabs>
          <w:tab w:val="left" w:pos="880"/>
          <w:tab w:val="right" w:leader="dot" w:pos="8776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82570213" w:history="1">
        <w:r w:rsidRPr="00F77BE8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F77BE8">
          <w:rPr>
            <w:rStyle w:val="Hyperlink"/>
            <w:noProof/>
          </w:rPr>
          <w:t>SnakeTheResurrection.Utilities.DebugHelper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_Toc482570213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4007174" w14:textId="7355EA5E" w:rsidR="009305F3" w:rsidRDefault="009305F3">
      <w:pPr>
        <w:pStyle w:val="TOC2"/>
        <w:tabs>
          <w:tab w:val="left" w:pos="880"/>
          <w:tab w:val="right" w:leader="dot" w:pos="8776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82570214" w:history="1">
        <w:r w:rsidRPr="00F77BE8">
          <w:rPr>
            <w:rStyle w:val="Hyperlink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F77BE8">
          <w:rPr>
            <w:rStyle w:val="Hyperlink"/>
            <w:noProof/>
          </w:rPr>
          <w:t>SnakeTheResurrection.Utilities.DllImports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_Toc482570214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00D3BDF" w14:textId="4693CDD1" w:rsidR="009305F3" w:rsidRDefault="009305F3">
      <w:pPr>
        <w:pStyle w:val="TOC2"/>
        <w:tabs>
          <w:tab w:val="left" w:pos="880"/>
          <w:tab w:val="right" w:leader="dot" w:pos="8776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82570215" w:history="1">
        <w:r w:rsidRPr="00F77BE8">
          <w:rPr>
            <w:rStyle w:val="Hyperlink"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F77BE8">
          <w:rPr>
            <w:rStyle w:val="Hyperlink"/>
            <w:noProof/>
          </w:rPr>
          <w:t>SnakeTheResurrection.Utilities.ExceptionHelper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_Toc482570215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6BE8D7C" w14:textId="08A3DC54" w:rsidR="009305F3" w:rsidRDefault="009305F3">
      <w:pPr>
        <w:pStyle w:val="TOC2"/>
        <w:tabs>
          <w:tab w:val="left" w:pos="880"/>
          <w:tab w:val="right" w:leader="dot" w:pos="8776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82570216" w:history="1">
        <w:r w:rsidRPr="00F77BE8">
          <w:rPr>
            <w:rStyle w:val="Hyperlink"/>
            <w:noProof/>
          </w:rPr>
          <w:t>2.7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F77BE8">
          <w:rPr>
            <w:rStyle w:val="Hyperlink"/>
            <w:noProof/>
          </w:rPr>
          <w:t>SnakeTheResurrection.Utilities.FileHelper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_Toc482570216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746C615" w14:textId="6D61BCF4" w:rsidR="009305F3" w:rsidRDefault="009305F3">
      <w:pPr>
        <w:pStyle w:val="TOC2"/>
        <w:tabs>
          <w:tab w:val="left" w:pos="880"/>
          <w:tab w:val="right" w:leader="dot" w:pos="8776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82570217" w:history="1">
        <w:r w:rsidRPr="00F77BE8">
          <w:rPr>
            <w:rStyle w:val="Hyperlink"/>
            <w:noProof/>
          </w:rPr>
          <w:t>2.8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F77BE8">
          <w:rPr>
            <w:rStyle w:val="Hyperlink"/>
            <w:noProof/>
          </w:rPr>
          <w:t>SnakeTheResurrection.Utilities.InputHelper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_Toc482570217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129ED05" w14:textId="3FB7BF5F" w:rsidR="009305F3" w:rsidRDefault="009305F3">
      <w:pPr>
        <w:pStyle w:val="TOC2"/>
        <w:tabs>
          <w:tab w:val="left" w:pos="880"/>
          <w:tab w:val="right" w:leader="dot" w:pos="8776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82570218" w:history="1">
        <w:r w:rsidRPr="00F77BE8">
          <w:rPr>
            <w:rStyle w:val="Hyperlink"/>
            <w:noProof/>
          </w:rPr>
          <w:t>2.9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F77BE8">
          <w:rPr>
            <w:rStyle w:val="Hyperlink"/>
            <w:noProof/>
          </w:rPr>
          <w:t>SnakeTheResurrection.Utilities.ListMenu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_Toc482570218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076A70B" w14:textId="53A06A8E" w:rsidR="009305F3" w:rsidRDefault="009305F3">
      <w:pPr>
        <w:pStyle w:val="TOC2"/>
        <w:tabs>
          <w:tab w:val="left" w:pos="880"/>
          <w:tab w:val="right" w:leader="dot" w:pos="8776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82570219" w:history="1">
        <w:r w:rsidRPr="00F77BE8">
          <w:rPr>
            <w:rStyle w:val="Hyperlink"/>
            <w:noProof/>
          </w:rPr>
          <w:t>2.10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F77BE8">
          <w:rPr>
            <w:rStyle w:val="Hyperlink"/>
            <w:noProof/>
          </w:rPr>
          <w:t>SnakeTheResurrection.Utilities.MenuItems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_Toc482570219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52F31CBF" w14:textId="04D1FF22" w:rsidR="009305F3" w:rsidRDefault="009305F3">
      <w:pPr>
        <w:pStyle w:val="TOC2"/>
        <w:tabs>
          <w:tab w:val="left" w:pos="880"/>
          <w:tab w:val="right" w:leader="dot" w:pos="8776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82570220" w:history="1">
        <w:r w:rsidRPr="00F77BE8">
          <w:rPr>
            <w:rStyle w:val="Hyperlink"/>
            <w:noProof/>
          </w:rPr>
          <w:t>2.11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F77BE8">
          <w:rPr>
            <w:rStyle w:val="Hyperlink"/>
            <w:noProof/>
          </w:rPr>
          <w:t>SnakeTheResurrection.Utilities.Renderer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_Toc482570220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53A2BDBA" w14:textId="0CF883B5" w:rsidR="009305F3" w:rsidRDefault="009305F3">
      <w:pPr>
        <w:pStyle w:val="TOC2"/>
        <w:tabs>
          <w:tab w:val="left" w:pos="880"/>
          <w:tab w:val="right" w:leader="dot" w:pos="8776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82570221" w:history="1">
        <w:r w:rsidRPr="00F77BE8">
          <w:rPr>
            <w:rStyle w:val="Hyperlink"/>
            <w:noProof/>
          </w:rPr>
          <w:t>2.12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F77BE8">
          <w:rPr>
            <w:rStyle w:val="Hyperlink"/>
            <w:noProof/>
          </w:rPr>
          <w:t>SnakeTheResurrection.Utilities.Symtext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_Toc482570221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25556974" w14:textId="137C73DE" w:rsidR="009305F3" w:rsidRDefault="009305F3">
      <w:pPr>
        <w:pStyle w:val="TOC2"/>
        <w:tabs>
          <w:tab w:val="left" w:pos="880"/>
          <w:tab w:val="right" w:leader="dot" w:pos="8776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82570222" w:history="1">
        <w:r w:rsidRPr="00F77BE8">
          <w:rPr>
            <w:rStyle w:val="Hyperlink"/>
            <w:noProof/>
          </w:rPr>
          <w:t>2.13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F77BE8">
          <w:rPr>
            <w:rStyle w:val="Hyperlink"/>
            <w:noProof/>
          </w:rPr>
          <w:t>SnakeTheResurrection.Constansts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_Toc482570222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58BB5BA9" w14:textId="057CDE96" w:rsidR="009305F3" w:rsidRDefault="009305F3">
      <w:pPr>
        <w:pStyle w:val="TOC2"/>
        <w:tabs>
          <w:tab w:val="left" w:pos="880"/>
          <w:tab w:val="right" w:leader="dot" w:pos="8776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82570223" w:history="1">
        <w:r w:rsidRPr="00F77BE8">
          <w:rPr>
            <w:rStyle w:val="Hyperlink"/>
            <w:noProof/>
          </w:rPr>
          <w:t>2.14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F77BE8">
          <w:rPr>
            <w:rStyle w:val="Hyperlink"/>
            <w:noProof/>
          </w:rPr>
          <w:t>SnakeTheResurrection.Game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_Toc482570223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26B8380A" w14:textId="21CF9A65" w:rsidR="009305F3" w:rsidRDefault="009305F3">
      <w:pPr>
        <w:pStyle w:val="TOC2"/>
        <w:tabs>
          <w:tab w:val="left" w:pos="880"/>
          <w:tab w:val="right" w:leader="dot" w:pos="8776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82570224" w:history="1">
        <w:r w:rsidRPr="00F77BE8">
          <w:rPr>
            <w:rStyle w:val="Hyperlink"/>
            <w:noProof/>
          </w:rPr>
          <w:t>2.15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F77BE8">
          <w:rPr>
            <w:rStyle w:val="Hyperlink"/>
            <w:noProof/>
          </w:rPr>
          <w:t>SnakeTheResurrection.ProfileManager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_Toc482570224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14:paraId="044AA2B7" w14:textId="6D6A713B" w:rsidR="009305F3" w:rsidRDefault="009305F3">
      <w:pPr>
        <w:pStyle w:val="TOC2"/>
        <w:tabs>
          <w:tab w:val="left" w:pos="880"/>
          <w:tab w:val="right" w:leader="dot" w:pos="8776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82570225" w:history="1">
        <w:r w:rsidRPr="00F77BE8">
          <w:rPr>
            <w:rStyle w:val="Hyperlink"/>
            <w:noProof/>
          </w:rPr>
          <w:t>2.16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F77BE8">
          <w:rPr>
            <w:rStyle w:val="Hyperlink"/>
            <w:noProof/>
          </w:rPr>
          <w:t>SnakeTheResurrection.Program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_Toc482570225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14:paraId="3E50FA1B" w14:textId="1974DC8F" w:rsidR="009305F3" w:rsidRDefault="009305F3">
      <w:pPr>
        <w:pStyle w:val="TOC1"/>
        <w:tabs>
          <w:tab w:val="left" w:pos="482"/>
          <w:tab w:val="right" w:leader="dot" w:pos="8776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482570226" w:history="1">
        <w:r w:rsidRPr="00F77BE8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 w:eastAsia="en-US"/>
          </w:rPr>
          <w:tab/>
        </w:r>
        <w:r w:rsidRPr="00F77BE8">
          <w:rPr>
            <w:rStyle w:val="Hyperlink"/>
            <w:noProof/>
          </w:rPr>
          <w:t>Závěr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_Toc482570226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14:paraId="4397BD6B" w14:textId="65924511" w:rsidR="009305F3" w:rsidRDefault="009305F3">
      <w:pPr>
        <w:pStyle w:val="TOC1"/>
        <w:tabs>
          <w:tab w:val="left" w:pos="482"/>
          <w:tab w:val="right" w:leader="dot" w:pos="8776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482570227" w:history="1">
        <w:r w:rsidRPr="00F77BE8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 w:eastAsia="en-US"/>
          </w:rPr>
          <w:tab/>
        </w:r>
        <w:r w:rsidRPr="00F77BE8">
          <w:rPr>
            <w:rStyle w:val="Hyperlink"/>
            <w:noProof/>
          </w:rPr>
          <w:t>Vývojový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_Toc482570227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14:paraId="2F4A8305" w14:textId="748FD12D" w:rsidR="009305F3" w:rsidRDefault="009305F3">
      <w:pPr>
        <w:pStyle w:val="TOC1"/>
        <w:tabs>
          <w:tab w:val="left" w:pos="482"/>
          <w:tab w:val="right" w:leader="dot" w:pos="8776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482570228" w:history="1">
        <w:r w:rsidRPr="00F77BE8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 w:eastAsia="en-US"/>
          </w:rPr>
          <w:tab/>
        </w:r>
        <w:r w:rsidRPr="00F77BE8">
          <w:rPr>
            <w:rStyle w:val="Hyperlink"/>
            <w:noProof/>
          </w:rPr>
          <w:t>Literatura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_Toc482570228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14:paraId="589125CA" w14:textId="1028C93C" w:rsidR="009305F3" w:rsidRDefault="009305F3">
      <w:pPr>
        <w:pStyle w:val="TOC1"/>
        <w:tabs>
          <w:tab w:val="left" w:pos="482"/>
          <w:tab w:val="right" w:leader="dot" w:pos="8776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482570229" w:history="1">
        <w:r w:rsidRPr="00F77BE8">
          <w:rPr>
            <w:rStyle w:val="Hyperlink"/>
            <w:noProof/>
          </w:rPr>
          <w:t>A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 w:eastAsia="en-US"/>
          </w:rPr>
          <w:tab/>
        </w:r>
        <w:r w:rsidRPr="00F77BE8">
          <w:rPr>
            <w:rStyle w:val="Hyperlink"/>
            <w:noProof/>
          </w:rPr>
          <w:t>Hlavní 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_Toc482570229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14:paraId="5363A174" w14:textId="347C4930" w:rsidR="009305F3" w:rsidRDefault="009305F3">
      <w:pPr>
        <w:pStyle w:val="TOC1"/>
        <w:tabs>
          <w:tab w:val="left" w:pos="482"/>
          <w:tab w:val="right" w:leader="dot" w:pos="8776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482570230" w:history="1">
        <w:r w:rsidRPr="00F77BE8">
          <w:rPr>
            <w:rStyle w:val="Hyperlink"/>
            <w:noProof/>
          </w:rPr>
          <w:t>B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 w:eastAsia="en-US"/>
          </w:rPr>
          <w:tab/>
        </w:r>
        <w:r w:rsidRPr="00F77BE8">
          <w:rPr>
            <w:rStyle w:val="Hyperlink"/>
            <w:noProof/>
          </w:rPr>
          <w:t>Probíhající hra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_Toc482570230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14:paraId="3035CEA3" w14:textId="0C846B5D" w:rsidR="009305F3" w:rsidRDefault="009305F3">
      <w:pPr>
        <w:pStyle w:val="TOC1"/>
        <w:tabs>
          <w:tab w:val="left" w:pos="482"/>
          <w:tab w:val="right" w:leader="dot" w:pos="8776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482570231" w:history="1">
        <w:r w:rsidRPr="00F77BE8">
          <w:rPr>
            <w:rStyle w:val="Hyperlink"/>
            <w:noProof/>
          </w:rPr>
          <w:t>C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 w:eastAsia="en-US"/>
          </w:rPr>
          <w:tab/>
        </w:r>
        <w:r w:rsidRPr="00F77BE8">
          <w:rPr>
            <w:rStyle w:val="Hyperlink"/>
            <w:noProof/>
          </w:rPr>
          <w:t>Hra čtyř hráčů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_Toc482570231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14:paraId="5B43EFE5" w14:textId="380B0911" w:rsidR="00932376" w:rsidRDefault="00CA58A9" w:rsidP="00CA58A9">
      <w:pPr>
        <w:pStyle w:val="obsah"/>
        <w:outlineLvl w:val="9"/>
      </w:pPr>
      <w:r>
        <w:fldChar w:fldCharType="end"/>
      </w:r>
    </w:p>
    <w:p w14:paraId="58571446" w14:textId="77777777" w:rsidR="00D4235B" w:rsidRPr="00D4235B" w:rsidRDefault="00D4235B" w:rsidP="00D4235B"/>
    <w:p w14:paraId="1FB1A829" w14:textId="77777777" w:rsidR="00120C7A" w:rsidRDefault="00120C7A" w:rsidP="00932376">
      <w:pPr>
        <w:pStyle w:val="Heading1"/>
        <w:sectPr w:rsidR="00120C7A" w:rsidSect="009F6CB0">
          <w:type w:val="oddPage"/>
          <w:pgSz w:w="11906" w:h="16838" w:code="9"/>
          <w:pgMar w:top="1134" w:right="1418" w:bottom="1985" w:left="851" w:header="709" w:footer="709" w:gutter="851"/>
          <w:cols w:space="708"/>
          <w:docGrid w:linePitch="360"/>
        </w:sectPr>
      </w:pPr>
    </w:p>
    <w:p w14:paraId="7D8CE17E" w14:textId="3A289436" w:rsidR="00932368" w:rsidRDefault="00932368" w:rsidP="00932376">
      <w:pPr>
        <w:pStyle w:val="Heading1"/>
      </w:pPr>
      <w:bookmarkStart w:id="4" w:name="_Toc482570208"/>
      <w:r>
        <w:lastRenderedPageBreak/>
        <w:t>Úvod</w:t>
      </w:r>
      <w:bookmarkEnd w:id="2"/>
      <w:bookmarkEnd w:id="4"/>
    </w:p>
    <w:p w14:paraId="3E6C6E6A" w14:textId="40B2D6BF" w:rsidR="00727A17" w:rsidRDefault="00974E4F" w:rsidP="00974E4F">
      <w:r>
        <w:t>Pro letošní ročníkovou práci jsem si, stejně jako minulý rok, zvolil téma „Hra</w:t>
      </w:r>
      <w:r w:rsidR="00D35591">
        <w:t xml:space="preserve">“ </w:t>
      </w:r>
      <w:r w:rsidR="007660C8">
        <w:t>a </w:t>
      </w:r>
      <w:r>
        <w:t>stejně tak jse</w:t>
      </w:r>
      <w:r w:rsidR="00D35591">
        <w:t>m znovu vytvořil téměř celosvětově známou hru Snake, tentokrát však pomocí objektově orientovaného programovacího jazyka C#, který mi umožnil hru napsat mnohem efektivněji.</w:t>
      </w:r>
      <w:r w:rsidR="00727A17">
        <w:t xml:space="preserve"> Původně jsem se měl zúčastnit projektu firmy Sodat </w:t>
      </w:r>
      <w:r w:rsidR="007660C8">
        <w:t>a </w:t>
      </w:r>
      <w:r w:rsidR="00727A17">
        <w:t>jako ročníkovou práci vytvořit „aplikaci pro bezpečnou skartaci dat“, ale protože jsem nikde nenašel</w:t>
      </w:r>
      <w:r w:rsidR="0018762F">
        <w:t xml:space="preserve"> knihovny poskytující tuto funkčnost</w:t>
      </w:r>
      <w:r w:rsidR="00727A17">
        <w:t>, které bych mohl ve své aplikaci použít, vrátil jsem se k tématu hra.</w:t>
      </w:r>
    </w:p>
    <w:p w14:paraId="573E928A" w14:textId="3A7FB818" w:rsidR="00C66E04" w:rsidRDefault="00FE0281" w:rsidP="00C66E04">
      <w:pPr>
        <w:rPr>
          <w:sz w:val="23"/>
          <w:szCs w:val="23"/>
        </w:rPr>
      </w:pPr>
      <w:r>
        <w:t xml:space="preserve">Jako úložiště pro tuto práci jsem použil GitHub, kde je tato ročníková práce veřejně dostupná pod licencí MIT. GitHub je online úložiště kódu pracující na principu Gitu, což je </w:t>
      </w:r>
      <w:r w:rsidRPr="00FE0281">
        <w:t>distribuovaný systém správy verzí</w:t>
      </w:r>
      <w:r>
        <w:t xml:space="preserve"> – umožňuje mi vrátit se ke každé jednotlivé verzi nahrané na server</w:t>
      </w:r>
      <w:r w:rsidR="00503C73">
        <w:t>,</w:t>
      </w:r>
      <w:r>
        <w:t xml:space="preserve"> </w:t>
      </w:r>
      <w:r w:rsidR="007660C8">
        <w:t>a </w:t>
      </w:r>
      <w:r>
        <w:t>můžu tak jednoduše zjisti</w:t>
      </w:r>
      <w:r w:rsidR="00CD3102">
        <w:t>t</w:t>
      </w:r>
      <w:r>
        <w:t xml:space="preserve">, kdy </w:t>
      </w:r>
      <w:r w:rsidR="007660C8">
        <w:t>a </w:t>
      </w:r>
      <w:r>
        <w:t>kde vznikla nějaká chyba</w:t>
      </w:r>
      <w:r w:rsidR="003B1578">
        <w:t>,</w:t>
      </w:r>
      <w:r>
        <w:t xml:space="preserve"> </w:t>
      </w:r>
      <w:r w:rsidR="007660C8">
        <w:t>a </w:t>
      </w:r>
      <w:r>
        <w:t>jednoduše ji opravit.</w:t>
      </w:r>
    </w:p>
    <w:p w14:paraId="259D5C88" w14:textId="6EBD531F" w:rsidR="00C66E04" w:rsidRDefault="00C66E04" w:rsidP="00C66E04">
      <w:pPr>
        <w:rPr>
          <w:sz w:val="23"/>
          <w:szCs w:val="23"/>
        </w:rPr>
      </w:pPr>
      <w:r>
        <w:rPr>
          <w:sz w:val="23"/>
          <w:szCs w:val="23"/>
        </w:rPr>
        <w:t>Pro vývoj hry jsem také použil jednu svoji knihovnu, taktéž open source</w:t>
      </w:r>
      <w:r w:rsidR="00360487">
        <w:rPr>
          <w:sz w:val="23"/>
          <w:szCs w:val="23"/>
        </w:rPr>
        <w:t>,</w:t>
      </w:r>
      <w:r>
        <w:rPr>
          <w:sz w:val="23"/>
          <w:szCs w:val="23"/>
        </w:rPr>
        <w:t xml:space="preserve"> dostupnou na GitHubu</w:t>
      </w:r>
      <w:r w:rsidR="00360487">
        <w:rPr>
          <w:sz w:val="23"/>
          <w:szCs w:val="23"/>
        </w:rPr>
        <w:t xml:space="preserve"> </w:t>
      </w:r>
      <w:r w:rsidR="007660C8">
        <w:rPr>
          <w:sz w:val="23"/>
          <w:szCs w:val="23"/>
        </w:rPr>
        <w:t>a </w:t>
      </w:r>
      <w:r w:rsidR="00360487">
        <w:rPr>
          <w:sz w:val="23"/>
          <w:szCs w:val="23"/>
        </w:rPr>
        <w:t>distribuovanou pře</w:t>
      </w:r>
      <w:r w:rsidR="003B1578">
        <w:rPr>
          <w:sz w:val="23"/>
          <w:szCs w:val="23"/>
        </w:rPr>
        <w:t>s</w:t>
      </w:r>
      <w:r w:rsidR="00360487">
        <w:rPr>
          <w:sz w:val="23"/>
          <w:szCs w:val="23"/>
        </w:rPr>
        <w:t xml:space="preserve"> NuGet</w:t>
      </w:r>
      <w:r>
        <w:rPr>
          <w:sz w:val="23"/>
          <w:szCs w:val="23"/>
        </w:rPr>
        <w:t xml:space="preserve"> – </w:t>
      </w:r>
      <w:r w:rsidRPr="00C66E04">
        <w:rPr>
          <w:sz w:val="23"/>
          <w:szCs w:val="23"/>
        </w:rPr>
        <w:t>NotifyPropertyChangedBase</w:t>
      </w:r>
      <w:r>
        <w:rPr>
          <w:sz w:val="23"/>
          <w:szCs w:val="23"/>
        </w:rPr>
        <w:t>, která pomáhá implementovat INotifyPropertyChanged interface často používaný pro data binding.</w:t>
      </w:r>
      <w:r w:rsidR="006F086D">
        <w:rPr>
          <w:sz w:val="23"/>
          <w:szCs w:val="23"/>
        </w:rPr>
        <w:t xml:space="preserve"> Aplikace ji sice zatím naplno nevyužívá, jelikož z ní dědí třída AppData, která ještě nemá vypracované uživatelské rozhraní</w:t>
      </w:r>
      <w:r w:rsidR="00360487">
        <w:rPr>
          <w:sz w:val="23"/>
          <w:szCs w:val="23"/>
        </w:rPr>
        <w:t>, ale tato knihovna mi pomůže v budoucnu, právě až toto rozhraní bude hotové.</w:t>
      </w:r>
    </w:p>
    <w:p w14:paraId="428423E4" w14:textId="717336DB" w:rsidR="00360487" w:rsidRDefault="00503C73" w:rsidP="00C66E04">
      <w:r>
        <w:rPr>
          <w:sz w:val="23"/>
          <w:szCs w:val="23"/>
        </w:rPr>
        <w:t>Abych mohl obsah třídy uložit jako text, používám taktéž</w:t>
      </w:r>
      <w:r w:rsidR="004C11A8">
        <w:rPr>
          <w:sz w:val="23"/>
          <w:szCs w:val="23"/>
        </w:rPr>
        <w:t xml:space="preserve"> open source knihovnu</w:t>
      </w:r>
      <w:r w:rsidR="004C11A8">
        <w:rPr>
          <w:sz w:val="23"/>
          <w:szCs w:val="23"/>
        </w:rPr>
        <w:br/>
      </w:r>
      <w:r w:rsidR="00360487">
        <w:rPr>
          <w:sz w:val="23"/>
          <w:szCs w:val="23"/>
        </w:rPr>
        <w:t>Newtonsoft.Json,</w:t>
      </w:r>
      <w:r w:rsidR="00D05D50">
        <w:rPr>
          <w:sz w:val="23"/>
          <w:szCs w:val="23"/>
        </w:rPr>
        <w:t xml:space="preserve"> která slouží k serializaci a deserializaci dat do</w:t>
      </w:r>
      <w:r w:rsidR="00CF3496">
        <w:rPr>
          <w:sz w:val="23"/>
          <w:szCs w:val="23"/>
        </w:rPr>
        <w:t>/z JSON</w:t>
      </w:r>
      <w:r w:rsidR="00D05D50">
        <w:rPr>
          <w:sz w:val="23"/>
          <w:szCs w:val="23"/>
        </w:rPr>
        <w:t>u a</w:t>
      </w:r>
      <w:r w:rsidR="00360487">
        <w:rPr>
          <w:sz w:val="23"/>
          <w:szCs w:val="23"/>
        </w:rPr>
        <w:t xml:space="preserve"> která je taktéž volně ke stažení na NuGetu.</w:t>
      </w:r>
    </w:p>
    <w:p w14:paraId="43B0BDAF" w14:textId="39EDADEF" w:rsidR="00932368" w:rsidRDefault="00FF6A04" w:rsidP="00D4235B">
      <w:pPr>
        <w:pStyle w:val="Heading1"/>
      </w:pPr>
      <w:bookmarkStart w:id="5" w:name="_Toc482570209"/>
      <w:r>
        <w:lastRenderedPageBreak/>
        <w:t>Zdrojový kód</w:t>
      </w:r>
      <w:bookmarkEnd w:id="5"/>
    </w:p>
    <w:p w14:paraId="2ED34F3D" w14:textId="7D7026A5" w:rsidR="00932368" w:rsidRDefault="0009238E" w:rsidP="0009238E">
      <w:pPr>
        <w:pStyle w:val="Heading2"/>
      </w:pPr>
      <w:bookmarkStart w:id="6" w:name="_Toc482570210"/>
      <w:proofErr w:type="gramStart"/>
      <w:r w:rsidRPr="0009238E">
        <w:t>SnakeTheResurrection</w:t>
      </w:r>
      <w:r>
        <w:t>.Data.A</w:t>
      </w:r>
      <w:r w:rsidR="009B67AB">
        <w:t>ppData</w:t>
      </w:r>
      <w:bookmarkEnd w:id="6"/>
      <w:proofErr w:type="gramEnd"/>
    </w:p>
    <w:p w14:paraId="6A9A5A95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Newtonsoft.Json;</w:t>
      </w:r>
    </w:p>
    <w:p w14:paraId="3E91EECE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NotifyPropertyChangedBase;</w:t>
      </w:r>
    </w:p>
    <w:p w14:paraId="7F832528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SnakeTheResurrection.Utilities;</w:t>
      </w:r>
    </w:p>
    <w:p w14:paraId="653564F1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C6E63AB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F26319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SnakeTheResurrection.Data</w:t>
      </w:r>
    </w:p>
    <w:p w14:paraId="0AD096F8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F3C563F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sealed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AppData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NotifyPropertyChanged</w:t>
      </w:r>
    </w:p>
    <w:p w14:paraId="48C5AAE5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239DE58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filePath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.GetFolderPath(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SpecialFolder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.ApplicationData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$@"\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Constants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.APP_NAME}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\AppData.json"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13B6ED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5D7D96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AppData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9A7B504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D825E7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JsonIgnore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0C330BC1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ShowLoadingError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D568FE8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EnableDiagonalMovement</w:t>
      </w:r>
    </w:p>
    <w:p w14:paraId="1CDB71E1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9AC79DD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)GetValue(); }</w:t>
      </w:r>
    </w:p>
    <w:p w14:paraId="58CBE4CE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SetValue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14:paraId="2115A4A7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65A7122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ForceGameBoardBorders</w:t>
      </w:r>
    </w:p>
    <w:p w14:paraId="66B316B7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F7B63DC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)GetValue(); }</w:t>
      </w:r>
    </w:p>
    <w:p w14:paraId="3BB2F904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SetValue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14:paraId="5C07DF4D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50E6670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047CABE3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AppData(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DDAC4BC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CBA2CA7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RegisterProperty(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(EnableDiagonalMovement),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4FB9AA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RegisterProperty(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(ForceGameBoardBorders),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929509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06C51C9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668A6BDA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Save(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758703F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6D709DC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FileHelper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.SaveObject(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filePath);</w:t>
      </w:r>
    </w:p>
    <w:p w14:paraId="42A2291E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21048D3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25C6BA32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Load(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E1C716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79F764E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DEBUG</w:t>
      </w:r>
    </w:p>
    <w:p w14:paraId="5B8A439C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Current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509721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8C2B690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"You're not doing it right ;)"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E28987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DC2EA5E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79A5E865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D15922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loadObjectAsyncResult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FileHelper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.LoadObject&lt;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AppData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&gt;(filePath);</w:t>
      </w:r>
    </w:p>
    <w:p w14:paraId="365563AA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Current                   = loadObjectAsyncResult.Object;</w:t>
      </w:r>
    </w:p>
    <w:p w14:paraId="04DD4368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Current.ShowLoadingError  =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!loadObjectAsyncResult.Success;</w:t>
      </w:r>
    </w:p>
    <w:p w14:paraId="376FADAC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665E80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Current.PropertyChanged += (sender, e) =&gt;</w:t>
      </w:r>
    </w:p>
    <w:p w14:paraId="3C442520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D510130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Current.Save();</w:t>
      </w:r>
    </w:p>
    <w:p w14:paraId="47A749A1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77C0925B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1BBAA57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14:paraId="52877F27" w14:textId="5B75F77C" w:rsidR="00A431C4" w:rsidRP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5AA2941" w14:textId="035BB590" w:rsidR="0009238E" w:rsidRDefault="0009238E" w:rsidP="0009238E">
      <w:pPr>
        <w:pStyle w:val="Heading2"/>
      </w:pPr>
      <w:bookmarkStart w:id="7" w:name="_Toc482570211"/>
      <w:proofErr w:type="gramStart"/>
      <w:r w:rsidRPr="0009238E">
        <w:t>SnakeTheResurrection</w:t>
      </w:r>
      <w:r>
        <w:t>.Data.P</w:t>
      </w:r>
      <w:r w:rsidR="009B67AB">
        <w:t>rofile</w:t>
      </w:r>
      <w:bookmarkEnd w:id="7"/>
      <w:proofErr w:type="gramEnd"/>
    </w:p>
    <w:p w14:paraId="6A687259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3F7B033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2F75A3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SnakeTheResurrection.Data</w:t>
      </w:r>
    </w:p>
    <w:p w14:paraId="07C0B148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65DBA14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sealed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Profile</w:t>
      </w:r>
    </w:p>
    <w:p w14:paraId="54B8371A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A26D63C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EF583F3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BD3FE69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SnakeControls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SnakeControls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ED3C2CE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E54FAD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Profile(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2E569F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0BDE323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SnakeControls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SnakeControls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BF733B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EB47D24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D31BEB2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6D8CBB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sealed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SnakeControls</w:t>
      </w:r>
    </w:p>
    <w:p w14:paraId="6DBCA225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8A558D4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Up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A4DB2BA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Down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1CE7133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7D96D19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B3B1B12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8A43DB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SnakeControls(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459D284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4EE075E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Up     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.UpArrow;</w:t>
      </w:r>
    </w:p>
    <w:p w14:paraId="2A9D6CE7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Down   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.DownArrow;</w:t>
      </w:r>
    </w:p>
    <w:p w14:paraId="7467A5E4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Left   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.LeftArrow;</w:t>
      </w:r>
    </w:p>
    <w:p w14:paraId="47542313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Right  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.RightArrow;</w:t>
      </w:r>
    </w:p>
    <w:p w14:paraId="01D26480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F6638BF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0510484" w14:textId="033278C2" w:rsidR="00A431C4" w:rsidRP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524FE9A" w14:textId="780ABC74" w:rsidR="0009238E" w:rsidRDefault="0009238E" w:rsidP="0009238E">
      <w:pPr>
        <w:pStyle w:val="Heading2"/>
      </w:pPr>
      <w:bookmarkStart w:id="8" w:name="_Toc482570212"/>
      <w:proofErr w:type="gramStart"/>
      <w:r w:rsidRPr="0009238E">
        <w:t>SnakeTheResurrection</w:t>
      </w:r>
      <w:r>
        <w:t>.Utilities.</w:t>
      </w:r>
      <w:r w:rsidR="009B67AB">
        <w:t>Cheats</w:t>
      </w:r>
      <w:bookmarkEnd w:id="8"/>
      <w:proofErr w:type="gramEnd"/>
    </w:p>
    <w:p w14:paraId="02A6B25E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0156E7E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3CABA8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System.Collections.ObjectModel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9236F4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57531032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14:paraId="28A13B30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685EED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0E96AB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SnakeTheResurrection.Utilities</w:t>
      </w:r>
    </w:p>
    <w:p w14:paraId="59B6FF87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C75BCFA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Cheats</w:t>
      </w:r>
    </w:p>
    <w:p w14:paraId="2BDFA1FB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D55E7E2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CheatCode</w:t>
      </w:r>
    </w:p>
    <w:p w14:paraId="23ADB0CE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964914C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Nothing</w:t>
      </w:r>
    </w:p>
    <w:p w14:paraId="0226EEE0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AA6A7D2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80EFB8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CheatCode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cheatCodeInfo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CheatCode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2B793AD0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4D216A6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CheatCode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.Nothing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14:paraId="6ABBDD61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};</w:t>
      </w:r>
    </w:p>
    <w:p w14:paraId="4428D4D7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7A0695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CancellationTokenSource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previousCts;</w:t>
      </w:r>
    </w:p>
    <w:p w14:paraId="7D5B7118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0EA65F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ReadOnlyDictionary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CheatCode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CheatCodeInfo</w:t>
      </w:r>
    </w:p>
    <w:p w14:paraId="25115FB5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6916A63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33AB2451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79D14C9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ReadOnlyDictionary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CheatCode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&gt;(cheatCodeInfo);</w:t>
      </w:r>
    </w:p>
    <w:p w14:paraId="7033494B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A8FC01F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7CA6B75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894DA2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ConsoleKeyInfo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ValidateCheat(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ConsoleKeyInfo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pressedKeyInfo)</w:t>
      </w:r>
    </w:p>
    <w:p w14:paraId="4D740981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79D88E7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.IsLetter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(pressedKeyInfo.KeyChar))</w:t>
      </w:r>
    </w:p>
    <w:p w14:paraId="719A0D76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E035856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We don't currently support more cheats starting with the same letter</w:t>
      </w:r>
    </w:p>
    <w:p w14:paraId="2160A772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currentCheatCode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.GetNames(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CheatCode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).FirstOrDefault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(c =&gt;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.ToLower(c[0])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.ToLower(pressedKeyInfo.KeyChar));</w:t>
      </w:r>
    </w:p>
    <w:p w14:paraId="14048FD7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0EF344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currentCheatCode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97281B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7EA7AB0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currentCheatCode.Length; i++)</w:t>
      </w:r>
    </w:p>
    <w:p w14:paraId="3971748D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0910B0E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pressedKeyInfo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61FD03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344FA1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.ToLower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(currentCheatCode[i])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.ToLower(pressedKeyInfo.KeyChar))</w:t>
      </w:r>
    </w:p>
    <w:p w14:paraId="32DFB0C6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4A8D7B3D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pressedKeyInfo;</w:t>
      </w:r>
    </w:p>
    <w:p w14:paraId="30BDAECC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77E7A791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D144F41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31218A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CheatCode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currentCode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CheatCode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CheatCode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), currentCheatCode);</w:t>
      </w:r>
    </w:p>
    <w:p w14:paraId="7AE09C6C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cheatCodeInfo[currentCode]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= !cheatCodeInfo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[currentCode];</w:t>
      </w:r>
    </w:p>
    <w:p w14:paraId="15DDCDA7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27413A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CancellationTokenSource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currentCts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CancellationTokenSource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FE4BCC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AEC985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.Run(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() =&gt;</w:t>
      </w:r>
    </w:p>
    <w:p w14:paraId="2375C943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8B6CFED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CHEAT_ACTIVATED_MESSAGE   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Cheat activated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53A6F8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CHEAT_DEACTIVATED_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MESSAGE  =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Cheat deactivated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3932E9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63050A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previousCts?.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Cancel();</w:t>
      </w:r>
    </w:p>
    <w:p w14:paraId="06C515CC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E1D952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Symtext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.SyncRoot)</w:t>
      </w:r>
    </w:p>
    <w:p w14:paraId="605B110E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20AA2001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Symtext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.SetCursorPosition(0, 0);</w:t>
      </w:r>
    </w:p>
    <w:p w14:paraId="399A78A4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Symtext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.FontSize            = 1;</w:t>
      </w:r>
    </w:p>
    <w:p w14:paraId="761300D8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Symtext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.BackgroundColor    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.Gray;</w:t>
      </w:r>
    </w:p>
    <w:p w14:paraId="5214536E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Symtext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.ForegroundColor    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.Black;</w:t>
      </w:r>
    </w:p>
    <w:p w14:paraId="70D191A1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Symtext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.HorizontalAlignment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HorizontalAlignment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.None;</w:t>
      </w:r>
    </w:p>
    <w:p w14:paraId="32CCB231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Symtext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.VerticalAlignment  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VerticalAlignment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.None;</w:t>
      </w:r>
    </w:p>
    <w:p w14:paraId="71DCE06F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9AEBF9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Renderer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.RemoveFromBuffer(0, 0,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Symtext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.CharHeight,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Symtext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.GetSymtextWidth(CHEAT_DEACTIVATED_MESSAGE));</w:t>
      </w:r>
    </w:p>
    <w:p w14:paraId="6F5B8DCA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Symtext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.Write(cheatCodeInfo[currentCode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 ?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CHEAT_ACTIVATED_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MESSAGE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CHEAT_DEACTIVATED_MESSAGE);</w:t>
      </w:r>
    </w:p>
    <w:p w14:paraId="265B7286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Renderer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.RenderFrame();</w:t>
      </w:r>
    </w:p>
    <w:p w14:paraId="1D454723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05C6D5FF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0C47AB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.Delay(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TimeSpan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.FromSeconds(5));</w:t>
      </w:r>
    </w:p>
    <w:p w14:paraId="4A262F28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EBE8AC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(!currentCts.IsCancellationRequested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649F1D7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4DCF9966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Symtext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.SyncRoot)</w:t>
      </w:r>
    </w:p>
    <w:p w14:paraId="303CC528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266466F9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Renderer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.RemoveFromBuffer(0, 0,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Symtext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.CharHeight,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Symtext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.GetSymtextWidth(CHEAT_DEACTIVATED_MESSAGE));</w:t>
      </w:r>
    </w:p>
    <w:p w14:paraId="74CF3752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Renderer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.RenderFrame();</w:t>
      </w:r>
    </w:p>
    <w:p w14:paraId="4C8A2EF6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6C387C0A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4DFB8252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}, currentCts.Token);</w:t>
      </w:r>
    </w:p>
    <w:p w14:paraId="44C352D7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4DCDC9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previousCts = currentCts;</w:t>
      </w:r>
    </w:p>
    <w:p w14:paraId="07DC5D08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BE9BA8C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0A66101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E43C87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pressedKeyInfo;</w:t>
      </w:r>
    </w:p>
    <w:p w14:paraId="53F2E6BA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88A45B0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EECAC3F" w14:textId="49DCCEE7" w:rsidR="00A431C4" w:rsidRP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AB3F125" w14:textId="17E6B22A" w:rsidR="0009238E" w:rsidRDefault="009B67AB" w:rsidP="0009238E">
      <w:pPr>
        <w:pStyle w:val="Heading2"/>
      </w:pPr>
      <w:bookmarkStart w:id="9" w:name="_Toc482570213"/>
      <w:proofErr w:type="gramStart"/>
      <w:r w:rsidRPr="0009238E">
        <w:t>SnakeTheResurrection</w:t>
      </w:r>
      <w:r>
        <w:t>.Utilities.DebugHelper</w:t>
      </w:r>
      <w:bookmarkEnd w:id="9"/>
      <w:proofErr w:type="gramEnd"/>
    </w:p>
    <w:p w14:paraId="49094A4E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474637D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System.Diagnostics;</w:t>
      </w:r>
    </w:p>
    <w:p w14:paraId="00195B07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C5B9E3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SnakeTheResurrection.Utilities</w:t>
      </w:r>
    </w:p>
    <w:p w14:paraId="277928F6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E253144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DebugHelper</w:t>
      </w:r>
    </w:p>
    <w:p w14:paraId="23DFFDFB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31F5ED2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Conditional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"DEBUG"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458599EC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OperationInfo(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objectName,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operationName,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success)</w:t>
      </w:r>
    </w:p>
    <w:p w14:paraId="316EC156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0FBC87A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Debug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.Now: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HH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:mm:ss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{objectName}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{operationName}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{(success ?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"succeeded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"failed"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46A7B1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F9C140E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84DC37D" w14:textId="007A7D6A" w:rsidR="00A431C4" w:rsidRP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EAAAA00" w14:textId="6677DEC6" w:rsidR="0009238E" w:rsidRDefault="009B67AB" w:rsidP="0009238E">
      <w:pPr>
        <w:pStyle w:val="Heading2"/>
      </w:pPr>
      <w:bookmarkStart w:id="10" w:name="_Toc482570214"/>
      <w:proofErr w:type="gramStart"/>
      <w:r w:rsidRPr="0009238E">
        <w:t>SnakeTheResurrection</w:t>
      </w:r>
      <w:r>
        <w:t>.Utilities.</w:t>
      </w:r>
      <w:r w:rsidR="0009238E">
        <w:t>DllImports</w:t>
      </w:r>
      <w:bookmarkEnd w:id="10"/>
      <w:proofErr w:type="gramEnd"/>
    </w:p>
    <w:p w14:paraId="3EF41620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5018E09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System.Diagnostics;</w:t>
      </w:r>
    </w:p>
    <w:p w14:paraId="17B2C2E4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System.Runtime.InteropServices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EB7394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BDCAEF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SnakeTheResurrection.Utilities</w:t>
      </w:r>
    </w:p>
    <w:p w14:paraId="7A1F0850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38EEEEF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unsafe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DllImports</w:t>
      </w:r>
    </w:p>
    <w:p w14:paraId="6D7102B1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3811F29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STD_OUTPUT_HANDLE         = -11;</w:t>
      </w:r>
    </w:p>
    <w:p w14:paraId="2B95403D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KEY_PRESSED               = 0x8000;</w:t>
      </w:r>
    </w:p>
    <w:p w14:paraId="17CE1D8F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SW_MAXIMIZE               = 3;</w:t>
      </w:r>
    </w:p>
    <w:p w14:paraId="5950AFAB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CONSOLE_FULLSCREEN_MODE   = 1;</w:t>
      </w:r>
    </w:p>
    <w:p w14:paraId="07702038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CONSOLE_WINDOWED_MODE     = 2;</w:t>
      </w:r>
    </w:p>
    <w:p w14:paraId="7390C9CD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GWL_STYLE                 = -16;</w:t>
      </w:r>
    </w:p>
    <w:p w14:paraId="149AA5ED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WS_OVERLAPPED             = 0;</w:t>
      </w:r>
    </w:p>
    <w:p w14:paraId="0BDC30AB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WS_CAPTION                = 0xC00000;</w:t>
      </w:r>
    </w:p>
    <w:p w14:paraId="1943D31C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WS_SYSMENU                = 0x80000;</w:t>
      </w:r>
    </w:p>
    <w:p w14:paraId="5A069B7B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WS_MINIMIZEBOX            = 0x20000;</w:t>
      </w:r>
    </w:p>
    <w:p w14:paraId="4A87B45F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WS_MAXIMIZEBOX            = 0x10000;</w:t>
      </w:r>
    </w:p>
    <w:p w14:paraId="531F6F8F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INVALID_HANDLE_VALUE      = -1;</w:t>
      </w:r>
    </w:p>
    <w:p w14:paraId="7807B2FD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NULL                      = 0;</w:t>
      </w:r>
    </w:p>
    <w:p w14:paraId="5A6A7F48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A1D23C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mainWindowHandle;</w:t>
      </w:r>
    </w:p>
    <w:p w14:paraId="550B22E9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4719B1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StdOutputHandle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DB154FE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168F3B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ConsoleFullscreen</w:t>
      </w:r>
    </w:p>
    <w:p w14:paraId="4781A71F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3F51E30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7D93EDAD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F1208AC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lpModeFlags;</w:t>
      </w:r>
    </w:p>
    <w:p w14:paraId="61E38E04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ExceptionHelper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.ValidateMagic(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GetConsoleDisplayMode(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lpModeFlags));</w:t>
      </w:r>
    </w:p>
    <w:p w14:paraId="71CC1FFE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F44CBC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lpModeFlags == CONSOLE_FULLSCREEN_MODE;</w:t>
      </w:r>
    </w:p>
    <w:p w14:paraId="3D308CB5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A92CF61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3D2A64A0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E63244B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lpNewScreenBufferDimensions;</w:t>
      </w:r>
    </w:p>
    <w:p w14:paraId="5C7426BD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FF042A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(!SetConsoleDisplayMode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(StdOutputHandle,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? CONSOLE_FULLSCREEN_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MODE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CONSOLE_WINDOWED_MODE),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lpNewScreenBufferDimensions))</w:t>
      </w:r>
    </w:p>
    <w:p w14:paraId="484FA17D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1F31758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Compatibility with Windows Vista, 7, 8.x</w:t>
      </w:r>
    </w:p>
    <w:p w14:paraId="55D36A20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ShowWindow(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mainWindowHandle, SW_MAXIMIZE);</w:t>
      </w:r>
    </w:p>
    <w:p w14:paraId="2A9B41B1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133E4A4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ED72A0A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F749FE4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26DB00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DllImports(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5AC5B80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03F28CD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StdOutputHandle = GetStdHandle(STD_OUTPUT_HANDLE);</w:t>
      </w:r>
    </w:p>
    <w:p w14:paraId="120CF826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ExceptionHelper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.ValidateMagic(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StdOutputHandle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(INVALID_HANDLE_VALUE) &amp;&amp; StdOutputHandle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(NULL));</w:t>
      </w:r>
    </w:p>
    <w:p w14:paraId="16987BB6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CEB5E9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mainWindowHandle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.GetCurrentProcess(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).MainWindowHandle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2591E6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F5B2A4D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72AEA7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DisableWindowButtons(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5A31EFA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DE81C49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Backup</w:t>
      </w:r>
    </w:p>
    <w:p w14:paraId="3C91F097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SetWindowLong(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mainWindowHandle, GWL_STYLE, GetWindowLong(mainWindowHandle, GWL_STYLE) &amp; ~(WS_OVERLAPPED | WS_CAPTION | WS_SYSMENU | WS_MINIMIZEBOX | WS_MAXIMIZEBOX));</w:t>
      </w:r>
    </w:p>
    <w:p w14:paraId="45C7A30D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SetWindowLong(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mainWindowHandle, GWL_STYLE, GetWindowLong(mainWindowHandle, GWL_STYLE) &amp; ~WS_CAPTION);</w:t>
      </w:r>
    </w:p>
    <w:p w14:paraId="16C70D88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D5ECBC8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BCAC64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IsKeyDown(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ConsoleKey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key)</w:t>
      </w:r>
    </w:p>
    <w:p w14:paraId="292E7888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6D2CB13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(GetKeyState((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)key) &amp; KEY_PRESSED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= 0;</w:t>
      </w:r>
    </w:p>
    <w:p w14:paraId="0FC597A9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2A57D655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C64D9B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unsafe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SetFont(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fontName,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14:paraId="009BD4CE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53F9DBA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CONSOLE_FONT_INFOEX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CONSOLE_FONT_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INFOEX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92DFEF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1A5A07A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dwFontSize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COORD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x, y)</w:t>
      </w:r>
    </w:p>
    <w:p w14:paraId="3A0A3B31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358D9C98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BD4C3D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info.cbSize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Marshal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.SizeOf(info);</w:t>
      </w:r>
    </w:p>
    <w:p w14:paraId="3D226B8B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8493DA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Marshal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.Copy(fontName.ToCharArray(), 0,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info.FaceName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), fontName.Length);</w:t>
      </w:r>
    </w:p>
    <w:p w14:paraId="352902AA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ExceptionHelper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.ValidateMagic(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SetCurrentConsoleFontEx(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StdOutputHandle,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info));</w:t>
      </w:r>
    </w:p>
    <w:p w14:paraId="0157FFF7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8034FCB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18E6E8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MessageBox(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 = 0 | 0x10,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exitProgram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05F0E30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9B01699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 = MessageBox((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)0, message, title, type);</w:t>
      </w:r>
    </w:p>
    <w:p w14:paraId="035FD4E6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77272B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(exitProgram)</w:t>
      </w:r>
    </w:p>
    <w:p w14:paraId="0C264529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337F3A3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.ExitWithError();</w:t>
      </w:r>
    </w:p>
    <w:p w14:paraId="048A8178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095967C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BAEE3D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output;</w:t>
      </w:r>
    </w:p>
    <w:p w14:paraId="3F524FCF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3CC9423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5BD7AE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DllImport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"kernel32.dll"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SetLastError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606E2DAA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GetStdHandle(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nStdHandle);</w:t>
      </w:r>
    </w:p>
    <w:p w14:paraId="7DDAAB78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F11D32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DllImport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"kernel32.dll"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SetLastError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64F9D1B7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GetConsoleDisplayMode(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lpModeFlags);</w:t>
      </w:r>
    </w:p>
    <w:p w14:paraId="5EEF4F6B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C691F7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DllImport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"kernel32.dll"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SetLastError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65DA7F41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SetConsoleDisplayMode(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hConsoleOutput,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dwFlags,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lpNewScreenBufferDimensions);</w:t>
      </w:r>
    </w:p>
    <w:p w14:paraId="0A50C83E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1EAE04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DllImport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"kernel32.dll"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SetLastError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2C06B1D6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SetCurrentConsoleFontEx(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hConsoleOutput,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bMaximumWindow,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CONSOLE_FONT_INFOEX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lpConsoleCurrentFontEx);</w:t>
      </w:r>
    </w:p>
    <w:p w14:paraId="17E1252D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5BFF4C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DllImport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"user32.dll"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6B5DD92E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GetKeyState(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key);</w:t>
      </w:r>
    </w:p>
    <w:p w14:paraId="0A6199FF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5D8ED9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DllImport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"user32.dll"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SetLastError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693DF20C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GetWindowLong(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hWnd,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nIndex);</w:t>
      </w:r>
    </w:p>
    <w:p w14:paraId="087BA0B0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D029C0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DllImport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"user32.dll"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11DE6BDE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SetWindowLong(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hWnd,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nIndex,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dwNewLong);</w:t>
      </w:r>
    </w:p>
    <w:p w14:paraId="1CDCD135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52A283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DllImport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"user32.dll"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233167A3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ShowWindow(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hWnd,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cmdShow);</w:t>
      </w:r>
    </w:p>
    <w:p w14:paraId="3961AF35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8B59AB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DllImport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"user32.dll"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CharSet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CharSet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.Unicode)]</w:t>
      </w:r>
    </w:p>
    <w:p w14:paraId="43FBF805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MessageBox(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hWnd,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lpText,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lpCaption,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uType);</w:t>
      </w:r>
    </w:p>
    <w:p w14:paraId="3466BE3F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9D35F9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StructLayout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LayoutKind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.Sequential, CharSet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CharSet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.Unicode)]</w:t>
      </w:r>
    </w:p>
    <w:p w14:paraId="7E2C8F68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unsafe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CONSOLE_FONT_INFOEX</w:t>
      </w:r>
    </w:p>
    <w:p w14:paraId="0E8695F3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C3346D8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cbSize;</w:t>
      </w:r>
    </w:p>
    <w:p w14:paraId="3631B5D2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nFont;</w:t>
      </w:r>
    </w:p>
    <w:p w14:paraId="2C18FB9A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dwFontSize;</w:t>
      </w:r>
    </w:p>
    <w:p w14:paraId="55791344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FontFamily;</w:t>
      </w:r>
    </w:p>
    <w:p w14:paraId="20E50D1E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FontWeight;</w:t>
      </w:r>
    </w:p>
    <w:p w14:paraId="0E350394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fixed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FaceName[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32];</w:t>
      </w:r>
    </w:p>
    <w:p w14:paraId="22D709C7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E9ED5EF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1E8205F9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DebuggerDisplay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"{X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},{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Y}"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7D2BD441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StructLayout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LayoutKind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.Sequential)]</w:t>
      </w:r>
    </w:p>
    <w:p w14:paraId="157AC7AA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COORD</w:t>
      </w:r>
    </w:p>
    <w:p w14:paraId="224A7696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DB42A51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23C82664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5075904F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2E1990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COORD(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14:paraId="0897949D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A2D02B5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= x;</w:t>
      </w:r>
    </w:p>
    <w:p w14:paraId="6BCDB204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 = y;</w:t>
      </w:r>
    </w:p>
    <w:p w14:paraId="4D33429B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28F1797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688C92F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9AD4EF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StructLayout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LayoutKind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.Explicit)]</w:t>
      </w:r>
    </w:p>
    <w:p w14:paraId="76E7ABE3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CHAR_UNION</w:t>
      </w:r>
    </w:p>
    <w:p w14:paraId="30BA2637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058E478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FieldOffset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0)]</w:t>
      </w:r>
    </w:p>
    <w:p w14:paraId="1D41BD4B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UnicodeChar;</w:t>
      </w:r>
    </w:p>
    <w:p w14:paraId="7E0796B9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FieldOffset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0)]</w:t>
      </w:r>
    </w:p>
    <w:p w14:paraId="042E250E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AsciiChar;</w:t>
      </w:r>
    </w:p>
    <w:p w14:paraId="795048A6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7FFFBD9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6D6AE7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StructLayout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LayoutKind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.Explicit)]</w:t>
      </w:r>
    </w:p>
    <w:p w14:paraId="4AAB0D2A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CHAR_INFO</w:t>
      </w:r>
    </w:p>
    <w:p w14:paraId="1F24D7A8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37201E0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FieldOffset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0)]</w:t>
      </w:r>
    </w:p>
    <w:p w14:paraId="27BED0E8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CHAR_UNION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Char;</w:t>
      </w:r>
    </w:p>
    <w:p w14:paraId="5E6128A6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FieldOffset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2)]</w:t>
      </w:r>
    </w:p>
    <w:p w14:paraId="50615660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Attributes;</w:t>
      </w:r>
    </w:p>
    <w:p w14:paraId="413B7432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0E57B68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BC0512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StructLayout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LayoutKind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.Sequential)]</w:t>
      </w:r>
    </w:p>
    <w:p w14:paraId="2E1B5789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SMALL_RECT</w:t>
      </w:r>
    </w:p>
    <w:p w14:paraId="69F9EDFF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42C3790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Left;</w:t>
      </w:r>
    </w:p>
    <w:p w14:paraId="1F5C66AE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Top;</w:t>
      </w:r>
    </w:p>
    <w:p w14:paraId="36DBF31C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Right;</w:t>
      </w:r>
    </w:p>
    <w:p w14:paraId="2F0A411B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Bottom;</w:t>
      </w:r>
    </w:p>
    <w:p w14:paraId="37706AAC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B9155C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SMALL_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RECT(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top,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bottom)</w:t>
      </w:r>
    </w:p>
    <w:p w14:paraId="4D755232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8DF3809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Left    = left;</w:t>
      </w:r>
    </w:p>
    <w:p w14:paraId="16756C04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Top     = top;</w:t>
      </w:r>
    </w:p>
    <w:p w14:paraId="31BD9884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Right   = right;</w:t>
      </w:r>
    </w:p>
    <w:p w14:paraId="5190C93B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Bottom  =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bottom;</w:t>
      </w:r>
    </w:p>
    <w:p w14:paraId="3A84CF00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406026D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597D7C1" w14:textId="77777777" w:rsid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FAA325D" w14:textId="4BCF8424" w:rsidR="00A431C4" w:rsidRPr="00A431C4" w:rsidRDefault="00A431C4" w:rsidP="00A431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C4C0A98" w14:textId="49825CF1" w:rsidR="0009238E" w:rsidRDefault="009B67AB" w:rsidP="0009238E">
      <w:pPr>
        <w:pStyle w:val="Heading2"/>
      </w:pPr>
      <w:bookmarkStart w:id="11" w:name="_Toc482570215"/>
      <w:proofErr w:type="gramStart"/>
      <w:r w:rsidRPr="0009238E">
        <w:lastRenderedPageBreak/>
        <w:t>SnakeTheResurrection</w:t>
      </w:r>
      <w:r>
        <w:t>.Utilities.ExceptionHelper</w:t>
      </w:r>
      <w:bookmarkEnd w:id="11"/>
      <w:proofErr w:type="gramEnd"/>
    </w:p>
    <w:p w14:paraId="11DF2FAE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A34D0B2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371622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SnakeTheResurrection.Utilities</w:t>
      </w:r>
    </w:p>
    <w:p w14:paraId="3758C52F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39163B4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ExceptionHelper</w:t>
      </w:r>
    </w:p>
    <w:p w14:paraId="5BAAE31B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5D7602B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ValidateObjectNotNull(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obj,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parameterName)</w:t>
      </w:r>
    </w:p>
    <w:p w14:paraId="729137E5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81A4A12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(obj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3987460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AB54690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ArgumentNullException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(parameterName);</w:t>
      </w:r>
    </w:p>
    <w:p w14:paraId="1760EB4A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C2F3BCA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B15A048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B2B336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ValidateStringNotNullOrWhiteSpace(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parameterName)</w:t>
      </w:r>
    </w:p>
    <w:p w14:paraId="2D91FC47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4880B94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.IsNullOrWhiteSpace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(str))</w:t>
      </w:r>
    </w:p>
    <w:p w14:paraId="02311A2A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0C5783A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"Value cannot be white space or null."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parameterName);</w:t>
      </w:r>
    </w:p>
    <w:p w14:paraId="22A2210A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0DA508E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2511BD9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A61984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ValidateEnumValueDefined(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Enum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enumValue,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parameterName)</w:t>
      </w:r>
    </w:p>
    <w:p w14:paraId="1B2DB3F3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35D2055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.IsDefined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(enumValue.GetType(), enumValue))</w:t>
      </w:r>
    </w:p>
    <w:p w14:paraId="66AE396A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4DD7DDC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ArgumentOutOfRangeException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(parameterName);</w:t>
      </w:r>
    </w:p>
    <w:p w14:paraId="00323F69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2B7547F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E314C33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7445345D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ValidateNumberGreaterOrEqual(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min,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parameterName)</w:t>
      </w:r>
    </w:p>
    <w:p w14:paraId="1DF6CD19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026EE8F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 &lt; min)</w:t>
      </w:r>
    </w:p>
    <w:p w14:paraId="109A9974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5FD9EC8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ArgumentOutOfRangeException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parameterName,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$"Value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{value}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) is out of range (smaller than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{min}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)."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C11581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362CE34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08D80A5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8D3F63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ValidateNumberSmallerOrEqual(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max,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parameterName)</w:t>
      </w:r>
    </w:p>
    <w:p w14:paraId="68C5A622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1835939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 &gt; max)</w:t>
      </w:r>
    </w:p>
    <w:p w14:paraId="27027E48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5B347D5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ArgumentOutOfRangeException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parameterName,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$"Value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{value}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) is out of range (greater than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{max}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)."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D773C8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981A719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DF4275F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9757AE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ValidateNumberInRange(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min,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max,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parameterName)</w:t>
      </w:r>
    </w:p>
    <w:p w14:paraId="0B0B84D5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3F391F4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 &lt; min || value &gt; max)</w:t>
      </w:r>
    </w:p>
    <w:p w14:paraId="42332EC8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0969323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ArgumentOutOfRangeException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parameterName,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$"Value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{value}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) is out of range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{min}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{max}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)."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976F71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B9B3810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CC29AF2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BF2DA6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ValidateMagic(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magic)</w:t>
      </w:r>
    </w:p>
    <w:p w14:paraId="51471D55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03D3287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(!magic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6C8270E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78F1EE6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ThrowMagicException(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A13D18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CB16589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C910BDE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8107FB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ThrowMagicException(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1C1B34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94C4667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To be able to debug the call stack etc</w:t>
      </w:r>
    </w:p>
    <w:p w14:paraId="4E358CD9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DEBUG</w:t>
      </w:r>
    </w:p>
    <w:p w14:paraId="776939D8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DD0B95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#else</w:t>
      </w:r>
    </w:p>
    <w:p w14:paraId="2D120D33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DllImports.MessageBox(@"We are so sorry but some unknown dark power prevented us from doing the required magic ¯\_(</w:t>
      </w:r>
      <w:r>
        <w:rPr>
          <w:rFonts w:ascii="MS Gothic" w:eastAsia="MS Gothic" w:hAnsi="MS Gothic" w:cs="MS Gothic" w:hint="eastAsia"/>
          <w:color w:val="808080"/>
          <w:sz w:val="19"/>
          <w:szCs w:val="19"/>
          <w:lang w:val="en-US"/>
        </w:rPr>
        <w:t>ツ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)_/¯", "No magic");</w:t>
      </w:r>
    </w:p>
    <w:p w14:paraId="28912E9A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64B591F3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4AD0679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93460D8" w14:textId="06C4F7F6" w:rsidR="00EF1237" w:rsidRP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EDC86C3" w14:textId="01AC79BE" w:rsidR="009B67AB" w:rsidRDefault="009B67AB" w:rsidP="009B67AB">
      <w:pPr>
        <w:pStyle w:val="Heading2"/>
      </w:pPr>
      <w:bookmarkStart w:id="12" w:name="_Toc482570216"/>
      <w:proofErr w:type="gramStart"/>
      <w:r w:rsidRPr="0009238E">
        <w:t>SnakeTheResurrection</w:t>
      </w:r>
      <w:r>
        <w:t>.Utilities.FileHelper</w:t>
      </w:r>
      <w:bookmarkEnd w:id="12"/>
      <w:proofErr w:type="gramEnd"/>
    </w:p>
    <w:p w14:paraId="1E8231F6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Newtonsoft.Json;</w:t>
      </w:r>
    </w:p>
    <w:p w14:paraId="03C35D06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78D45A8F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A326AD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SnakeTheResurrection.Utilities</w:t>
      </w:r>
    </w:p>
    <w:p w14:paraId="5F0F5EBD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BB252B9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Ported from my StorageFileHelper from UWPHelper - https://github.com/bramborman/UWPHelper/blob/master/UWPHelper/Utilities/StorageFileHelper.cs</w:t>
      </w:r>
    </w:p>
    <w:p w14:paraId="331C69C9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FileHelper</w:t>
      </w:r>
    </w:p>
    <w:p w14:paraId="6413111E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A84A894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SaveObject(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obj,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filePath)</w:t>
      </w:r>
    </w:p>
    <w:p w14:paraId="5E441932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5876E6C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ExceptionHelper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.ValidateStringNotNullOrWhiteSpace(filePath,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(filePath));</w:t>
      </w:r>
    </w:p>
    <w:p w14:paraId="67A42E93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9BBBA9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success   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7AF859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.GetFileName(filePath);</w:t>
      </w:r>
    </w:p>
    <w:p w14:paraId="3596196B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59E25B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454D97A6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CBF85EF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folderPath = filePath.Substring(0, filePath.Length - fileName.Length);</w:t>
      </w:r>
    </w:p>
    <w:p w14:paraId="6A81F85D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22001F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.Exists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(folderPath))</w:t>
      </w:r>
    </w:p>
    <w:p w14:paraId="0E6B742A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B542D00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.CreateDirectory(folderPath);</w:t>
      </w:r>
    </w:p>
    <w:p w14:paraId="774F263F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27B4981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3EBFB534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.WriteAllText(filePath,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JsonConvert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.SerializeObject(obj),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Constants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.encoding);</w:t>
      </w:r>
    </w:p>
    <w:p w14:paraId="5B974F79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6D0CF04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23A2A22C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1344408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success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22BCC6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78B0D7E9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57F9A2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DebugHelper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.OperationInfo(fileName,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"saving"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success);</w:t>
      </w:r>
    </w:p>
    <w:p w14:paraId="51109C95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success;</w:t>
      </w:r>
    </w:p>
    <w:p w14:paraId="0553ED14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FBACFC9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C242B6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LoadObjectAsyncResult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LoadObject&lt;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filePath)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3862127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BB29143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ExceptionHelper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.ValidateStringNotNullOrWhiteSpace(filePath,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(filePath));</w:t>
      </w:r>
    </w:p>
    <w:p w14:paraId="1C7B84BE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49A038DA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.Exists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(filePath))</w:t>
      </w:r>
    </w:p>
    <w:p w14:paraId="22B1D625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B70FFD8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LoadObjectAsyncResult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13AFFF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353C21F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4AFC1A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success   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B626F2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obj          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00DFEA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9AF139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Reading from the file could fail while the file is used by another proccess</w:t>
      </w:r>
    </w:p>
    <w:p w14:paraId="0024C9B0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1E5A1E56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24A81F8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json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.ReadAllText(filePath,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Constants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.encoding);</w:t>
      </w:r>
    </w:p>
    <w:p w14:paraId="7F68B5D8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152CDC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.IsNullOrWhiteSpace(json))</w:t>
      </w:r>
    </w:p>
    <w:p w14:paraId="1A66DB67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6FBAC0C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obj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JsonConvert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.DeserializeObject&lt;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&gt;(json);</w:t>
      </w:r>
    </w:p>
    <w:p w14:paraId="300439F4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D300734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6912D42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2A820EE0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A816F4E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success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97EB90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934C031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BDD937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DebugHelper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.OperationInfo(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.GetFileName(filePath),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"loading"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success);</w:t>
      </w:r>
    </w:p>
    <w:p w14:paraId="5942DC69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LoadObjectAsyncResult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obj ??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(), success);</w:t>
      </w:r>
    </w:p>
    <w:p w14:paraId="750E8248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8A8F1B4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144D4F73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sealed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LoadObjectAsyncResult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4EDA612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C0902B0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0B90768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Success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55E0915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8F3E79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LoadObjectAsyncResult(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@object,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success)</w:t>
      </w:r>
    </w:p>
    <w:p w14:paraId="595C8B9C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E64CFFD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Object  =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@object;</w:t>
      </w:r>
    </w:p>
    <w:p w14:paraId="0C8C0178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Success = success;</w:t>
      </w:r>
    </w:p>
    <w:p w14:paraId="722102ED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77A2FFC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58FDA59" w14:textId="77777777" w:rsid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0C72F6F" w14:textId="4C25AA2F" w:rsidR="00EF1237" w:rsidRPr="00EF1237" w:rsidRDefault="00EF1237" w:rsidP="00EF123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75742F5" w14:textId="27E3A9E6" w:rsidR="009B67AB" w:rsidRDefault="009B67AB" w:rsidP="009B67AB">
      <w:pPr>
        <w:pStyle w:val="Heading2"/>
      </w:pPr>
      <w:bookmarkStart w:id="13" w:name="_Toc482570217"/>
      <w:proofErr w:type="gramStart"/>
      <w:r w:rsidRPr="0009238E">
        <w:t>SnakeTheResurrection</w:t>
      </w:r>
      <w:r>
        <w:t>.Utilities.InputHelper</w:t>
      </w:r>
      <w:bookmarkEnd w:id="13"/>
      <w:proofErr w:type="gramEnd"/>
    </w:p>
    <w:p w14:paraId="4E1E3DB5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9321FF8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01576C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14:paraId="3583741F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0A9159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76ACC5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SnakeTheResurrection.Utilities</w:t>
      </w:r>
    </w:p>
    <w:p w14:paraId="1ACEC634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9967B0E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InputHelper</w:t>
      </w:r>
    </w:p>
    <w:p w14:paraId="6CFB8A78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8FC1B41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cache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ConsoleKey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AE3141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A45DA3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CancellationTokenSource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cts;</w:t>
      </w:r>
    </w:p>
    <w:p w14:paraId="17A8F395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inputCachingTask;</w:t>
      </w:r>
    </w:p>
    <w:p w14:paraId="47956BE7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4A594F6A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StartCaching(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F486ED2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8D05BE8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cts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62C984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4D9BF12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InvalidOperationException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83E197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E7245B4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E90127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ClearCache(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DE0B42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CancellationTokenSource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62D7DD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inputCachingTask =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.Factory.StartNew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(() =&gt;</w:t>
      </w:r>
    </w:p>
    <w:p w14:paraId="050020EA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0FB6C80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(!cts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.IsCancellationRequested)</w:t>
      </w:r>
    </w:p>
    <w:p w14:paraId="787E4CE1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058409D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.KeyAvailable)</w:t>
      </w:r>
    </w:p>
    <w:p w14:paraId="74B377A9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4028A2E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cache.Add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).Key);</w:t>
      </w:r>
    </w:p>
    <w:p w14:paraId="107BBCE3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60A1073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7B26109F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.Sleep(10);</w:t>
      </w:r>
    </w:p>
    <w:p w14:paraId="7E58A5E9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9E1C91E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},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cts.Token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ED45E9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A9FD676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F3260A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StopCaching(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B0717CF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A2959A8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(cts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616CCD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797EE74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InvalidOperationException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A3CD40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9060CC7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78252A4C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44D49720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AB687A9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cts.Cancel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77F1A7D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inputCachingTask.Wait();</w:t>
      </w:r>
    </w:p>
    <w:p w14:paraId="2227FAD0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2CDC963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14:paraId="5BB3D446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CE35E45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inputCachingTask.Dispose();</w:t>
      </w:r>
    </w:p>
    <w:p w14:paraId="59A43290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inputCachingTask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34B2AE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B7740E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cts.Dispose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BEC3BCA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BE9437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A48E808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9FA6408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DC5AAD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ClearCache(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18F7B8A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88304B1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cache.Clear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557F6E8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AA80A5C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0BA22A5D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WasKeyPressed(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ConsoleKey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key)</w:t>
      </w:r>
    </w:p>
    <w:p w14:paraId="673FFB70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C9DE6BC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cts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0A9751D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FFEC9EE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InvalidOperationException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95749E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CA7C456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240981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DllImports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.IsKeyDown(key) ||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cache.Contains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(key);</w:t>
      </w:r>
    </w:p>
    <w:p w14:paraId="308D9A37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3620FAA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ConsoleKeyInfo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ReadKey(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3FFC4E0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630903B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Cheats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.ValidateCheat(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019EC85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D936FEC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39A71F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ClearInputBuffer(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ACD29CD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BC979A3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.KeyAvailable)</w:t>
      </w:r>
    </w:p>
    <w:p w14:paraId="4B4C25BA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3501D4C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80C672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E49FB73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7404451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3F9A409" w14:textId="45D2B896" w:rsidR="00EF1237" w:rsidRP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52CBB45" w14:textId="5E152DC7" w:rsidR="009B67AB" w:rsidRDefault="009B67AB" w:rsidP="009B67AB">
      <w:pPr>
        <w:pStyle w:val="Heading2"/>
      </w:pPr>
      <w:bookmarkStart w:id="14" w:name="_Toc482570218"/>
      <w:proofErr w:type="gramStart"/>
      <w:r w:rsidRPr="0009238E">
        <w:t>SnakeTheResurrection</w:t>
      </w:r>
      <w:r>
        <w:t>.Utilities.ListMenu</w:t>
      </w:r>
      <w:bookmarkEnd w:id="14"/>
      <w:proofErr w:type="gramEnd"/>
    </w:p>
    <w:p w14:paraId="6770BF85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B704022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594AFE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9EC8D1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SnakeTheResurrection.Utilities</w:t>
      </w:r>
    </w:p>
    <w:p w14:paraId="1E8ACBE6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DBD0574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sealed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ListMenu</w:t>
      </w:r>
    </w:p>
    <w:p w14:paraId="6787173E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4939923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MenuItem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_items;</w:t>
      </w:r>
    </w:p>
    <w:p w14:paraId="6D66B7F7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_selectedIndex;</w:t>
      </w:r>
    </w:p>
    <w:p w14:paraId="18AC8049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C2263F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MenuItem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Items</w:t>
      </w:r>
    </w:p>
    <w:p w14:paraId="2F41FB6E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1577BD0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_items; }</w:t>
      </w:r>
    </w:p>
    <w:p w14:paraId="64358DA9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758887F3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1D46346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(!ReferenceEquals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(_items,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BF140C9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14F1605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ExceptionHelper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.ValidateObjectNotNull(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(Items));</w:t>
      </w:r>
    </w:p>
    <w:p w14:paraId="220C7DBB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_items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404673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0DB899C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13B0BB9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13DA12F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SelectedIndex</w:t>
      </w:r>
    </w:p>
    <w:p w14:paraId="045D4DE9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A82A237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_selectedIndex; }</w:t>
      </w:r>
    </w:p>
    <w:p w14:paraId="5095BECB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1BC54F09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B75C536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selectedIndex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01BAA9D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06D4EEE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ExceptionHelper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.ValidateNumberInRange(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Items.Count - 1,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(SelectedIndex));</w:t>
      </w:r>
    </w:p>
    <w:p w14:paraId="2C79F114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_selectedIndex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226667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BBF6AF7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9774EA3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011092F1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MenuItem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SelectedItem</w:t>
      </w:r>
    </w:p>
    <w:p w14:paraId="73E1E537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C235BA1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337EFD0A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9BE4266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Items[SelectedIndex];</w:t>
      </w:r>
    </w:p>
    <w:p w14:paraId="03060DC3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A4AA8FD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D41BFC3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66821F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ListMenu(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D9A906A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DA31258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MenuItem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0379A8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45F0B01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36118F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InvokeResult(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E4C7FE0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7D2A7EA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GetResult(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809971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SelectedItem.Action();</w:t>
      </w:r>
    </w:p>
    <w:p w14:paraId="2B8B714C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F864402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7CEBBA91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GetResult(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A615591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31C967D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(Items.Count &lt; 1)</w:t>
      </w:r>
    </w:p>
    <w:p w14:paraId="7AC5E1CB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4742548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InvalidOperationException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"Cannot draw menu with no items."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C7015D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B8C2E31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D4ECBD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? symtextCursorTop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8AC775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12A134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2BF2F98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B919CAD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Symtext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.SyncRoot)</w:t>
      </w:r>
    </w:p>
    <w:p w14:paraId="1C349D7A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98A08D8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Symtext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.SetCenteredTextProperties();</w:t>
      </w:r>
    </w:p>
    <w:p w14:paraId="2F8210CD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CB4325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(symtextCursorTop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FDB9E89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75DBB2C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symtextCursorTop   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Symtext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.CursorTop;</w:t>
      </w:r>
    </w:p>
    <w:p w14:paraId="01E252D1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28FC882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10BFFFE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46878D0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Symtext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.CursorTop   = symtextCursorTop.Value;</w:t>
      </w:r>
    </w:p>
    <w:p w14:paraId="36EF6641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932A947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94BE37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Items.Count; i++)</w:t>
      </w:r>
    </w:p>
    <w:p w14:paraId="30523161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C3D1135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Symtext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Constants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.FOREGROUND_COLOR;</w:t>
      </w:r>
    </w:p>
    <w:p w14:paraId="2DC9F639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Symtext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.BackgroundColor = i ==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SelectedIndex ?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Constants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.ACCENT_COLOR_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DARK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Constants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.BACKGROUND_COLOR;</w:t>
      </w:r>
    </w:p>
    <w:p w14:paraId="37F7A5A0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99B874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Symtext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$"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{Items[i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].Text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45FF00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E547A10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9DBBA90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90FECE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Renderer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.RenderFrame();</w:t>
      </w:r>
    </w:p>
    <w:p w14:paraId="7E8BEC2A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F00476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handled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E810CA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D8DAC5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(!handled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14D72B0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335897B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InputHelper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).Key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7E7E85C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6C9DF80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.UpArrow:</w:t>
      </w:r>
    </w:p>
    <w:p w14:paraId="19900652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SelectedIndex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14:paraId="454F42F1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0CC7F883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handled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956EB6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SelectedIndex--;</w:t>
      </w:r>
    </w:p>
    <w:p w14:paraId="75C53400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68D5D1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.IsNullOrWhiteSpace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(SelectedItem.Text))</w:t>
      </w:r>
    </w:p>
    <w:p w14:paraId="35DF8978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14:paraId="5BA99290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SelectedIndex--;</w:t>
      </w:r>
    </w:p>
    <w:p w14:paraId="13689394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14:paraId="2DF25282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4454127A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55B692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4A0097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057CDF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.DownArrow:</w:t>
      </w:r>
    </w:p>
    <w:p w14:paraId="6A942C95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SelectedIndex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= Items.Count - 1)</w:t>
      </w:r>
    </w:p>
    <w:p w14:paraId="517F4B76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1B7EC6F6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handled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A37DB7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SelectedIndex++;</w:t>
      </w:r>
    </w:p>
    <w:p w14:paraId="401AD815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E0681B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.IsNullOrWhiteSpace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(SelectedItem.Text))</w:t>
      </w:r>
    </w:p>
    <w:p w14:paraId="1C06C2C8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14:paraId="4A6B2682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SelectedIndex++;</w:t>
      </w:r>
    </w:p>
    <w:p w14:paraId="0BB11761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14:paraId="23DAA906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16931B48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8A534D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AA8903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572256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.LeftArrow:</w:t>
      </w:r>
    </w:p>
    <w:p w14:paraId="7FCD2CCF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7D3CECCB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MenuSwitchItem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selectedMenuSwitchItem = SelectedItem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MenuSwitchItem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5521A8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F8F1E3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selectedMenuSwitchItem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6472B8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14:paraId="4291F434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handled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52564A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selectedMenuSwitchItem.IsOn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C54833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14:paraId="4C6F94FC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B353D2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A39C0B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18A63C79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6AA5B4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.RightArrow:</w:t>
      </w:r>
    </w:p>
    <w:p w14:paraId="6263C99F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293AD3CC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MenuSwitchItem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selectedMenuSwitchItem = SelectedItem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MenuSwitchItem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DBF653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85B75B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selectedMenuSwitchItem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1D7D270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14:paraId="6FB0C4E3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handled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7E2D20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selectedMenuSwitchItem.IsOn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961DC8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14:paraId="340176EC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3BF97A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DE8A93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7E76E74A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94036F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.Enter:</w:t>
      </w:r>
    </w:p>
    <w:p w14:paraId="73549569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0EF4C00E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handled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788392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5C5181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MenuSwitchItem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selectedMenuSwitchItem = SelectedItem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MenuSwitchItem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AF9710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42E214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selectedMenuSwitchItem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E80BFA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14:paraId="0420852A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selectedMenuSwitchItem.IsOn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=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selectedMenuSwitchItem.IsOn;</w:t>
      </w:r>
    </w:p>
    <w:p w14:paraId="6EA13BCD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80135F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14:paraId="5E73EC91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0475457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14:paraId="6B7B4307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Renderer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.ClearBuffer();</w:t>
      </w:r>
    </w:p>
    <w:p w14:paraId="72C750EF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SelectedIndex;</w:t>
      </w:r>
    </w:p>
    <w:p w14:paraId="6378E884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14:paraId="307D0E5C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489CA34F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C31D6E8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F0E4783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1DA6680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29B0447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D8A1B9C" w14:textId="40001872" w:rsidR="00D810CB" w:rsidRPr="00D810CB" w:rsidRDefault="00D810CB" w:rsidP="00D810CB"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DDAEA19" w14:textId="56FAD046" w:rsidR="009B67AB" w:rsidRDefault="009B67AB" w:rsidP="009B67AB">
      <w:pPr>
        <w:pStyle w:val="Heading2"/>
      </w:pPr>
      <w:bookmarkStart w:id="15" w:name="_Toc482570219"/>
      <w:proofErr w:type="gramStart"/>
      <w:r w:rsidRPr="0009238E">
        <w:t>SnakeTheResurrection</w:t>
      </w:r>
      <w:r>
        <w:t>.Utilities.MenuItems</w:t>
      </w:r>
      <w:bookmarkEnd w:id="15"/>
      <w:proofErr w:type="gramEnd"/>
    </w:p>
    <w:p w14:paraId="3D31591E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9349DC8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95B8E0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SnakeTheResurrection.Utilities</w:t>
      </w:r>
    </w:p>
    <w:p w14:paraId="24E2648F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C388D1B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MenuItem</w:t>
      </w:r>
    </w:p>
    <w:p w14:paraId="4089FF67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917EDE9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60EAECD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C54E04A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2D4D6D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MenuItem(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action)</w:t>
      </w:r>
    </w:p>
    <w:p w14:paraId="18002092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7EE4FF0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    = text;</w:t>
      </w:r>
    </w:p>
    <w:p w14:paraId="6C7D8E4A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Action  =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action;</w:t>
      </w:r>
    </w:p>
    <w:p w14:paraId="27C8A080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6C20C77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D651362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A594DB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sealed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MenuSwitchItem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MenuItem</w:t>
      </w:r>
    </w:p>
    <w:p w14:paraId="404C71F2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FBC2954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Func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isOnGetter;</w:t>
      </w:r>
    </w:p>
    <w:p w14:paraId="008A623F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isOnSetter;</w:t>
      </w:r>
    </w:p>
    <w:p w14:paraId="57E7BF7C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A9E584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IsOn</w:t>
      </w:r>
    </w:p>
    <w:p w14:paraId="40D6ECB8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0441AC0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isOnGetter(); }</w:t>
      </w:r>
    </w:p>
    <w:p w14:paraId="1FC2EB4E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isOnSetter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14:paraId="13C9C19E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E15794E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DB73EF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MenuSwitchItem(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text)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(text,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5FB866A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D60949B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31E124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D96EBF5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E6F397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MenuSwitchItem(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Func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isOnGetter,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isOnSetter)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(text,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41BBCAE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7220400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isOnSetter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F0054F5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3AC8167E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ExceptionHelper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.ValidateObjectNotNull(isOnGetter,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(isOnGetter));</w:t>
      </w:r>
    </w:p>
    <w:p w14:paraId="2913B14C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3857C0F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F54847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_isOn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E2BD4E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8560A7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.isOnGetter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isOnGetter ?? (() =&gt; _isOn);</w:t>
      </w:r>
    </w:p>
    <w:p w14:paraId="5ED9E8AB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.isOnSetter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isOnSetter ?? (value =&gt; _isOn = value);</w:t>
      </w:r>
    </w:p>
    <w:p w14:paraId="68BFC7A7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05B4236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F14F713" w14:textId="56375161" w:rsidR="00D810CB" w:rsidRP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0D06F8F" w14:textId="3071A1C1" w:rsidR="00E1530B" w:rsidRDefault="00E1530B" w:rsidP="00E1530B">
      <w:pPr>
        <w:pStyle w:val="Heading2"/>
      </w:pPr>
      <w:bookmarkStart w:id="16" w:name="_Toc482570220"/>
      <w:proofErr w:type="gramStart"/>
      <w:r w:rsidRPr="0009238E">
        <w:t>SnakeTheResurrection</w:t>
      </w:r>
      <w:r>
        <w:t>.Utilities.Renderer</w:t>
      </w:r>
      <w:bookmarkEnd w:id="16"/>
      <w:proofErr w:type="gramEnd"/>
    </w:p>
    <w:p w14:paraId="3973545A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877C8DB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6129F6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System.Runtime.InteropServices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93A93F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D0986C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SnakeTheResurrection.Utilities</w:t>
      </w:r>
    </w:p>
    <w:p w14:paraId="24744C77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CA633FE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Renderer</w:t>
      </w:r>
    </w:p>
    <w:p w14:paraId="2F256B0B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98861AF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syncRoot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184481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08B8BF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bufferHeight;</w:t>
      </w:r>
    </w:p>
    <w:p w14:paraId="7FA42D7B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bufferWidth;</w:t>
      </w:r>
    </w:p>
    <w:p w14:paraId="5871CD6E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] lpAttribute;</w:t>
      </w:r>
    </w:p>
    <w:p w14:paraId="20E2D7A5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7790E3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,]&gt; bufferBackups;</w:t>
      </w:r>
    </w:p>
    <w:p w14:paraId="3AFE13EE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4F6588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,] Buffer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0F6E49A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ACCBC0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Renderer(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115C7E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F161C26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(syncRoot)</w:t>
      </w:r>
    </w:p>
    <w:p w14:paraId="6E42B77E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08646E0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This is brighter, but the other one looks more retro xD</w:t>
      </w:r>
    </w:p>
    <w:p w14:paraId="0A59BAA6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DllImports.SetFont("Consolas", 2, 2);</w:t>
      </w:r>
    </w:p>
    <w:p w14:paraId="2F5A196B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DllImports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.SetFont(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"Lucida Console"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1, 1);</w:t>
      </w:r>
    </w:p>
    <w:p w14:paraId="2E8DF0AB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DllImports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.DisableWindowButtons();</w:t>
      </w:r>
    </w:p>
    <w:p w14:paraId="16569EF3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DllImports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.ConsoleFullscreen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1C870E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75CF19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Make it a real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fullscreen :D</w:t>
      </w:r>
      <w:proofErr w:type="gramEnd"/>
    </w:p>
    <w:p w14:paraId="3396AF99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.SetWindowSize(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.LargestWindowWidth,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.LargestWindowHeight);</w:t>
      </w:r>
    </w:p>
    <w:p w14:paraId="36DB5F4B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E38A81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windowHeight  =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.WindowHeight;</w:t>
      </w:r>
    </w:p>
    <w:p w14:paraId="6C452A90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windowWidth  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.WindowWidth;</w:t>
      </w:r>
    </w:p>
    <w:p w14:paraId="347EBCE4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.SetBufferSize(windowWidth, windowHeight);</w:t>
      </w:r>
    </w:p>
    <w:p w14:paraId="7D2143ED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37D7C8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DllImports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CHAR_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lpBuffer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DllImports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CHAR_INFO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[windowWidth * windowHeight];</w:t>
      </w:r>
    </w:p>
    <w:p w14:paraId="795DD0B8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1D2479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lpBuffer.Length; i++)</w:t>
      </w:r>
    </w:p>
    <w:p w14:paraId="3C0D00F6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9EAB063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Fill the buffer with black full chars</w:t>
      </w:r>
    </w:p>
    <w:p w14:paraId="1B7DA9B2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lpBuffer[i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].Char.AsciiChar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219;</w:t>
      </w:r>
    </w:p>
    <w:p w14:paraId="3EE3E270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772B52F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9DA564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DllImports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SMALL_RECT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lpWriteRegion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DllImports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SMALL_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RECT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0, 0, windowWidth, windowHeight);</w:t>
      </w:r>
    </w:p>
    <w:p w14:paraId="38DEB496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ExceptionHelper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.ValidateMagic(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WriteConsoleOutput(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DllImports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.StdOutputHandle, lpBuffer,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DllImports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(windowWidth, windowHeight),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DllImports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lpWriteRegion));</w:t>
      </w:r>
    </w:p>
    <w:p w14:paraId="52C2AE5D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A817C1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.CursorVisible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A40527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66924B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Buffer         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.WindowHeight,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.WindowWidth];</w:t>
      </w:r>
    </w:p>
    <w:p w14:paraId="45071B17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lpAttribute    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Buffer.Length];</w:t>
      </w:r>
    </w:p>
    <w:p w14:paraId="3CA72503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43ADE4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bufferHeight    = Buffer.GetLength(0);</w:t>
      </w:r>
    </w:p>
    <w:p w14:paraId="067300D0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bufferWidth     = Buffer.GetLength(1);</w:t>
      </w:r>
    </w:p>
    <w:p w14:paraId="04F2DE25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440D5DB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6591709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D5A470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RenderFrame(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123361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A49F025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(syncRoot)</w:t>
      </w:r>
    </w:p>
    <w:p w14:paraId="018EA877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8E19BCB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= 0; row &lt; bufferHeight; row++)</w:t>
      </w:r>
    </w:p>
    <w:p w14:paraId="6222AE49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7850F44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column = 0; column &lt; bufferWidth; column++)</w:t>
      </w:r>
    </w:p>
    <w:p w14:paraId="76A7A15B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7E6115A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lpAttribute[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(row * bufferWidth) + column]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)Buffer[row, column];</w:t>
      </w:r>
    </w:p>
    <w:p w14:paraId="703475BF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796083D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1C6DCB5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0DEFB6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lpNumberOfAttrsWritten;</w:t>
      </w:r>
    </w:p>
    <w:p w14:paraId="02B1D870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ExceptionHelper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.ValidateMagic(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WriteConsoleOutputAttribute(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DllImports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.StdOutputHandle, lpAttribute, lpAttribute.Length,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DllImports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lpNumberOfAttrsWritten));</w:t>
      </w:r>
    </w:p>
    <w:p w14:paraId="7BC8E074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457C2F1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5DE919D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84E365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AddToBuffer(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,] element,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14:paraId="03144561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BB649BE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(syncRoot)</w:t>
      </w:r>
    </w:p>
    <w:p w14:paraId="5B37DE02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94CD75C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elementWidth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element.GetLength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(1);</w:t>
      </w:r>
    </w:p>
    <w:p w14:paraId="63EE95B9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F2C7FA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= 0; row &lt;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element.GetLength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(0); row++)</w:t>
      </w:r>
    </w:p>
    <w:p w14:paraId="46EE9FA1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B6ECD36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.Copy(element, row * elementWidth, Buffer, ((y + row) * bufferWidth) + x, elementWidth);</w:t>
      </w:r>
    </w:p>
    <w:p w14:paraId="74C375C4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989E8A7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AAEF94E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59EE65F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F8BDD3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AddToBuffer(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height)</w:t>
      </w:r>
    </w:p>
    <w:p w14:paraId="40973679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4118C50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(syncRoot)</w:t>
      </w:r>
    </w:p>
    <w:p w14:paraId="30409010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7E375BA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= y; row &lt; y + height; row++)</w:t>
      </w:r>
    </w:p>
    <w:p w14:paraId="2C283817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DFC83D4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column = x; column &lt; x + width; column++)</w:t>
      </w:r>
    </w:p>
    <w:p w14:paraId="7B5A1BB4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AE5B15D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Buffer[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row, column] = color;</w:t>
      </w:r>
    </w:p>
    <w:p w14:paraId="68D2290E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}</w:t>
      </w:r>
    </w:p>
    <w:p w14:paraId="617DE9FB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686319A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529BE9B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D821C19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7CB21D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RemoveFromBuffer(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width)</w:t>
      </w:r>
    </w:p>
    <w:p w14:paraId="21C9E3DF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937939D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AddToBuffer(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Constants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.BACKGROUND_COLOR, x, y, width, height);</w:t>
      </w:r>
    </w:p>
    <w:p w14:paraId="4426D151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038DDC1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9FF9F9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ClearBuffer(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4459C86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D929D12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.Clear(Buffer, 0, Buffer.Length);</w:t>
      </w:r>
    </w:p>
    <w:p w14:paraId="4CA06D97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AddToBuffer(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Constants.BACKGROUND_COLOR, 0, 0, bufferHeight, bufferWidth);</w:t>
      </w:r>
    </w:p>
    <w:p w14:paraId="41992095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A83CF18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AC92D4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BackupBuffer(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08990F5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88AB47C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(syncRoot)</w:t>
      </w:r>
    </w:p>
    <w:p w14:paraId="3C3ADCB4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931BAA9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(bufferBackups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3D2B3FF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55005DF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bufferBackups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,]&gt;();</w:t>
      </w:r>
    </w:p>
    <w:p w14:paraId="69FDF362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E6ED95B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956156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C3DB96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bufferBackups.Add(key, Buffer);</w:t>
      </w:r>
    </w:p>
    <w:p w14:paraId="12CBDDF1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Buffer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bufferHeight, bufferWidth];</w:t>
      </w:r>
    </w:p>
    <w:p w14:paraId="320E0EDD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5D037C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14:paraId="6B5B85A9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1238787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B130582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C7204B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RestoreBuffer(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key)</w:t>
      </w:r>
    </w:p>
    <w:p w14:paraId="692ED5CE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4CD23A4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(syncRoot)</w:t>
      </w:r>
    </w:p>
    <w:p w14:paraId="0CDD2253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A7A722B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ExceptionHelper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.ValidateObjectNotNull(key,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(key));</w:t>
      </w:r>
    </w:p>
    <w:p w14:paraId="667A8EF2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ExceptionHelper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.ValidateObjectNotNull(bufferBackups,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CAC404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CE88B9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Buffer = bufferBackups[key];</w:t>
      </w:r>
    </w:p>
    <w:p w14:paraId="2D5FEEAF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54825E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(bufferBackups.Count == 0)</w:t>
      </w:r>
    </w:p>
    <w:p w14:paraId="491A4556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FE2D162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bufferBackups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87479D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FD30F8D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F0872EF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22E0514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85AA54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DllImport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"kernel32.dll"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74E43F17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WriteConsoleOutputAttribute(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hConsoleOutput,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lpAttribute,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nLength,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DllImports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dwWriteCoord,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lpNumberOfAttrsWritten);</w:t>
      </w:r>
    </w:p>
    <w:p w14:paraId="735548D1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D776AF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DllImport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"kernel32.dll"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SetLastError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49F0DBAF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WriteConsoleOutput(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hConsoleOutput,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DllImports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CHAR_INFO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lpBuffer,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DllImports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dwBufferSize,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DllImports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dwBufferCoord,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DllImports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SMALL_RECT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lpWriteRegion);</w:t>
      </w:r>
    </w:p>
    <w:p w14:paraId="3828A6AF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2574281" w14:textId="15682D11" w:rsidR="00D810CB" w:rsidRP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1A0305A" w14:textId="524592BC" w:rsidR="00E1530B" w:rsidRDefault="00E1530B" w:rsidP="00E1530B">
      <w:pPr>
        <w:pStyle w:val="Heading2"/>
      </w:pPr>
      <w:bookmarkStart w:id="17" w:name="_Toc482570221"/>
      <w:proofErr w:type="gramStart"/>
      <w:r w:rsidRPr="0009238E">
        <w:lastRenderedPageBreak/>
        <w:t>SnakeTheResurrection</w:t>
      </w:r>
      <w:r>
        <w:t>.Utilities.Symtext</w:t>
      </w:r>
      <w:bookmarkEnd w:id="17"/>
      <w:proofErr w:type="gramEnd"/>
    </w:p>
    <w:p w14:paraId="176F02E1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8CE233B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2A3D14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SnakeTheResurrection.Utilities</w:t>
      </w:r>
    </w:p>
    <w:p w14:paraId="6A75F1A8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9C4A3D4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Font inspired by Symtext (4/26/2017): http://www.dafont.com/symtext.font</w:t>
      </w:r>
    </w:p>
    <w:p w14:paraId="17CDE824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Symtext</w:t>
      </w:r>
    </w:p>
    <w:p w14:paraId="514F64AD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DD61224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82F25A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984986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4989ED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All chars should be 7 rows tall</w:t>
      </w:r>
    </w:p>
    <w:p w14:paraId="2B3D0052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Alphabet</w:t>
      </w:r>
    </w:p>
    <w:p w14:paraId="5E421E9B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,] a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[,]</w:t>
      </w:r>
    </w:p>
    <w:p w14:paraId="299D11D4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9C1AC9D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_, _, _, _ },</w:t>
      </w:r>
    </w:p>
    <w:p w14:paraId="6607B828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X, X, X },</w:t>
      </w:r>
    </w:p>
    <w:p w14:paraId="5130CE6A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_, _, X },</w:t>
      </w:r>
    </w:p>
    <w:p w14:paraId="586BAA53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X, X, X },</w:t>
      </w:r>
    </w:p>
    <w:p w14:paraId="3572089F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_, _, X },</w:t>
      </w:r>
    </w:p>
    <w:p w14:paraId="72C186C3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_, _, X },</w:t>
      </w:r>
    </w:p>
    <w:p w14:paraId="055BE03A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_, _, _, _ }</w:t>
      </w:r>
    </w:p>
    <w:p w14:paraId="30B5CE70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14:paraId="49BD6F76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,] b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[,]</w:t>
      </w:r>
    </w:p>
    <w:p w14:paraId="0369D45E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E04CD1A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_, _, _, _ },</w:t>
      </w:r>
    </w:p>
    <w:p w14:paraId="693D25B3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X, X, _ },</w:t>
      </w:r>
    </w:p>
    <w:p w14:paraId="69DC3A43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_, X, _ },</w:t>
      </w:r>
    </w:p>
    <w:p w14:paraId="40B40E4E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X, X, _ },</w:t>
      </w:r>
    </w:p>
    <w:p w14:paraId="5695AABD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_, _, X },</w:t>
      </w:r>
    </w:p>
    <w:p w14:paraId="46C3FDC9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X, X, X },</w:t>
      </w:r>
    </w:p>
    <w:p w14:paraId="67EBDBCA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_, _, _, _ }</w:t>
      </w:r>
    </w:p>
    <w:p w14:paraId="5E5BB111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14:paraId="7EA4CD76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,] c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[,]</w:t>
      </w:r>
    </w:p>
    <w:p w14:paraId="136B247A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063127F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_, _, _, _ },</w:t>
      </w:r>
    </w:p>
    <w:p w14:paraId="43C95220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X, X, X },</w:t>
      </w:r>
    </w:p>
    <w:p w14:paraId="1D60741D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_, _, _ },</w:t>
      </w:r>
    </w:p>
    <w:p w14:paraId="185331E3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_, _, _ },</w:t>
      </w:r>
    </w:p>
    <w:p w14:paraId="4AAD9187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_, _, _ },</w:t>
      </w:r>
    </w:p>
    <w:p w14:paraId="7FB4CD7E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X, X, X },</w:t>
      </w:r>
    </w:p>
    <w:p w14:paraId="563C58BA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_, _, _, _ }</w:t>
      </w:r>
    </w:p>
    <w:p w14:paraId="6424BE72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14:paraId="70AB0450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,] 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[,]</w:t>
      </w:r>
    </w:p>
    <w:p w14:paraId="6BD1564A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8E83E02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_, _, _, _ },</w:t>
      </w:r>
    </w:p>
    <w:p w14:paraId="609FA692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X, X, _ },</w:t>
      </w:r>
    </w:p>
    <w:p w14:paraId="67C612B1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_, _, X },</w:t>
      </w:r>
    </w:p>
    <w:p w14:paraId="34C80078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_, _, X },</w:t>
      </w:r>
    </w:p>
    <w:p w14:paraId="77C6D235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_, _, X },</w:t>
      </w:r>
    </w:p>
    <w:p w14:paraId="217B3A8F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X, X, X },</w:t>
      </w:r>
    </w:p>
    <w:p w14:paraId="0F824ACE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_, _, _, _ }</w:t>
      </w:r>
    </w:p>
    <w:p w14:paraId="147C85EC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14:paraId="082A7459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,] 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[,]</w:t>
      </w:r>
    </w:p>
    <w:p w14:paraId="5FBE23FE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C77A0D1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_, _, _, _ },</w:t>
      </w:r>
    </w:p>
    <w:p w14:paraId="346127BA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X, X, X },</w:t>
      </w:r>
    </w:p>
    <w:p w14:paraId="0E3DCE16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_, _, _ },</w:t>
      </w:r>
    </w:p>
    <w:p w14:paraId="7417C85A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X, X, _ },</w:t>
      </w:r>
    </w:p>
    <w:p w14:paraId="4F6E24E6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_, _, _ },</w:t>
      </w:r>
    </w:p>
    <w:p w14:paraId="4F8A5D4D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X, X, X },</w:t>
      </w:r>
    </w:p>
    <w:p w14:paraId="0A2A3356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_, _, _, _ }</w:t>
      </w:r>
    </w:p>
    <w:p w14:paraId="10000DFC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14:paraId="6D2548AC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,] f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[,]</w:t>
      </w:r>
    </w:p>
    <w:p w14:paraId="4A61DD4E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773C5B1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_, _, _, _ },</w:t>
      </w:r>
    </w:p>
    <w:p w14:paraId="1F73CE4D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X, X, X },</w:t>
      </w:r>
    </w:p>
    <w:p w14:paraId="38BE1FE3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_, _, _ },</w:t>
      </w:r>
    </w:p>
    <w:p w14:paraId="70DA1EFA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X, X, _ },</w:t>
      </w:r>
    </w:p>
    <w:p w14:paraId="7AE36303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_, _, _ },</w:t>
      </w:r>
    </w:p>
    <w:p w14:paraId="005A7696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_, _, _ },</w:t>
      </w:r>
    </w:p>
    <w:p w14:paraId="2983FBC9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_, _, _, _ }</w:t>
      </w:r>
    </w:p>
    <w:p w14:paraId="475F16B4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14:paraId="25F6C099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,] g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[,]</w:t>
      </w:r>
    </w:p>
    <w:p w14:paraId="064772D2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E0C8F78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_, _, _, _ },</w:t>
      </w:r>
    </w:p>
    <w:p w14:paraId="42E8DCBD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X, X, X },</w:t>
      </w:r>
    </w:p>
    <w:p w14:paraId="7A691918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_, _, _ },</w:t>
      </w:r>
    </w:p>
    <w:p w14:paraId="2CF4B724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_, _, X },</w:t>
      </w:r>
    </w:p>
    <w:p w14:paraId="432298A6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_, _, X },</w:t>
      </w:r>
    </w:p>
    <w:p w14:paraId="2146F777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X, X, X },</w:t>
      </w:r>
    </w:p>
    <w:p w14:paraId="3A905DEF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_, _, _, _ }</w:t>
      </w:r>
    </w:p>
    <w:p w14:paraId="4F705B29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14:paraId="24661CB9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,] h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[,]</w:t>
      </w:r>
    </w:p>
    <w:p w14:paraId="7C689D1A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45FDB9D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_, _, _, _ },</w:t>
      </w:r>
    </w:p>
    <w:p w14:paraId="7C7908E6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_, _, X },</w:t>
      </w:r>
    </w:p>
    <w:p w14:paraId="4A574ADA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_, _, X },</w:t>
      </w:r>
    </w:p>
    <w:p w14:paraId="11DF6B3C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X, X, X },</w:t>
      </w:r>
    </w:p>
    <w:p w14:paraId="43218EB3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_, _, X },</w:t>
      </w:r>
    </w:p>
    <w:p w14:paraId="796C41D0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_, _, X },</w:t>
      </w:r>
    </w:p>
    <w:p w14:paraId="4925D221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_, _, _, _ }</w:t>
      </w:r>
    </w:p>
    <w:p w14:paraId="4AFB28B5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14:paraId="20559719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,] i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[,]</w:t>
      </w:r>
    </w:p>
    <w:p w14:paraId="0E9270C7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2FD3BD7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_ },</w:t>
      </w:r>
    </w:p>
    <w:p w14:paraId="67ED6DC3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},</w:t>
      </w:r>
    </w:p>
    <w:p w14:paraId="1A98B6B2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},</w:t>
      </w:r>
    </w:p>
    <w:p w14:paraId="6FA590DF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},</w:t>
      </w:r>
    </w:p>
    <w:p w14:paraId="3DB39C6B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},</w:t>
      </w:r>
    </w:p>
    <w:p w14:paraId="2E8493CE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},</w:t>
      </w:r>
    </w:p>
    <w:p w14:paraId="2F2724FF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_ }</w:t>
      </w:r>
    </w:p>
    <w:p w14:paraId="0BC31857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14:paraId="568982F1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,] j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[,]</w:t>
      </w:r>
    </w:p>
    <w:p w14:paraId="7471405F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7BF8123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_, _, _, _ },</w:t>
      </w:r>
    </w:p>
    <w:p w14:paraId="48C9E2AC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_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_, _, X },</w:t>
      </w:r>
    </w:p>
    <w:p w14:paraId="0409BADA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_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_, _, X },</w:t>
      </w:r>
    </w:p>
    <w:p w14:paraId="0451F2EC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_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_, _, X },</w:t>
      </w:r>
    </w:p>
    <w:p w14:paraId="56E10446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_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_, _, X },</w:t>
      </w:r>
    </w:p>
    <w:p w14:paraId="116DE8A5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X, X, X },</w:t>
      </w:r>
    </w:p>
    <w:p w14:paraId="4082B50B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_, _, _, _ }</w:t>
      </w:r>
    </w:p>
    <w:p w14:paraId="71683C30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14:paraId="46D9EB6F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,] k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[,]</w:t>
      </w:r>
    </w:p>
    <w:p w14:paraId="3129CDAD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BC44336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_, _, _, _ },</w:t>
      </w:r>
    </w:p>
    <w:p w14:paraId="23532E88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_, X, _ },</w:t>
      </w:r>
    </w:p>
    <w:p w14:paraId="492CEEEC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_, X, _ },</w:t>
      </w:r>
    </w:p>
    <w:p w14:paraId="5BD6B391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X, X, _ },</w:t>
      </w:r>
    </w:p>
    <w:p w14:paraId="56B3A7BA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_, _, X },</w:t>
      </w:r>
    </w:p>
    <w:p w14:paraId="4536738B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_, _, X },</w:t>
      </w:r>
    </w:p>
    <w:p w14:paraId="54FB87B1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 _, _, _, _ }</w:t>
      </w:r>
    </w:p>
    <w:p w14:paraId="5091763A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14:paraId="7771829B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,] l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[,]</w:t>
      </w:r>
    </w:p>
    <w:p w14:paraId="58AC77F5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B82D163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_, _, _, _ },</w:t>
      </w:r>
    </w:p>
    <w:p w14:paraId="14A7A593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_, _, _ },</w:t>
      </w:r>
    </w:p>
    <w:p w14:paraId="7E87AD60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_, _, _ },</w:t>
      </w:r>
    </w:p>
    <w:p w14:paraId="361325D3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_, _, _ },</w:t>
      </w:r>
    </w:p>
    <w:p w14:paraId="179EE380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_, _, _ },</w:t>
      </w:r>
    </w:p>
    <w:p w14:paraId="458A62CB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X, X, X },</w:t>
      </w:r>
    </w:p>
    <w:p w14:paraId="68FCCF8C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_, _, _, _ }</w:t>
      </w:r>
    </w:p>
    <w:p w14:paraId="45B32AD7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14:paraId="057F530D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,] 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[,]</w:t>
      </w:r>
    </w:p>
    <w:p w14:paraId="00A1BE24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8082931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_, _, _, _, _ },</w:t>
      </w:r>
    </w:p>
    <w:p w14:paraId="4C212CE5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X, X, X, X },</w:t>
      </w:r>
    </w:p>
    <w:p w14:paraId="2FC4284E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_, X, _, X },</w:t>
      </w:r>
    </w:p>
    <w:p w14:paraId="134B0D62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_, X, _, X },</w:t>
      </w:r>
    </w:p>
    <w:p w14:paraId="414D224C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_, _, _, X },</w:t>
      </w:r>
    </w:p>
    <w:p w14:paraId="47299234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_, _, _, X },</w:t>
      </w:r>
    </w:p>
    <w:p w14:paraId="20DAB181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_, _, _, _, _ }</w:t>
      </w:r>
    </w:p>
    <w:p w14:paraId="00D868D3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14:paraId="093A1AA8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,] 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[,]</w:t>
      </w:r>
    </w:p>
    <w:p w14:paraId="151D54C2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1495E86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_, _, _, _ },</w:t>
      </w:r>
    </w:p>
    <w:p w14:paraId="16BBF3D1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X, X, _ },</w:t>
      </w:r>
    </w:p>
    <w:p w14:paraId="43854C70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_, _, X },</w:t>
      </w:r>
    </w:p>
    <w:p w14:paraId="6BD24D06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_, _, X },</w:t>
      </w:r>
    </w:p>
    <w:p w14:paraId="7DE1C9B9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_, _, X },</w:t>
      </w:r>
    </w:p>
    <w:p w14:paraId="5A04C9CC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_, _, X },</w:t>
      </w:r>
    </w:p>
    <w:p w14:paraId="04BE803D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_, _, _, _ }</w:t>
      </w:r>
    </w:p>
    <w:p w14:paraId="1B4A5192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14:paraId="0D28045E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,] o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[,]</w:t>
      </w:r>
    </w:p>
    <w:p w14:paraId="533C31B6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74BE95C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_, _, _, _ },</w:t>
      </w:r>
    </w:p>
    <w:p w14:paraId="46444AE2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X, X, X },</w:t>
      </w:r>
    </w:p>
    <w:p w14:paraId="44F99F7C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_, _, X },</w:t>
      </w:r>
    </w:p>
    <w:p w14:paraId="37683AA7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_, _, X },</w:t>
      </w:r>
    </w:p>
    <w:p w14:paraId="349EF402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_, _, X },</w:t>
      </w:r>
    </w:p>
    <w:p w14:paraId="5103B450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X, X, X },</w:t>
      </w:r>
    </w:p>
    <w:p w14:paraId="162934C3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_, _, _, _ }</w:t>
      </w:r>
    </w:p>
    <w:p w14:paraId="45D9CC32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14:paraId="4F7B6C36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,] p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[,]</w:t>
      </w:r>
    </w:p>
    <w:p w14:paraId="4CF3297C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78B5A08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_, _, _, _ },</w:t>
      </w:r>
    </w:p>
    <w:p w14:paraId="2809B289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X, X, X },</w:t>
      </w:r>
    </w:p>
    <w:p w14:paraId="1712EC24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_, _, X },</w:t>
      </w:r>
    </w:p>
    <w:p w14:paraId="4BF9E7A9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X, X, X },</w:t>
      </w:r>
    </w:p>
    <w:p w14:paraId="4D391C47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_, _, _ },</w:t>
      </w:r>
    </w:p>
    <w:p w14:paraId="22FEC07D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_, _, _ },</w:t>
      </w:r>
    </w:p>
    <w:p w14:paraId="222B3615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_, _, _, _ }</w:t>
      </w:r>
    </w:p>
    <w:p w14:paraId="6EC67FB8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14:paraId="501EA99B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,] q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[,]</w:t>
      </w:r>
    </w:p>
    <w:p w14:paraId="435D9193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7A68E50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_, _, _, _ },</w:t>
      </w:r>
    </w:p>
    <w:p w14:paraId="4BAE9211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X, X, X },</w:t>
      </w:r>
    </w:p>
    <w:p w14:paraId="03266B86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_, _, X },</w:t>
      </w:r>
    </w:p>
    <w:p w14:paraId="73F7A2E2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_, _, X },</w:t>
      </w:r>
    </w:p>
    <w:p w14:paraId="7E30A293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_, X, X },</w:t>
      </w:r>
    </w:p>
    <w:p w14:paraId="2AD9D684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X, X, X },</w:t>
      </w:r>
    </w:p>
    <w:p w14:paraId="02075C33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_, _, _, _ }</w:t>
      </w:r>
    </w:p>
    <w:p w14:paraId="6F68C69F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};</w:t>
      </w:r>
    </w:p>
    <w:p w14:paraId="2198C783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,] 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[,]</w:t>
      </w:r>
    </w:p>
    <w:p w14:paraId="7D2ABFD5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C0E4703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_, _, _, _ },</w:t>
      </w:r>
    </w:p>
    <w:p w14:paraId="7AC72902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X, X, _ },</w:t>
      </w:r>
    </w:p>
    <w:p w14:paraId="457D39B9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_, X, _ },</w:t>
      </w:r>
    </w:p>
    <w:p w14:paraId="701C3BC1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X, X, X },</w:t>
      </w:r>
    </w:p>
    <w:p w14:paraId="062D5B3F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_, _, X },</w:t>
      </w:r>
    </w:p>
    <w:p w14:paraId="15122461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_, _, X },</w:t>
      </w:r>
    </w:p>
    <w:p w14:paraId="740A6252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_, _, _, _ }</w:t>
      </w:r>
    </w:p>
    <w:p w14:paraId="4D6ACFC3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14:paraId="15B13BF1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,] 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[,]</w:t>
      </w:r>
    </w:p>
    <w:p w14:paraId="4B5546B2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185F2B5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_, _, _, _ },</w:t>
      </w:r>
    </w:p>
    <w:p w14:paraId="2ABCCDA4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X, X, X },</w:t>
      </w:r>
    </w:p>
    <w:p w14:paraId="2829D5C9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_, _, _ },</w:t>
      </w:r>
    </w:p>
    <w:p w14:paraId="67FB4540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X, X, X },</w:t>
      </w:r>
    </w:p>
    <w:p w14:paraId="2D9CA229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_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_, _, X },</w:t>
      </w:r>
    </w:p>
    <w:p w14:paraId="6D05C6AC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X, X, X },</w:t>
      </w:r>
    </w:p>
    <w:p w14:paraId="11A3B524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_, _, _, _ }</w:t>
      </w:r>
    </w:p>
    <w:p w14:paraId="5068D4E8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14:paraId="60BCB646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,] 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[,]</w:t>
      </w:r>
    </w:p>
    <w:p w14:paraId="42A98E25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DBEFECC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_, _, _, _, _ },</w:t>
      </w:r>
    </w:p>
    <w:p w14:paraId="2341E4C0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X, X, X, X },</w:t>
      </w:r>
    </w:p>
    <w:p w14:paraId="31F17158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_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_, X, _, _ },</w:t>
      </w:r>
    </w:p>
    <w:p w14:paraId="1695FD69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_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_, X, _, _ },</w:t>
      </w:r>
    </w:p>
    <w:p w14:paraId="132760B7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_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_, X, _, _ },</w:t>
      </w:r>
    </w:p>
    <w:p w14:paraId="68B60F77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_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_, X, _, _ },</w:t>
      </w:r>
    </w:p>
    <w:p w14:paraId="2B7C30E8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_, _, _, _, _ }</w:t>
      </w:r>
    </w:p>
    <w:p w14:paraId="566D049A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14:paraId="2F567D5C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,] u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[,]</w:t>
      </w:r>
    </w:p>
    <w:p w14:paraId="2413FE1A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E07F075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_, _, _, _ },</w:t>
      </w:r>
    </w:p>
    <w:p w14:paraId="01A07726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_, _, X },</w:t>
      </w:r>
    </w:p>
    <w:p w14:paraId="04079A97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_, _, X },</w:t>
      </w:r>
    </w:p>
    <w:p w14:paraId="32C245A9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_, _, X },</w:t>
      </w:r>
    </w:p>
    <w:p w14:paraId="61F72936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_, _, X },</w:t>
      </w:r>
    </w:p>
    <w:p w14:paraId="61F4DBBD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X, X, X },</w:t>
      </w:r>
    </w:p>
    <w:p w14:paraId="099EBF06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_, _, _, _ }</w:t>
      </w:r>
    </w:p>
    <w:p w14:paraId="2A130918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14:paraId="3750B53C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,] v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[,]</w:t>
      </w:r>
    </w:p>
    <w:p w14:paraId="2E459EA2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FE36C8A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_, _, _, _ },</w:t>
      </w:r>
    </w:p>
    <w:p w14:paraId="12C7D31C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_, _, X },</w:t>
      </w:r>
    </w:p>
    <w:p w14:paraId="16FA9F02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_, _, X },</w:t>
      </w:r>
    </w:p>
    <w:p w14:paraId="27B2CE4B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_, _, X },</w:t>
      </w:r>
    </w:p>
    <w:p w14:paraId="11A0E06D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_, X, _ },</w:t>
      </w:r>
    </w:p>
    <w:p w14:paraId="63CE6C85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_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X, _, _ },</w:t>
      </w:r>
    </w:p>
    <w:p w14:paraId="012609A1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_, _, _, _ }</w:t>
      </w:r>
    </w:p>
    <w:p w14:paraId="2B4C1AC4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14:paraId="21AB8A4D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,] w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[,]</w:t>
      </w:r>
    </w:p>
    <w:p w14:paraId="4CE57AAF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AA07171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_, _, _, _, _ },</w:t>
      </w:r>
    </w:p>
    <w:p w14:paraId="182CC063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_, _, _, X },</w:t>
      </w:r>
    </w:p>
    <w:p w14:paraId="07DD629F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_, _, _, X },</w:t>
      </w:r>
    </w:p>
    <w:p w14:paraId="531D1A45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_, X, _, X },</w:t>
      </w:r>
    </w:p>
    <w:p w14:paraId="1E859EDD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_, X, _, X },</w:t>
      </w:r>
    </w:p>
    <w:p w14:paraId="072C36F1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X, X, X, X },</w:t>
      </w:r>
    </w:p>
    <w:p w14:paraId="464466EF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_, _, _, _, _ }</w:t>
      </w:r>
    </w:p>
    <w:p w14:paraId="492DBF2F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14:paraId="7B0C382D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,] 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[,]</w:t>
      </w:r>
    </w:p>
    <w:p w14:paraId="1ED408D7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763E890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_, _, _, _ },</w:t>
      </w:r>
    </w:p>
    <w:p w14:paraId="5EDDA897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_, _, X },</w:t>
      </w:r>
    </w:p>
    <w:p w14:paraId="78997F3F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_, _, X },</w:t>
      </w:r>
    </w:p>
    <w:p w14:paraId="33B37E49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_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X, X, _ },</w:t>
      </w:r>
    </w:p>
    <w:p w14:paraId="08008DAA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_, _, X },</w:t>
      </w:r>
    </w:p>
    <w:p w14:paraId="18476FC1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_, _, X },</w:t>
      </w:r>
    </w:p>
    <w:p w14:paraId="0796ED0C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_, _, _, _ }</w:t>
      </w:r>
    </w:p>
    <w:p w14:paraId="4410A619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14:paraId="4DC0E486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,] 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[,]</w:t>
      </w:r>
    </w:p>
    <w:p w14:paraId="7C0BC18B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A0CDBAB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_, _, _, _ },</w:t>
      </w:r>
    </w:p>
    <w:p w14:paraId="0A5417CD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_, _, X },</w:t>
      </w:r>
    </w:p>
    <w:p w14:paraId="5721BD6E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_, _, X },</w:t>
      </w:r>
    </w:p>
    <w:p w14:paraId="446D1A60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X, X, X },</w:t>
      </w:r>
    </w:p>
    <w:p w14:paraId="2899A08E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_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_, _, X },</w:t>
      </w:r>
    </w:p>
    <w:p w14:paraId="28B12C99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X, X, X },</w:t>
      </w:r>
    </w:p>
    <w:p w14:paraId="3008A839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_, _, _, _ }</w:t>
      </w:r>
    </w:p>
    <w:p w14:paraId="572A66DA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14:paraId="10B8925D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,] z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[,]</w:t>
      </w:r>
    </w:p>
    <w:p w14:paraId="13D3B31C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B8AEAED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_, _, _, _ },</w:t>
      </w:r>
    </w:p>
    <w:p w14:paraId="5B6350F3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X, X, X },</w:t>
      </w:r>
    </w:p>
    <w:p w14:paraId="0C2565BA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_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_, _, X },</w:t>
      </w:r>
    </w:p>
    <w:p w14:paraId="11BC562F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_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X, X, _ },</w:t>
      </w:r>
    </w:p>
    <w:p w14:paraId="0142F2BD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_, _, _ },</w:t>
      </w:r>
    </w:p>
    <w:p w14:paraId="0066EFD7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X, X, X },</w:t>
      </w:r>
    </w:p>
    <w:p w14:paraId="080BC0E9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_, _, _, _ }</w:t>
      </w:r>
    </w:p>
    <w:p w14:paraId="45F4534B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14:paraId="492C2B81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8DC3BD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,] ý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[,]</w:t>
      </w:r>
    </w:p>
    <w:p w14:paraId="5F9AF543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6BFEFBE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_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_, X, _ },</w:t>
      </w:r>
    </w:p>
    <w:p w14:paraId="1C5D3526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_, X, X },</w:t>
      </w:r>
    </w:p>
    <w:p w14:paraId="3ECCC693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_, _, X },</w:t>
      </w:r>
    </w:p>
    <w:p w14:paraId="50EAD217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X, X, X },</w:t>
      </w:r>
    </w:p>
    <w:p w14:paraId="5B8A8A48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_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_, _, X },</w:t>
      </w:r>
    </w:p>
    <w:p w14:paraId="6CE7C265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X, X, X },</w:t>
      </w:r>
    </w:p>
    <w:p w14:paraId="12199F85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_, _, _, _ }</w:t>
      </w:r>
    </w:p>
    <w:p w14:paraId="7C096A7C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14:paraId="5CE38D89" w14:textId="2595E41B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  <w:r w:rsidRPr="00D81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0B99837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Numbers</w:t>
      </w:r>
    </w:p>
    <w:p w14:paraId="0B11287C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,] _0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[,]</w:t>
      </w:r>
    </w:p>
    <w:p w14:paraId="2C4AE0DC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FA11A28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_, _, _, _, _ },</w:t>
      </w:r>
    </w:p>
    <w:p w14:paraId="7275603F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X, X, X, X },</w:t>
      </w:r>
    </w:p>
    <w:p w14:paraId="1BFA4A6C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_, _, _, X },</w:t>
      </w:r>
    </w:p>
    <w:p w14:paraId="6C05DCAF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_, X, _, X },</w:t>
      </w:r>
    </w:p>
    <w:p w14:paraId="37F02268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_, _, _, X },</w:t>
      </w:r>
    </w:p>
    <w:p w14:paraId="1264BAF0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X, X, X, X },</w:t>
      </w:r>
    </w:p>
    <w:p w14:paraId="3D6443C8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_, _, _, _, _ }</w:t>
      </w:r>
    </w:p>
    <w:p w14:paraId="4A892B25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14:paraId="0B48FBF8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,] _1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[,]</w:t>
      </w:r>
    </w:p>
    <w:p w14:paraId="09F6FE30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382278A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_, _ },</w:t>
      </w:r>
    </w:p>
    <w:p w14:paraId="1333CA81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X },</w:t>
      </w:r>
    </w:p>
    <w:p w14:paraId="44EC6385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_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X },</w:t>
      </w:r>
    </w:p>
    <w:p w14:paraId="3BB2C90C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_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X },</w:t>
      </w:r>
    </w:p>
    <w:p w14:paraId="54D7A222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_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X },</w:t>
      </w:r>
    </w:p>
    <w:p w14:paraId="6F73C4D8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_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X },</w:t>
      </w:r>
    </w:p>
    <w:p w14:paraId="47539225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 _, _ }</w:t>
      </w:r>
    </w:p>
    <w:p w14:paraId="6C1A830F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14:paraId="5022CCAF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,] _2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[,]</w:t>
      </w:r>
    </w:p>
    <w:p w14:paraId="621347B0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8B21D48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_, _, _, _ },</w:t>
      </w:r>
    </w:p>
    <w:p w14:paraId="041A0DAE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X, X, X },</w:t>
      </w:r>
    </w:p>
    <w:p w14:paraId="768B7A5D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_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_, _, X },</w:t>
      </w:r>
    </w:p>
    <w:p w14:paraId="5FE23DCA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X, X, X },</w:t>
      </w:r>
    </w:p>
    <w:p w14:paraId="05695FE7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_, _, _ },</w:t>
      </w:r>
    </w:p>
    <w:p w14:paraId="3690DB83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X, X, X },</w:t>
      </w:r>
    </w:p>
    <w:p w14:paraId="6E420C13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_, _, _, _ }</w:t>
      </w:r>
    </w:p>
    <w:p w14:paraId="76D62CC9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14:paraId="11810CD7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,] _3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[,]</w:t>
      </w:r>
    </w:p>
    <w:p w14:paraId="1ED64449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D06767E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_, _, _, _ },</w:t>
      </w:r>
    </w:p>
    <w:p w14:paraId="1BFC8EAD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X, X, X },</w:t>
      </w:r>
    </w:p>
    <w:p w14:paraId="42FA4097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_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_, _, X },</w:t>
      </w:r>
    </w:p>
    <w:p w14:paraId="158CAE1C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_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_, X, X },</w:t>
      </w:r>
    </w:p>
    <w:p w14:paraId="51002610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_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_, _, X },</w:t>
      </w:r>
    </w:p>
    <w:p w14:paraId="0DC10F01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X, X, X },</w:t>
      </w:r>
    </w:p>
    <w:p w14:paraId="42694F03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_, _, _, _ }</w:t>
      </w:r>
    </w:p>
    <w:p w14:paraId="5D090207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14:paraId="3D9F9B83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,] _4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[,]</w:t>
      </w:r>
    </w:p>
    <w:p w14:paraId="2F1DC9AE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4CEF0EE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_, _, _, _ },</w:t>
      </w:r>
    </w:p>
    <w:p w14:paraId="31FD9056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_, _, _ },</w:t>
      </w:r>
    </w:p>
    <w:p w14:paraId="6796FDB8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_, _, X },</w:t>
      </w:r>
    </w:p>
    <w:p w14:paraId="26906AD0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X, X, X },</w:t>
      </w:r>
    </w:p>
    <w:p w14:paraId="0D5E87C8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_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_, _, X },</w:t>
      </w:r>
    </w:p>
    <w:p w14:paraId="7E8BAB71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_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_, _, X },</w:t>
      </w:r>
    </w:p>
    <w:p w14:paraId="4F3CF933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_, _, _, _ }</w:t>
      </w:r>
    </w:p>
    <w:p w14:paraId="7130E9C6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14:paraId="7C853F5F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,] _5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[,]</w:t>
      </w:r>
    </w:p>
    <w:p w14:paraId="1EDD15D3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29B124D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_, _, _, _ },</w:t>
      </w:r>
    </w:p>
    <w:p w14:paraId="3219D4DD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X, X, X },</w:t>
      </w:r>
    </w:p>
    <w:p w14:paraId="2407E14D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_, _, _ },</w:t>
      </w:r>
    </w:p>
    <w:p w14:paraId="5D5B1798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X, X, X },</w:t>
      </w:r>
    </w:p>
    <w:p w14:paraId="0AA50D25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_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_, _, X },</w:t>
      </w:r>
    </w:p>
    <w:p w14:paraId="78F5FFA2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X, X, X },</w:t>
      </w:r>
    </w:p>
    <w:p w14:paraId="105CD6BA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_, _, _, _ }</w:t>
      </w:r>
    </w:p>
    <w:p w14:paraId="54A64E33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14:paraId="0B12CFF3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,] _6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[,]</w:t>
      </w:r>
    </w:p>
    <w:p w14:paraId="6BC05373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C4E4921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_, _, _, _ },</w:t>
      </w:r>
    </w:p>
    <w:p w14:paraId="7258559F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X, X, X },</w:t>
      </w:r>
    </w:p>
    <w:p w14:paraId="41D99E69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_, _, _ },</w:t>
      </w:r>
    </w:p>
    <w:p w14:paraId="549F007A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X, X, X },</w:t>
      </w:r>
    </w:p>
    <w:p w14:paraId="72E23C75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_, _, X },</w:t>
      </w:r>
    </w:p>
    <w:p w14:paraId="6C36432C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X, X, X },</w:t>
      </w:r>
    </w:p>
    <w:p w14:paraId="78BBD3C3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_, _, _, _ }</w:t>
      </w:r>
    </w:p>
    <w:p w14:paraId="58B7C584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14:paraId="1D214587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,] _7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[,]</w:t>
      </w:r>
    </w:p>
    <w:p w14:paraId="20750717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49DB5ED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_, _, _, _ },</w:t>
      </w:r>
    </w:p>
    <w:p w14:paraId="71592441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X, X, X },</w:t>
      </w:r>
    </w:p>
    <w:p w14:paraId="03D0C5AE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_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_, _, X },</w:t>
      </w:r>
    </w:p>
    <w:p w14:paraId="7B3C659F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_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_, _, X },</w:t>
      </w:r>
    </w:p>
    <w:p w14:paraId="5713748E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_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_, _, X },</w:t>
      </w:r>
    </w:p>
    <w:p w14:paraId="206B45BA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_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_, _, X },</w:t>
      </w:r>
    </w:p>
    <w:p w14:paraId="4E5EB7C0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_, _, _, _ }</w:t>
      </w:r>
    </w:p>
    <w:p w14:paraId="22BC3005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};</w:t>
      </w:r>
    </w:p>
    <w:p w14:paraId="288AFF8B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,] _8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[,]</w:t>
      </w:r>
    </w:p>
    <w:p w14:paraId="777A3529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656528B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_, _, _, _ },</w:t>
      </w:r>
    </w:p>
    <w:p w14:paraId="58A960A8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X, X, X },</w:t>
      </w:r>
    </w:p>
    <w:p w14:paraId="74EDF5C7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_, _, X },</w:t>
      </w:r>
    </w:p>
    <w:p w14:paraId="67FAD0F2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X, X, X },</w:t>
      </w:r>
    </w:p>
    <w:p w14:paraId="1C2EC548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_, _, X },</w:t>
      </w:r>
    </w:p>
    <w:p w14:paraId="49532E2D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X, X, X },</w:t>
      </w:r>
    </w:p>
    <w:p w14:paraId="171F5814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_, _, _, _ }</w:t>
      </w:r>
    </w:p>
    <w:p w14:paraId="2882C80A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14:paraId="3C40FA21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,] _9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[,]</w:t>
      </w:r>
    </w:p>
    <w:p w14:paraId="23C89D4E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2478097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_, _, _, _ },</w:t>
      </w:r>
    </w:p>
    <w:p w14:paraId="6C1D1717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X, X, X },</w:t>
      </w:r>
    </w:p>
    <w:p w14:paraId="330BBF53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_, _, X },</w:t>
      </w:r>
    </w:p>
    <w:p w14:paraId="64B79144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X, X, X },</w:t>
      </w:r>
    </w:p>
    <w:p w14:paraId="714CCDCB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_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_, _, X },</w:t>
      </w:r>
    </w:p>
    <w:p w14:paraId="2A7FDAC3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_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_, _, X },</w:t>
      </w:r>
    </w:p>
    <w:p w14:paraId="05F8219E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_, _, _, _ }</w:t>
      </w:r>
    </w:p>
    <w:p w14:paraId="1B2E5569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14:paraId="60D7817B" w14:textId="027F2825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  <w:r w:rsidRPr="00D81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68F3C73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Special characters</w:t>
      </w:r>
    </w:p>
    <w:p w14:paraId="000EEFC8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,] space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[,]</w:t>
      </w:r>
    </w:p>
    <w:p w14:paraId="581183A0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2F38544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_, _, _ },</w:t>
      </w:r>
    </w:p>
    <w:p w14:paraId="434C57A5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_, _, _ },</w:t>
      </w:r>
    </w:p>
    <w:p w14:paraId="62CB3BE4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_, _, _ },</w:t>
      </w:r>
    </w:p>
    <w:p w14:paraId="29C589B3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_, _, _ },</w:t>
      </w:r>
    </w:p>
    <w:p w14:paraId="1A4052C6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_, _, _ },</w:t>
      </w:r>
    </w:p>
    <w:p w14:paraId="30B438FE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_, _, _ },</w:t>
      </w:r>
    </w:p>
    <w:p w14:paraId="0CFB318F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_, _, _ }</w:t>
      </w:r>
    </w:p>
    <w:p w14:paraId="1BA8E0CA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14:paraId="38C474CF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,] plus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[,]</w:t>
      </w:r>
    </w:p>
    <w:p w14:paraId="63C1F15A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25506D4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_, _, _ },</w:t>
      </w:r>
    </w:p>
    <w:p w14:paraId="32F3B388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_, _, _ },</w:t>
      </w:r>
    </w:p>
    <w:p w14:paraId="4A3B2AF1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_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X, _ },</w:t>
      </w:r>
    </w:p>
    <w:p w14:paraId="5AEB44C7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X, X },</w:t>
      </w:r>
    </w:p>
    <w:p w14:paraId="0EBA6F59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_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X, _ },</w:t>
      </w:r>
    </w:p>
    <w:p w14:paraId="214E4FC6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_, _, _ },</w:t>
      </w:r>
    </w:p>
    <w:p w14:paraId="5457195F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_, _, _ }</w:t>
      </w:r>
    </w:p>
    <w:p w14:paraId="2C75456D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14:paraId="29F5405D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,] minus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[,]</w:t>
      </w:r>
    </w:p>
    <w:p w14:paraId="40B2FA7D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D406AEC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_, _, _ },</w:t>
      </w:r>
    </w:p>
    <w:p w14:paraId="1B52AD96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_, _, _ },</w:t>
      </w:r>
    </w:p>
    <w:p w14:paraId="4DDA22C4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_, _, _ },</w:t>
      </w:r>
    </w:p>
    <w:p w14:paraId="447499C9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X, X },</w:t>
      </w:r>
    </w:p>
    <w:p w14:paraId="483C9307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_, _, _ },</w:t>
      </w:r>
    </w:p>
    <w:p w14:paraId="56E159AB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_, _, _ },</w:t>
      </w:r>
    </w:p>
    <w:p w14:paraId="1E39E511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_, _, _ }</w:t>
      </w:r>
    </w:p>
    <w:p w14:paraId="2E157EE4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14:paraId="09B1AFC6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,] cross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[,]</w:t>
      </w:r>
    </w:p>
    <w:p w14:paraId="00B0E23A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CE36D64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_, _, _ },</w:t>
      </w:r>
    </w:p>
    <w:p w14:paraId="5BE85026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_, _, _ },</w:t>
      </w:r>
    </w:p>
    <w:p w14:paraId="7A579755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_, X },</w:t>
      </w:r>
    </w:p>
    <w:p w14:paraId="0D559204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_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X, _ },</w:t>
      </w:r>
    </w:p>
    <w:p w14:paraId="26CF59EE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_, X },</w:t>
      </w:r>
    </w:p>
    <w:p w14:paraId="7BB9B4F5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_, _, _ },</w:t>
      </w:r>
    </w:p>
    <w:p w14:paraId="1E600F5F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 _, _, _ }</w:t>
      </w:r>
    </w:p>
    <w:p w14:paraId="663A666F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14:paraId="69788FA1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,] slash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[,]</w:t>
      </w:r>
    </w:p>
    <w:p w14:paraId="512B157D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CE43BDE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_, _, _ },</w:t>
      </w:r>
    </w:p>
    <w:p w14:paraId="5AD99D39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_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_, X },</w:t>
      </w:r>
    </w:p>
    <w:p w14:paraId="69716AFF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_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_, X },</w:t>
      </w:r>
    </w:p>
    <w:p w14:paraId="3F22A9EE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_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X, _ },</w:t>
      </w:r>
    </w:p>
    <w:p w14:paraId="2FDDDB84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_, _ },</w:t>
      </w:r>
    </w:p>
    <w:p w14:paraId="6D3B1870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_, _ },</w:t>
      </w:r>
    </w:p>
    <w:p w14:paraId="0F257774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_, _, _ }</w:t>
      </w:r>
    </w:p>
    <w:p w14:paraId="2B644CDF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14:paraId="41E5D589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,] equals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[,]</w:t>
      </w:r>
    </w:p>
    <w:p w14:paraId="293DD066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370948C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_, _, _ },</w:t>
      </w:r>
    </w:p>
    <w:p w14:paraId="50FFA13D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_, _, _ },</w:t>
      </w:r>
    </w:p>
    <w:p w14:paraId="79D98DF4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X, X },</w:t>
      </w:r>
    </w:p>
    <w:p w14:paraId="2A27BFF4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_, _, _ },</w:t>
      </w:r>
    </w:p>
    <w:p w14:paraId="51FBC649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X, X },</w:t>
      </w:r>
    </w:p>
    <w:p w14:paraId="42F2C5C5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_, _, _ },</w:t>
      </w:r>
    </w:p>
    <w:p w14:paraId="7699FBF1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_, _, _ }</w:t>
      </w:r>
    </w:p>
    <w:p w14:paraId="0C63438A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14:paraId="5722C9B1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,] percents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[,]</w:t>
      </w:r>
    </w:p>
    <w:p w14:paraId="6CA06CDB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17CFA6D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_, _, _ },</w:t>
      </w:r>
    </w:p>
    <w:p w14:paraId="12A024F5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_, X },</w:t>
      </w:r>
    </w:p>
    <w:p w14:paraId="24B67A10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_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_, X },</w:t>
      </w:r>
    </w:p>
    <w:p w14:paraId="07756DFD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_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X, _ },</w:t>
      </w:r>
    </w:p>
    <w:p w14:paraId="3F0942E6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_, _ },</w:t>
      </w:r>
    </w:p>
    <w:p w14:paraId="6158500A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_, X },</w:t>
      </w:r>
    </w:p>
    <w:p w14:paraId="14036B59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_, _, _ }</w:t>
      </w:r>
    </w:p>
    <w:p w14:paraId="6239F565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14:paraId="64880924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,] quotationMark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[,]</w:t>
      </w:r>
    </w:p>
    <w:p w14:paraId="51D3A808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FE221B5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X },</w:t>
      </w:r>
    </w:p>
    <w:p w14:paraId="6133FEAF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X },</w:t>
      </w:r>
    </w:p>
    <w:p w14:paraId="22BE68ED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_, _ },</w:t>
      </w:r>
    </w:p>
    <w:p w14:paraId="7DCC0E68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_, _ },</w:t>
      </w:r>
    </w:p>
    <w:p w14:paraId="1851A278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_, _ },</w:t>
      </w:r>
    </w:p>
    <w:p w14:paraId="0ED2A4A5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_, _ },</w:t>
      </w:r>
    </w:p>
    <w:p w14:paraId="4203199F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_, _ }</w:t>
      </w:r>
    </w:p>
    <w:p w14:paraId="0BFAADC6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14:paraId="2AE94392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,] apostrophe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[,]</w:t>
      </w:r>
    </w:p>
    <w:p w14:paraId="51D20C2F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22A403E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},</w:t>
      </w:r>
    </w:p>
    <w:p w14:paraId="29EF43D8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},</w:t>
      </w:r>
    </w:p>
    <w:p w14:paraId="5B0A8D96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_ },</w:t>
      </w:r>
    </w:p>
    <w:p w14:paraId="3EE69559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_ },</w:t>
      </w:r>
    </w:p>
    <w:p w14:paraId="2EFC59B7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_ },</w:t>
      </w:r>
    </w:p>
    <w:p w14:paraId="220A87EA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_ },</w:t>
      </w:r>
    </w:p>
    <w:p w14:paraId="090CEBF6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_ }</w:t>
      </w:r>
    </w:p>
    <w:p w14:paraId="4FC4E893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14:paraId="501B2FAF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,] hash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[,]</w:t>
      </w:r>
    </w:p>
    <w:p w14:paraId="3E013613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F844726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_, _, _, _, _ },</w:t>
      </w:r>
    </w:p>
    <w:p w14:paraId="20AA6B40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_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X, _, X, _ },</w:t>
      </w:r>
    </w:p>
    <w:p w14:paraId="44E1460C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X, X, X, X },</w:t>
      </w:r>
    </w:p>
    <w:p w14:paraId="1149255C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_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X, _, X, _ },</w:t>
      </w:r>
    </w:p>
    <w:p w14:paraId="3E2AFC96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X, X, X, X },</w:t>
      </w:r>
    </w:p>
    <w:p w14:paraId="1228C8E2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_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X, _, X, _ },</w:t>
      </w:r>
    </w:p>
    <w:p w14:paraId="41AF3708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_, _, _, _, _ }</w:t>
      </w:r>
    </w:p>
    <w:p w14:paraId="79DEF8D5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};</w:t>
      </w:r>
    </w:p>
    <w:p w14:paraId="79FCF5CB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,] comma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[,]</w:t>
      </w:r>
    </w:p>
    <w:p w14:paraId="786E54AB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BB321ED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_ },</w:t>
      </w:r>
    </w:p>
    <w:p w14:paraId="62295A09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_ },</w:t>
      </w:r>
    </w:p>
    <w:p w14:paraId="676FFC69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_ },</w:t>
      </w:r>
    </w:p>
    <w:p w14:paraId="4E332C9F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_ },</w:t>
      </w:r>
    </w:p>
    <w:p w14:paraId="1C43BFDB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_ },</w:t>
      </w:r>
    </w:p>
    <w:p w14:paraId="6E240434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},</w:t>
      </w:r>
    </w:p>
    <w:p w14:paraId="76C24250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14:paraId="1576E7FB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14:paraId="0DAE57D6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,] dot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[,]</w:t>
      </w:r>
    </w:p>
    <w:p w14:paraId="746C6370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D2FB074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_ },</w:t>
      </w:r>
    </w:p>
    <w:p w14:paraId="29913A38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_ },</w:t>
      </w:r>
    </w:p>
    <w:p w14:paraId="4373355C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_ },</w:t>
      </w:r>
    </w:p>
    <w:p w14:paraId="35D2DB0C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_ },</w:t>
      </w:r>
    </w:p>
    <w:p w14:paraId="752A1FEA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_ },</w:t>
      </w:r>
    </w:p>
    <w:p w14:paraId="6C175BED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},</w:t>
      </w:r>
    </w:p>
    <w:p w14:paraId="572E801E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_ }</w:t>
      </w:r>
    </w:p>
    <w:p w14:paraId="2DF5E3D4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14:paraId="4D320931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,] colon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[,]</w:t>
      </w:r>
    </w:p>
    <w:p w14:paraId="13977A17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5337D4D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_ },</w:t>
      </w:r>
    </w:p>
    <w:p w14:paraId="135ACE9D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_ },</w:t>
      </w:r>
    </w:p>
    <w:p w14:paraId="1DB51622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_ },</w:t>
      </w:r>
    </w:p>
    <w:p w14:paraId="471ED990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},</w:t>
      </w:r>
    </w:p>
    <w:p w14:paraId="058D4088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_ },</w:t>
      </w:r>
    </w:p>
    <w:p w14:paraId="16F1655E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},</w:t>
      </w:r>
    </w:p>
    <w:p w14:paraId="45CA9752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_ }</w:t>
      </w:r>
    </w:p>
    <w:p w14:paraId="081C0C45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14:paraId="370F60A0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,] questionMark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[,]</w:t>
      </w:r>
    </w:p>
    <w:p w14:paraId="63FA9E62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09B01A7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_, _, _, _ },</w:t>
      </w:r>
    </w:p>
    <w:p w14:paraId="759B144B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X, X, X },</w:t>
      </w:r>
    </w:p>
    <w:p w14:paraId="59667D07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_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_, _, X },</w:t>
      </w:r>
    </w:p>
    <w:p w14:paraId="4BD75214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_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X, X, X },</w:t>
      </w:r>
    </w:p>
    <w:p w14:paraId="1E74AF9F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_, _, _, _ },</w:t>
      </w:r>
    </w:p>
    <w:p w14:paraId="7D821EE1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_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X, _, _ },</w:t>
      </w:r>
    </w:p>
    <w:p w14:paraId="03E79FD1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_, _, _, _ }</w:t>
      </w:r>
    </w:p>
    <w:p w14:paraId="67EAD4FD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14:paraId="36F9D35D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,] exclamationMark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[,]</w:t>
      </w:r>
    </w:p>
    <w:p w14:paraId="292E6E61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54D3FAC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_ },</w:t>
      </w:r>
    </w:p>
    <w:p w14:paraId="2F90B1C8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},</w:t>
      </w:r>
    </w:p>
    <w:p w14:paraId="5D0108B7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},</w:t>
      </w:r>
    </w:p>
    <w:p w14:paraId="0BB84421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},</w:t>
      </w:r>
    </w:p>
    <w:p w14:paraId="371A4BD4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_ },</w:t>
      </w:r>
    </w:p>
    <w:p w14:paraId="06DBD372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},</w:t>
      </w:r>
    </w:p>
    <w:p w14:paraId="3A4B5E35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_ }</w:t>
      </w:r>
    </w:p>
    <w:p w14:paraId="7869EE05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14:paraId="12DD1CB2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,] arrowLeft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[,]</w:t>
      </w:r>
    </w:p>
    <w:p w14:paraId="47A29B46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42BB8A0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_, _, _ },</w:t>
      </w:r>
    </w:p>
    <w:p w14:paraId="5C56B70D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_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_, X },</w:t>
      </w:r>
    </w:p>
    <w:p w14:paraId="05B96144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_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X, _ },</w:t>
      </w:r>
    </w:p>
    <w:p w14:paraId="33D524A0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_, _ },</w:t>
      </w:r>
    </w:p>
    <w:p w14:paraId="12EAED70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_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X, _ },</w:t>
      </w:r>
    </w:p>
    <w:p w14:paraId="59A396F6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_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_, X },</w:t>
      </w:r>
    </w:p>
    <w:p w14:paraId="73E33AD3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_, _, _ }</w:t>
      </w:r>
    </w:p>
    <w:p w14:paraId="6F549A39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14:paraId="1BAD7A5D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,] arrowRight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[,]</w:t>
      </w:r>
    </w:p>
    <w:p w14:paraId="693C0CC9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FC37467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_, _, _ },</w:t>
      </w:r>
    </w:p>
    <w:p w14:paraId="48557726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_, _ },</w:t>
      </w:r>
    </w:p>
    <w:p w14:paraId="11C8BD95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_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X, _ },</w:t>
      </w:r>
    </w:p>
    <w:p w14:paraId="5D1DA943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_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_, X },</w:t>
      </w:r>
    </w:p>
    <w:p w14:paraId="55F348A7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_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X, _ },</w:t>
      </w:r>
    </w:p>
    <w:p w14:paraId="71371C49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_, _ },</w:t>
      </w:r>
    </w:p>
    <w:p w14:paraId="6A4512C1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_, _, _ }</w:t>
      </w:r>
    </w:p>
    <w:p w14:paraId="76ED683A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14:paraId="0CC46B6A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,] squareBracketLeft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[,]</w:t>
      </w:r>
    </w:p>
    <w:p w14:paraId="66597C2D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1FDACCE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_, _ },</w:t>
      </w:r>
    </w:p>
    <w:p w14:paraId="4BDB283D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X },</w:t>
      </w:r>
    </w:p>
    <w:p w14:paraId="31A377FD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_ },</w:t>
      </w:r>
    </w:p>
    <w:p w14:paraId="673EF7DB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_ },</w:t>
      </w:r>
    </w:p>
    <w:p w14:paraId="75B76951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_ },</w:t>
      </w:r>
    </w:p>
    <w:p w14:paraId="185043B0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X },</w:t>
      </w:r>
    </w:p>
    <w:p w14:paraId="5A4162C5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_, _ }</w:t>
      </w:r>
    </w:p>
    <w:p w14:paraId="19770360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14:paraId="05C92B42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,] squareBracketRight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[,]</w:t>
      </w:r>
    </w:p>
    <w:p w14:paraId="118D2AFE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FB70599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_, _ },</w:t>
      </w:r>
    </w:p>
    <w:p w14:paraId="5B5EA8AE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X },</w:t>
      </w:r>
    </w:p>
    <w:p w14:paraId="5979FCD7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_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X },</w:t>
      </w:r>
    </w:p>
    <w:p w14:paraId="37E5B7F2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_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X },</w:t>
      </w:r>
    </w:p>
    <w:p w14:paraId="02CE91B7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_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X },</w:t>
      </w:r>
    </w:p>
    <w:p w14:paraId="49B8C1F1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X },</w:t>
      </w:r>
    </w:p>
    <w:p w14:paraId="4FF517B0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_, _ }</w:t>
      </w:r>
    </w:p>
    <w:p w14:paraId="089AA351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14:paraId="2F780EE0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,] copyrightMark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[,]</w:t>
      </w:r>
    </w:p>
    <w:p w14:paraId="2BDF86E9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94762D3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_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X, X, X, X, _ },</w:t>
      </w:r>
    </w:p>
    <w:p w14:paraId="02A70BC0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_, _, _, _, X },</w:t>
      </w:r>
    </w:p>
    <w:p w14:paraId="5D7A8915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_, X, X, _, X },</w:t>
      </w:r>
    </w:p>
    <w:p w14:paraId="40E9DDA5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_, X, _, _, X },</w:t>
      </w:r>
    </w:p>
    <w:p w14:paraId="66E8ECD0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_, X, X, _, X },</w:t>
      </w:r>
    </w:p>
    <w:p w14:paraId="10D1DAA8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_, _, _, _, X },</w:t>
      </w:r>
    </w:p>
    <w:p w14:paraId="5DBE1281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_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X, X, X, X, _ }</w:t>
      </w:r>
    </w:p>
    <w:p w14:paraId="5FD8D6E6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14:paraId="7240C228" w14:textId="2C98F7B1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  <w:r w:rsidRPr="00D81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96560C2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3DBF6F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,] characterSpacingBackgroundFiller;</w:t>
      </w:r>
    </w:p>
    <w:p w14:paraId="38E5A758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51A047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_cursorLeft;</w:t>
      </w:r>
    </w:p>
    <w:p w14:paraId="1F7EA9C6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_cursorTop;</w:t>
      </w:r>
    </w:p>
    <w:p w14:paraId="5943CC92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_fontSize;</w:t>
      </w:r>
    </w:p>
    <w:p w14:paraId="190BED5C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SymtextScalingStyle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_scalingStyle;</w:t>
      </w:r>
    </w:p>
    <w:p w14:paraId="799DA09C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_foregroundColor;</w:t>
      </w:r>
    </w:p>
    <w:p w14:paraId="2F2777BC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_backgroundColor;</w:t>
      </w:r>
    </w:p>
    <w:p w14:paraId="182932E7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HorizontalAlignment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_horizontalAlignment;</w:t>
      </w:r>
    </w:p>
    <w:p w14:paraId="7F9285F4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VerticalAlignment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_verticalAlignment;</w:t>
      </w:r>
    </w:p>
    <w:p w14:paraId="3329F121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1452D5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CharacterSpacing</w:t>
      </w:r>
    </w:p>
    <w:p w14:paraId="05BA990A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28DB839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71E14742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A77A609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FontSize;</w:t>
      </w:r>
    </w:p>
    <w:p w14:paraId="0B29993D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5E87733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231C8A7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EB8270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SyncRoot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7F7DF60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CursorLeft</w:t>
      </w:r>
    </w:p>
    <w:p w14:paraId="1B4133CE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F6D15B7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_cursorLeft; }</w:t>
      </w:r>
    </w:p>
    <w:p w14:paraId="06E6E9F2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63A9A1EF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DB6306D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(SyncRoot)</w:t>
      </w:r>
    </w:p>
    <w:p w14:paraId="516CC74C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52698A2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cursorLeft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4BA5984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C08EE8D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ExceptionHelper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.ValidateNumberInRange(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.WindowWidth,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(CursorLeft));</w:t>
      </w:r>
    </w:p>
    <w:p w14:paraId="3DB469A5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_cursorLeft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45B14A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5AF2F44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CB4ECD7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3EEC33B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9C48114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CursorTop</w:t>
      </w:r>
    </w:p>
    <w:p w14:paraId="3298C385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9918455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_cursorTop; }</w:t>
      </w:r>
    </w:p>
    <w:p w14:paraId="4E8E8180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4C0AF66C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B9C6ECA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(SyncRoot)</w:t>
      </w:r>
    </w:p>
    <w:p w14:paraId="1B532842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03C1C87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cursorTop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1F5BDA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713C138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ExceptionHelper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.ValidateNumberInRange(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.WindowHeight,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(CursorTop));</w:t>
      </w:r>
    </w:p>
    <w:p w14:paraId="0BE8411C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_cursorTop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1698C0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5EEE5D3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8F3B4F4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871E4A9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45DF027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FontSize</w:t>
      </w:r>
    </w:p>
    <w:p w14:paraId="22D2C9F5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B9A81EA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_fontSize; }</w:t>
      </w:r>
    </w:p>
    <w:p w14:paraId="4176B38B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01D2A48E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8FF92E3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(SyncRoot)</w:t>
      </w:r>
    </w:p>
    <w:p w14:paraId="4FB2C3E4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811DFDB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fontSize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0C59D8B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8398DD3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ExceptionHelper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.ValidateNumberGreaterOrEqual(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(FontSize));</w:t>
      </w:r>
    </w:p>
    <w:p w14:paraId="1302B791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_fontSize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48E16F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FD3C2A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characterSpacingBackgroundFiller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CharHeight,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5F9CCC1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FillCharacterSpacingBackgroundFiller(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30FC7B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152B19A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C74669F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8919709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45C13BB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SymtextScalingStyle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ScalingStyle</w:t>
      </w:r>
    </w:p>
    <w:p w14:paraId="4B6DB025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A0B52A8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_scalingStyle; }</w:t>
      </w:r>
    </w:p>
    <w:p w14:paraId="2F6EE15B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4BC8303B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9EF2EE9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(SyncRoot)</w:t>
      </w:r>
    </w:p>
    <w:p w14:paraId="47E77490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56FA2F0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scalingStyle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CA96DE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{</w:t>
      </w:r>
    </w:p>
    <w:p w14:paraId="550AC001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ExceptionHelper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.ValidateEnumValueDefined(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(ScalingStyle));</w:t>
      </w:r>
    </w:p>
    <w:p w14:paraId="1874BBDC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_scalingStyle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57A410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A3DDC0C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22F70DC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10959C1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EC4EC93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ForegroundColor</w:t>
      </w:r>
    </w:p>
    <w:p w14:paraId="53B4845D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F46D021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_foregroundColor; }</w:t>
      </w:r>
    </w:p>
    <w:p w14:paraId="6AAB74DA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4EAEBA7E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03551D0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(SyncRoot)</w:t>
      </w:r>
    </w:p>
    <w:p w14:paraId="38904A77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2859006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foregroundColor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F2F306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B61F38A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ExceptionHelper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.ValidateEnumValueDefined(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(ForegroundColor));</w:t>
      </w:r>
    </w:p>
    <w:p w14:paraId="47C8BE1D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_foregroundColor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323539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030D1FA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BF450D6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6CE2CF5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E9F9FBA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BackgroundColor</w:t>
      </w:r>
    </w:p>
    <w:p w14:paraId="1CBF6B8E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68DD6E9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_backgroundColor; }</w:t>
      </w:r>
    </w:p>
    <w:p w14:paraId="3A7AAEEB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0F953408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9F9D565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(SyncRoot)</w:t>
      </w:r>
    </w:p>
    <w:p w14:paraId="307C7044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0EB9BBF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backgroundColor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9C2CD52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14BA1F3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ExceptionHelper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.ValidateEnumValueDefined(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(BackgroundColor));</w:t>
      </w:r>
    </w:p>
    <w:p w14:paraId="6D90B4FA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_backgroundColor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7BC285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E25125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FillCharacterSpacingBackgroundFiller(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4FB057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22CC06A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9DE6EF0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552AB27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F7CD953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HorizontalAlignment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HorizontalAlignment</w:t>
      </w:r>
    </w:p>
    <w:p w14:paraId="53AA1D0B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0290B4F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_horizontalAlignment; }</w:t>
      </w:r>
    </w:p>
    <w:p w14:paraId="01A3A727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7E502149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319EE78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(SyncRoot)</w:t>
      </w:r>
    </w:p>
    <w:p w14:paraId="74DE6E32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43676FE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horizontalAlignment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87FA773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4478A98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ExceptionHelper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.ValidateEnumValueDefined(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(HorizontalAlignment));</w:t>
      </w:r>
    </w:p>
    <w:p w14:paraId="679CBC50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_horizontalAlignment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F133C4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A5B8C7D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52990A6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69EF6D0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B6F607A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VerticalAlignment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VerticalAlignment</w:t>
      </w:r>
    </w:p>
    <w:p w14:paraId="5AD51D22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CCB8202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_verticalAlignment; }</w:t>
      </w:r>
    </w:p>
    <w:p w14:paraId="66476CB4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5D221765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FE86E01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(SyncRoot)</w:t>
      </w:r>
    </w:p>
    <w:p w14:paraId="12D12749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CDCC600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verticalAlignment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CA4EDD4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E44B35D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ExceptionHelper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.ValidateEnumValueDefined(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(VerticalAlignment));</w:t>
      </w:r>
    </w:p>
    <w:p w14:paraId="4CA1A5FD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_verticalAlignment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69C561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4C61EB7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F950B59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3E1505D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5D4E35E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CharHeight</w:t>
      </w:r>
    </w:p>
    <w:p w14:paraId="7323500E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CC33128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57419FF9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BA30880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7 * FontSize;</w:t>
      </w:r>
    </w:p>
    <w:p w14:paraId="0889BF57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E518428" w14:textId="043CA746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  <w:r w:rsidRPr="00D81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847C0E8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C05DF8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Symtext(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5E1DD31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4EF826F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SyncRoot           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6BA9CE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Reset(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5DF045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2D755E4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5A06E8F6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FillCharacterSpacingBackgroundFiller(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6241D1A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27D5253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= 0; row &lt; characterSpacingBackgroundFiller.GetLength(0); row++)</w:t>
      </w:r>
    </w:p>
    <w:p w14:paraId="5CCC18DC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CE2A08B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column = 0; column &lt; characterSpacingBackgroundFiller.GetLength(1); column++)</w:t>
      </w:r>
    </w:p>
    <w:p w14:paraId="3D35A832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E826CBE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characterSpacingBackgroundFiller[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row, column] = BackgroundColor;</w:t>
      </w:r>
    </w:p>
    <w:p w14:paraId="7C92820C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B93FC13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73A262B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CD6FB1E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6C69EA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SetCursorPosition(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top)</w:t>
      </w:r>
    </w:p>
    <w:p w14:paraId="302822CE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ECC08CA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CursorLeft   = left;</w:t>
      </w:r>
    </w:p>
    <w:p w14:paraId="4479D997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CursorTop   = top;</w:t>
      </w:r>
    </w:p>
    <w:p w14:paraId="119D5624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BFE6636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A41C3A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Reset(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7DBCB84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61B56C1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(SyncRoot)</w:t>
      </w:r>
    </w:p>
    <w:p w14:paraId="61DBEEBF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D62FDE9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CursorLeft          = 0;</w:t>
      </w:r>
    </w:p>
    <w:p w14:paraId="69B3BC64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CursorTop           = 0;</w:t>
      </w:r>
    </w:p>
    <w:p w14:paraId="2F4F45FC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FontSize            = 1;</w:t>
      </w:r>
    </w:p>
    <w:p w14:paraId="0F3C9F7A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ScalingStyle       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SymtextScalingStyle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BED760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ForegroundColor    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Constants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.FOREGROUND_COLOR;</w:t>
      </w:r>
    </w:p>
    <w:p w14:paraId="6B593F5C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BackgroundColor    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Constants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.BACKGROUND_COLOR;</w:t>
      </w:r>
    </w:p>
    <w:p w14:paraId="59E0A32F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HorizontalAlignment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HorizontalAlignment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E1182B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VerticalAlignment  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VerticalAlignment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68F825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5048B11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A57ED1C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300E28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Write(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14:paraId="509BFD35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B4DAA95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Write(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value, 0);</w:t>
      </w:r>
    </w:p>
    <w:p w14:paraId="3D95BED1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4C6239B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3050B652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Write(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verticalOffset)</w:t>
      </w:r>
    </w:p>
    <w:p w14:paraId="236F266E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A221E1A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(SyncRoot)</w:t>
      </w:r>
    </w:p>
    <w:p w14:paraId="09E9CAFA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91C924A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] lines = value.ToString().Split(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2506F0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0F87E7CD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(VerticalAlignment)</w:t>
      </w:r>
    </w:p>
    <w:p w14:paraId="6BD4694E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ED8BA44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VerticalAlignment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.Top:     CursorTop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0;   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6E8FF4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VerticalAlignment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.Center:  CursorTop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.WindowHeight -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lines.Length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CharHeight)) / 2;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9567E6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VerticalAlignment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.Bottom:  CursorTop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.WindowHeight -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lines.Length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CharHeight);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BF9787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A24FFFE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7D871E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CursorTop += verticalOffset;</w:t>
      </w:r>
    </w:p>
    <w:p w14:paraId="42B56D8E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38AA64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lines.Length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29ED94F2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A77E0DB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= lines[i];</w:t>
      </w:r>
    </w:p>
    <w:p w14:paraId="03F9FC57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5253B9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(HorizontalAlignment)</w:t>
      </w:r>
    </w:p>
    <w:p w14:paraId="7962A9EF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91E2BD6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HorizontalAlignment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.Left:      CursorLeft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0;   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848DE0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HorizontalAlignment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.Center:    CursorLeft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.WindowWidth - GetSymtextWidth(line)) /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2;   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43C21B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HorizontalAlignment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.Right:     CursorLeft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.WindowWidth - GetSymtextWidth(line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7A9034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3FAE13F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A01D3A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line.Length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6B8E3746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9EB6659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Is an escape character probably</w:t>
      </w:r>
    </w:p>
    <w:p w14:paraId="66C25027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(line[j]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'\\'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789D09E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0D151F2F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5A031F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5E36AD2D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9E8D5B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CursorLeft += AddRenderedCharToBuffer(line[j], CursorLeft, CursorTop);</w:t>
      </w:r>
    </w:p>
    <w:p w14:paraId="47A1DF7C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07629A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j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= line.Length - 1)</w:t>
      </w:r>
    </w:p>
    <w:p w14:paraId="3E5E7D85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4A022D69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Renderer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.AddToBuffer(characterSpacingBackgroundFiller, CursorLeft, CursorTop);</w:t>
      </w:r>
    </w:p>
    <w:p w14:paraId="5094E3AB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CursorLeft += CharacterSpacing;</w:t>
      </w:r>
    </w:p>
    <w:p w14:paraId="7AEEFEBE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3DAFC73E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B7B780F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B98574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= lines.Length - 1)</w:t>
      </w:r>
    </w:p>
    <w:p w14:paraId="6A41A135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2D267EF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CursorTop += CharHeight;</w:t>
      </w:r>
    </w:p>
    <w:p w14:paraId="0CEA3B6E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0F6AB54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2176A1D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374EC802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45BB6A9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7B6B9B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WriteLine(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DBD699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6C49BBF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97EB71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2302E09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62DCF7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WriteLine(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14:paraId="54C3FDCB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DEC3D91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02E84C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99698ED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75BCE6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WriteLine(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verticalOffset)</w:t>
      </w:r>
    </w:p>
    <w:p w14:paraId="2CDCA69D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7F08D75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verticalOffset);</w:t>
      </w:r>
    </w:p>
    <w:p w14:paraId="526F92BA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D5CBF84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2BEB8C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WriteTitle(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verticalOffset)</w:t>
      </w:r>
    </w:p>
    <w:p w14:paraId="51F7FD00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1B1CA1C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ForegroundColor    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Constants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.ACCENT_COLOR;</w:t>
      </w:r>
    </w:p>
    <w:p w14:paraId="0CA3573C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BackgroundColor    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Constants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.BACKGROUND_COLOR;</w:t>
      </w:r>
    </w:p>
    <w:p w14:paraId="71566213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FontSize            = 15;</w:t>
      </w:r>
    </w:p>
    <w:p w14:paraId="19FD6578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HorizontalAlignment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HorizontalAlignment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.Center;</w:t>
      </w:r>
    </w:p>
    <w:p w14:paraId="292A7C18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VerticalAlignment  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VerticalAlignment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.Center;</w:t>
      </w:r>
    </w:p>
    <w:p w14:paraId="5DE773D7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WriteLine(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value, verticalOffset);</w:t>
      </w:r>
    </w:p>
    <w:p w14:paraId="1353F81E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6257CA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HorizontalAlignment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HorizontalAlignment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.None;</w:t>
      </w:r>
    </w:p>
    <w:p w14:paraId="32CE9F66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VerticalAlignment  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VerticalAlignment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.None;</w:t>
      </w:r>
    </w:p>
    <w:p w14:paraId="3BC5DCAE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AFC3C6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FontSize = 3;</w:t>
      </w:r>
    </w:p>
    <w:p w14:paraId="61F63E1F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WriteLine(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1B1A40" w14:textId="46AFF572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FED6261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E3F5E2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SetTextProperties(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5CC65B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6325013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ForegroundColor    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Constants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.FOREGROUND_COLOR;</w:t>
      </w:r>
    </w:p>
    <w:p w14:paraId="2336B987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BackgroundColor    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Constants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.BACKGROUND_COLOR;</w:t>
      </w:r>
    </w:p>
    <w:p w14:paraId="0578349B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FontSize            = 2;</w:t>
      </w:r>
    </w:p>
    <w:p w14:paraId="6F86D980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HorizontalAlignment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HorizontalAlignment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.None;</w:t>
      </w:r>
    </w:p>
    <w:p w14:paraId="2352F05F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VerticalAlignment  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VerticalAlignment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.None;</w:t>
      </w:r>
    </w:p>
    <w:p w14:paraId="3FDC4381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0168149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6A83B0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SetCenteredTextProperties(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34B03A7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FD809F0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SetTextProperties(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022816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HorizontalAlignment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HorizontalAlignment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.Center;</w:t>
      </w:r>
    </w:p>
    <w:p w14:paraId="23C89D0D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23DB305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09A29A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GetSymtextWidth(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str)</w:t>
      </w:r>
    </w:p>
    <w:p w14:paraId="30AFDB58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57E79EF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 = 0;</w:t>
      </w:r>
    </w:p>
    <w:p w14:paraId="4018C427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29EF73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str)</w:t>
      </w:r>
    </w:p>
    <w:p w14:paraId="10D3DC1B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AAFBCAB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output += GetScaledBoolChar(ch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).GetLength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(1) + CharacterSpacing;</w:t>
      </w:r>
    </w:p>
    <w:p w14:paraId="32E5C330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37DE4D3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7FC04B10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We are not adding the character spacing behind the word</w:t>
      </w:r>
    </w:p>
    <w:p w14:paraId="0F0CB1E8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 - CharacterSpacing;</w:t>
      </w:r>
    </w:p>
    <w:p w14:paraId="7511C5F4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5E41614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2FE198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AddRenderedCharToBuffer(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14:paraId="79EE665F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9DA48C4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,] character               = GetScaledBoolChar(ch);</w:t>
      </w:r>
    </w:p>
    <w:p w14:paraId="56266397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19C77046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characterHeight            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character.GetLength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14:paraId="132AEDCC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characterWidth             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character.GetLength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(1);</w:t>
      </w:r>
    </w:p>
    <w:p w14:paraId="70F15FB5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,] renderedChar   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[characterHeight, characterWidth];</w:t>
      </w:r>
    </w:p>
    <w:p w14:paraId="76F19039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36C315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= 0; row &lt; characterHeight; row++)</w:t>
      </w:r>
    </w:p>
    <w:p w14:paraId="4BE6D784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1E6C974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column = 0; column &lt; characterWidth; column++)</w:t>
      </w:r>
    </w:p>
    <w:p w14:paraId="3DCB5390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C518EDC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renderedChar[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row, column] = character[row, column] ?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ForegroundColor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BackgroundColor;</w:t>
      </w:r>
    </w:p>
    <w:p w14:paraId="1FE255B5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8FEB4AE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E664C54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8B198A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Renderer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.AddToBuffer(renderedChar, x, y);</w:t>
      </w:r>
    </w:p>
    <w:p w14:paraId="245FBA0C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characterWidth;</w:t>
      </w:r>
    </w:p>
    <w:p w14:paraId="07711BF4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94A1EF5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926323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,] GetScaledBoolChar(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ch)</w:t>
      </w:r>
    </w:p>
    <w:p w14:paraId="49F21027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6628B39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,] original    = GetBoolChar(ch);</w:t>
      </w:r>
    </w:p>
    <w:p w14:paraId="6D83E87D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7AFAFE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originalHeight  =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original.GetLength(0);</w:t>
      </w:r>
    </w:p>
    <w:p w14:paraId="20FBDE95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originalWidth  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original.GetLength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(1);</w:t>
      </w:r>
    </w:p>
    <w:p w14:paraId="7996BACA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,] output     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[originalHeight * FontSize, originalWidth * FontSize];</w:t>
      </w:r>
    </w:p>
    <w:p w14:paraId="2688CE39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5C177A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(ScalingStyle ==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SymtextScalingStyle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.Normal)</w:t>
      </w:r>
    </w:p>
    <w:p w14:paraId="0CFD9B0F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8324BF6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= 0; row &lt; originalHeight; row++)</w:t>
      </w:r>
    </w:p>
    <w:p w14:paraId="3C992171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9A4B64E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column = 0; column &lt; originalWidth; column++)</w:t>
      </w:r>
    </w:p>
    <w:p w14:paraId="1EF2A867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E3337A1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currentValue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original[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row, column];</w:t>
      </w:r>
    </w:p>
    <w:p w14:paraId="6DEA0EE0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499D16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row2 = 0; row2 &lt; FontSize; row2++)</w:t>
      </w:r>
    </w:p>
    <w:p w14:paraId="6E1C3C9E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4C4E5B41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column2 = 0; column2 &lt; FontSize; column2++)</w:t>
      </w:r>
    </w:p>
    <w:p w14:paraId="750FAF24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75BEF2CF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output[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(row * FontSize) + row2, (column * FontSize) + column2] = currentValue;</w:t>
      </w:r>
    </w:p>
    <w:p w14:paraId="3975DD6B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79BC3333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440529DB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52399FE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1D75A2D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DAB2CF8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AE8D78B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1A1EB34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= 0; row &lt; originalHeight; row++)</w:t>
      </w:r>
    </w:p>
    <w:p w14:paraId="4BC8FF89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8FFF5D8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column = 0; column &lt; originalWidth; column++)</w:t>
      </w:r>
    </w:p>
    <w:p w14:paraId="0E875FD3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A73DAF8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currentValue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original[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row, column];</w:t>
      </w:r>
    </w:p>
    <w:p w14:paraId="49A45A93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338442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difference = 0; difference &lt; FontSize; difference++)</w:t>
      </w:r>
    </w:p>
    <w:p w14:paraId="70659D0F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{</w:t>
      </w:r>
    </w:p>
    <w:p w14:paraId="0547346D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output[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(row * FontSize) + difference, (column * FontSize) + difference] = currentValue;</w:t>
      </w:r>
    </w:p>
    <w:p w14:paraId="17B2E356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44C81463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AC2F201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3CAFA9D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CFD223E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1769C1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output;</w:t>
      </w:r>
    </w:p>
    <w:p w14:paraId="2B410B06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950ACF5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0833A8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,] GetBoolChar(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ch)</w:t>
      </w:r>
    </w:p>
    <w:p w14:paraId="00B2893B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C473DB3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.ToLower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(ch))</w:t>
      </w:r>
    </w:p>
    <w:p w14:paraId="3416EEBF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ED1D7D8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03527E19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0EBC25AE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62FE3836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'd'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14:paraId="4DBF62B5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e;</w:t>
      </w:r>
    </w:p>
    <w:p w14:paraId="423A9398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</w:p>
    <w:p w14:paraId="5C3CFFE4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'g'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g;</w:t>
      </w:r>
    </w:p>
    <w:p w14:paraId="2B31A738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'h'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h;</w:t>
      </w:r>
    </w:p>
    <w:p w14:paraId="2AE8DD92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14:paraId="4288F5CB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'j'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j;</w:t>
      </w:r>
    </w:p>
    <w:p w14:paraId="1B4A38BA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096EF218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l;</w:t>
      </w:r>
    </w:p>
    <w:p w14:paraId="004A30E1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'm'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14:paraId="3941D705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2DE2A5E6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o;</w:t>
      </w:r>
    </w:p>
    <w:p w14:paraId="6B032A90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'p'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7384D77C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'q'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q;</w:t>
      </w:r>
    </w:p>
    <w:p w14:paraId="4A4BB5F2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14:paraId="558FCF2B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's'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090B7EB0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14:paraId="1907E627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'u'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u;</w:t>
      </w:r>
    </w:p>
    <w:p w14:paraId="5F153331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</w:p>
    <w:p w14:paraId="4B59D483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w;</w:t>
      </w:r>
    </w:p>
    <w:p w14:paraId="503A8D24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714578F7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113E823C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z;</w:t>
      </w:r>
    </w:p>
    <w:p w14:paraId="2616FDDB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158E07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'ý'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ý;</w:t>
      </w:r>
    </w:p>
    <w:p w14:paraId="64F689B8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0E3640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space;</w:t>
      </w:r>
    </w:p>
    <w:p w14:paraId="7944305B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FFFD9B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_0;</w:t>
      </w:r>
    </w:p>
    <w:p w14:paraId="42B10889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_1;</w:t>
      </w:r>
    </w:p>
    <w:p w14:paraId="1CA158D2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_2;</w:t>
      </w:r>
    </w:p>
    <w:p w14:paraId="74D93D16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_3;</w:t>
      </w:r>
    </w:p>
    <w:p w14:paraId="4D097C2A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'4'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_4;</w:t>
      </w:r>
    </w:p>
    <w:p w14:paraId="7FED24CE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'5'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_5;</w:t>
      </w:r>
    </w:p>
    <w:p w14:paraId="47A9F2F7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'6'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_6;</w:t>
      </w:r>
    </w:p>
    <w:p w14:paraId="5DDAB895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'7'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_7;</w:t>
      </w:r>
    </w:p>
    <w:p w14:paraId="2AE81794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'8'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_8;</w:t>
      </w:r>
    </w:p>
    <w:p w14:paraId="24DD4E60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_9;</w:t>
      </w:r>
    </w:p>
    <w:p w14:paraId="591488E6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D4B919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plus;</w:t>
      </w:r>
    </w:p>
    <w:p w14:paraId="12CDA9E2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minus;</w:t>
      </w:r>
    </w:p>
    <w:p w14:paraId="76FB069C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cross;</w:t>
      </w:r>
    </w:p>
    <w:p w14:paraId="173981C4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slash;</w:t>
      </w:r>
    </w:p>
    <w:p w14:paraId="1433EFAF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'='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equals;</w:t>
      </w:r>
    </w:p>
    <w:p w14:paraId="277EB7E2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'%'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percents;</w:t>
      </w:r>
    </w:p>
    <w:p w14:paraId="4361327E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'"'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quotationMark;</w:t>
      </w:r>
    </w:p>
    <w:p w14:paraId="02DADA01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'\''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apostrophe;</w:t>
      </w:r>
    </w:p>
    <w:p w14:paraId="20E9FDC1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hash;</w:t>
      </w:r>
    </w:p>
    <w:p w14:paraId="4BB8A118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comma;</w:t>
      </w:r>
    </w:p>
    <w:p w14:paraId="0508E73F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dot;</w:t>
      </w:r>
    </w:p>
    <w:p w14:paraId="419C00FA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':'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colon;</w:t>
      </w:r>
    </w:p>
    <w:p w14:paraId="18DE4D4A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questionMark;</w:t>
      </w:r>
    </w:p>
    <w:p w14:paraId="2347DAE3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exclamationMark;</w:t>
      </w:r>
    </w:p>
    <w:p w14:paraId="16A5097D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'&lt;'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arrowLeft;</w:t>
      </w:r>
    </w:p>
    <w:p w14:paraId="5469BDC7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'&gt;'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arrowRight;</w:t>
      </w:r>
    </w:p>
    <w:p w14:paraId="77A24C10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'['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squareBracketLeft;</w:t>
      </w:r>
    </w:p>
    <w:p w14:paraId="284CFAAC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']'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squareBracketRight;</w:t>
      </w:r>
    </w:p>
    <w:p w14:paraId="2C3971E0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'©'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copyrightMark;</w:t>
      </w:r>
    </w:p>
    <w:p w14:paraId="32D26C9A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4D9D1BB3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ExceptionHelper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.ThrowMagicException();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3C6E02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C54FD3E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5D8D992" w14:textId="2AFE5530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  <w:r w:rsidRPr="00D81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B1F61DF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FA8BD1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SymtextScalingStyle</w:t>
      </w:r>
    </w:p>
    <w:p w14:paraId="7FD2A8AA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F9D767F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Normal,</w:t>
      </w:r>
    </w:p>
    <w:p w14:paraId="66D7BFF9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Stripped</w:t>
      </w:r>
    </w:p>
    <w:p w14:paraId="7DECAB7D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B7BDA29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6D4B8F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HorizontalAlignment</w:t>
      </w:r>
    </w:p>
    <w:p w14:paraId="50F87FBF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8499136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None,</w:t>
      </w:r>
    </w:p>
    <w:p w14:paraId="6954A1C0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Left,</w:t>
      </w:r>
    </w:p>
    <w:p w14:paraId="6ECE3A7C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Center,</w:t>
      </w:r>
    </w:p>
    <w:p w14:paraId="78A68AEC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Right</w:t>
      </w:r>
    </w:p>
    <w:p w14:paraId="282C84E2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EF2A366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735CF7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VerticalAlignment</w:t>
      </w:r>
    </w:p>
    <w:p w14:paraId="5DC2528F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2E62832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None,</w:t>
      </w:r>
    </w:p>
    <w:p w14:paraId="52A0BD63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Top,</w:t>
      </w:r>
    </w:p>
    <w:p w14:paraId="7B8E53C8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Center,</w:t>
      </w:r>
    </w:p>
    <w:p w14:paraId="1E31282E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Bottom</w:t>
      </w:r>
    </w:p>
    <w:p w14:paraId="5EDF1E63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767F1E6" w14:textId="779192D3" w:rsidR="00D810CB" w:rsidRP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FCE09CD" w14:textId="507E223B" w:rsidR="00E1530B" w:rsidRDefault="00E1530B" w:rsidP="00E1530B">
      <w:pPr>
        <w:pStyle w:val="Heading2"/>
      </w:pPr>
      <w:bookmarkStart w:id="18" w:name="_Toc482570222"/>
      <w:r w:rsidRPr="0009238E">
        <w:t>SnakeTheResurrection</w:t>
      </w:r>
      <w:r>
        <w:t>.Constansts</w:t>
      </w:r>
      <w:bookmarkEnd w:id="18"/>
    </w:p>
    <w:p w14:paraId="6C3E7294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2BE8BD5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53072BCA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27D42D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SnakeTheResurrection</w:t>
      </w:r>
    </w:p>
    <w:p w14:paraId="74039C7C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9972E97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Constants</w:t>
      </w:r>
    </w:p>
    <w:p w14:paraId="47E34646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50BC916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APP_SHORT_NAME         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"Snake"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2E5324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APP_NAME_ADDITION      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"The Resurrection"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38798C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APP_NAME                = APP_SHORT_NAME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APP_NAME_ADDITION;</w:t>
      </w:r>
    </w:p>
    <w:p w14:paraId="4D9BD829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ACCENT_COLOR     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.Green;</w:t>
      </w:r>
    </w:p>
    <w:p w14:paraId="6EC070BD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ACCENT_COLOR_DARK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.DarkGreen;</w:t>
      </w:r>
    </w:p>
    <w:p w14:paraId="67B1E650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FOREGROUND_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COLOR  =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.White;</w:t>
      </w:r>
    </w:p>
    <w:p w14:paraId="2EDD7B62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BACKGROUND_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COLOR  =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.Black;</w:t>
      </w:r>
    </w:p>
    <w:p w14:paraId="01D31CCC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046872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encoding   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.UTF8;</w:t>
      </w:r>
    </w:p>
    <w:p w14:paraId="1327A8F2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1F401C3" w14:textId="19169C2A" w:rsidR="00D810CB" w:rsidRP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ACE5283" w14:textId="564A62BC" w:rsidR="00E1530B" w:rsidRDefault="00E1530B" w:rsidP="00E1530B">
      <w:pPr>
        <w:pStyle w:val="Heading2"/>
      </w:pPr>
      <w:bookmarkStart w:id="19" w:name="_Toc482570223"/>
      <w:r w:rsidRPr="0009238E">
        <w:t>SnakeTheResurrection</w:t>
      </w:r>
      <w:r>
        <w:t>.Game</w:t>
      </w:r>
      <w:bookmarkEnd w:id="19"/>
    </w:p>
    <w:p w14:paraId="11E7FD77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SnakeTheResurrection.Data;</w:t>
      </w:r>
    </w:p>
    <w:p w14:paraId="0BF36FB0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SnakeTheResurrection.Utilities;</w:t>
      </w:r>
    </w:p>
    <w:p w14:paraId="151061EC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08949F1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14:paraId="1DE666AA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FD3F82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507A1719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14:paraId="76D4EEBF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D81F54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SnakeTheResurrection</w:t>
      </w:r>
    </w:p>
    <w:p w14:paraId="3B36C2CA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EDBA117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Game</w:t>
      </w:r>
    </w:p>
    <w:p w14:paraId="0ABFC3CE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9C75E25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BLOCK_SIZE = 5;</w:t>
      </w:r>
    </w:p>
    <w:p w14:paraId="7073A700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DAAB0E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gameBoardLeft;</w:t>
      </w:r>
    </w:p>
    <w:p w14:paraId="22E0FBE6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gameBoardTop;</w:t>
      </w:r>
    </w:p>
    <w:p w14:paraId="2C2C68CB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gameBoardRight;</w:t>
      </w:r>
    </w:p>
    <w:p w14:paraId="3EBCFD1A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gameBoardBottom;</w:t>
      </w:r>
    </w:p>
    <w:p w14:paraId="7346A19D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gameBoardWidth;</w:t>
      </w:r>
    </w:p>
    <w:p w14:paraId="77B2F5B3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gameBoardHeight;</w:t>
      </w:r>
    </w:p>
    <w:p w14:paraId="2788C2FF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AD8AED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BorderlessMode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0B77B37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FED402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Play(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multiplayer)</w:t>
      </w:r>
    </w:p>
    <w:p w14:paraId="30182133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8BE7E84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Renderer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.ClearBuffer();</w:t>
      </w:r>
    </w:p>
    <w:p w14:paraId="2F085164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delay       = 0;</w:t>
      </w:r>
    </w:p>
    <w:p w14:paraId="6D272F15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playerCount = 1;</w:t>
      </w:r>
    </w:p>
    <w:p w14:paraId="13463CF5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9D2E17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; 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i++)</w:t>
      </w:r>
    </w:p>
    <w:p w14:paraId="10FDECD8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873CEB1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Not using switch to be able to use continue and break</w:t>
      </w:r>
    </w:p>
    <w:p w14:paraId="0DCD4D4C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0)</w:t>
      </w:r>
    </w:p>
    <w:p w14:paraId="181B0CCB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0C6735A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? getGameModeOutput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GetGameMode(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4438F5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49F31C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(getGameModeOutput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C00466D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19A817E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667399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86D9098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E50F327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28D1A81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BorderlessMode = getGameModeOutput.Value;</w:t>
      </w:r>
    </w:p>
    <w:p w14:paraId="7A3E79BD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9D12E50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8EA9E22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1)</w:t>
      </w:r>
    </w:p>
    <w:p w14:paraId="5BC16DD8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69FDC19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? getDelayOutput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GetDelay(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CB82BF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63C728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(getDelayOutput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5DC2758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9DE1E54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 -= 2;</w:t>
      </w:r>
    </w:p>
    <w:p w14:paraId="093E61AC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35BF34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}</w:t>
      </w:r>
    </w:p>
    <w:p w14:paraId="5DF4FED0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AE051FF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AB674B6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delay = getDelayOutput.Value;</w:t>
      </w:r>
    </w:p>
    <w:p w14:paraId="34A83220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397BE75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F725742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2)</w:t>
      </w:r>
    </w:p>
    <w:p w14:paraId="408A6721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8A322E6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(multiplayer)</w:t>
      </w:r>
    </w:p>
    <w:p w14:paraId="457E9717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477166A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? getPlayerCountOutput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GetPlayerCount(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A397CF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0395A0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(getPlayerCountOutput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68FE228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38E3F9DD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 -= 2;</w:t>
      </w:r>
    </w:p>
    <w:p w14:paraId="1CF56B41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205989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0A1783BC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258828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playerCount = getPlayerCountOutput.Value;</w:t>
      </w:r>
    </w:p>
    <w:p w14:paraId="11E53D9A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278F2F9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50DEC83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2371DF4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784F49B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A8A56B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ADEBBD0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DD7C80C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2231A6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Using try-finally to execute things even after 'return'</w:t>
      </w:r>
    </w:p>
    <w:p w14:paraId="0CD79D7A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46C101A6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5691D36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Renderer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.ClearBuffer();</w:t>
      </w:r>
    </w:p>
    <w:p w14:paraId="5C928DA3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CreateGameBoard(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508B24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15F6D79F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playerCount; i++)</w:t>
      </w:r>
    </w:p>
    <w:p w14:paraId="39BAA5D6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878C9A0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//TODO: Load real profiles here</w:t>
      </w:r>
    </w:p>
    <w:p w14:paraId="5CDBD285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(i)</w:t>
      </w:r>
    </w:p>
    <w:p w14:paraId="78281885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541AF36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14:paraId="33EB7F10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Snake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ProfileManager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.CurrentProfile, i, playerCount);</w:t>
      </w:r>
    </w:p>
    <w:p w14:paraId="6C76577C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07259D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3AAB5D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29CCD286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31B519F3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Snake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snake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Snake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Profile</w:t>
      </w:r>
    </w:p>
    <w:p w14:paraId="0BB14CC2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14:paraId="2BDA5AE9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Name   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"Frogpanda"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2DE6B77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Color  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.Cyan</w:t>
      </w:r>
    </w:p>
    <w:p w14:paraId="59CDB7BA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}, i, playerCount);</w:t>
      </w:r>
    </w:p>
    <w:p w14:paraId="440E5261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snake.Profile.SnakeControls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.Left   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.A;</w:t>
      </w:r>
    </w:p>
    <w:p w14:paraId="747B3E15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snake.Profile.SnakeControls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.Up     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.W;</w:t>
      </w:r>
    </w:p>
    <w:p w14:paraId="3709AC95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snake.Profile.SnakeControls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.Right  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.D;</w:t>
      </w:r>
    </w:p>
    <w:p w14:paraId="092E9AD6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snake.Profile.SnakeControls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.Down   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.S;</w:t>
      </w:r>
    </w:p>
    <w:p w14:paraId="5BF6BAE3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6C8AAE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11047D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25E5E9A2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40A480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4AF38243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7AD93448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Snake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snake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Snake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Profile</w:t>
      </w:r>
    </w:p>
    <w:p w14:paraId="79B7A49D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    {</w:t>
      </w:r>
    </w:p>
    <w:p w14:paraId="153321FC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Name   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"Strawberryraspberry"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5AB7944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Color  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.Magenta</w:t>
      </w:r>
    </w:p>
    <w:p w14:paraId="7E5812CC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}, i, playerCount);</w:t>
      </w:r>
    </w:p>
    <w:p w14:paraId="13D607EF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snake.Profile.SnakeControls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.Left   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.NumPad4;</w:t>
      </w:r>
    </w:p>
    <w:p w14:paraId="14FB1DFD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snake.Profile.SnakeControls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.Up     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.NumPad8;</w:t>
      </w:r>
    </w:p>
    <w:p w14:paraId="00BA354D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snake.Profile.SnakeControls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.Right  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.NumPad6;</w:t>
      </w:r>
    </w:p>
    <w:p w14:paraId="029B7BE8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snake.Profile.SnakeControls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.Down   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.NumPad5;</w:t>
      </w:r>
    </w:p>
    <w:p w14:paraId="21ED17D9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B8B763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600A1A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5B703AF5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92B157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45AA4127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2F925A66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Snake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snake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Snake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Profile</w:t>
      </w:r>
    </w:p>
    <w:p w14:paraId="1CA2BDBE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14:paraId="2A55EED4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Name   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"Lifeescape"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DB7F576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Color  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.Yellow</w:t>
      </w:r>
    </w:p>
    <w:p w14:paraId="55507D6B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}, i, playerCount);</w:t>
      </w:r>
    </w:p>
    <w:p w14:paraId="0BE84BA4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snake.Profile.SnakeControls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.Left   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.J;</w:t>
      </w:r>
    </w:p>
    <w:p w14:paraId="69AA76EB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snake.Profile.SnakeControls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.Up     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.I;</w:t>
      </w:r>
    </w:p>
    <w:p w14:paraId="4BA0F2E2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snake.Profile.SnakeControls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.Right  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.L;</w:t>
      </w:r>
    </w:p>
    <w:p w14:paraId="789295F3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snake.Profile.SnakeControls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.Down   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.K;</w:t>
      </w:r>
    </w:p>
    <w:p w14:paraId="2A8F80EB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5171BD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854C9A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15D8B432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585AC92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3A1EAD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Berry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10);</w:t>
      </w:r>
    </w:p>
    <w:p w14:paraId="24B7B12F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61525DA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59E480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Snake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.Current.Any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(s =&gt; s.IsAlive))</w:t>
      </w:r>
    </w:p>
    <w:p w14:paraId="679FE734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C759486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Snake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snake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Snake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.Current)</w:t>
      </w:r>
    </w:p>
    <w:p w14:paraId="45CFC254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E5EEEDA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snake.Update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AFDEEF9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AC58EC3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02B38B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Snake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snake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Snake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.Current)</w:t>
      </w:r>
    </w:p>
    <w:p w14:paraId="5AAEBA21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C276DA2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snake.LateUpdate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FA5E467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A380354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E4AB66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Renderer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.RenderFrame();</w:t>
      </w:r>
    </w:p>
    <w:p w14:paraId="3C902186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62F7BD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InputHelper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.WasKeyPressed(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.Escape))</w:t>
      </w:r>
    </w:p>
    <w:p w14:paraId="6FC6C0E9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6E38DC7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PauseMenu(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2C2D925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18112FB8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MenuResult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.Restart:</w:t>
      </w:r>
    </w:p>
    <w:p w14:paraId="66606010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5224D3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</w:p>
    <w:p w14:paraId="5C5B726A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MenuResult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.MainMenu:</w:t>
      </w:r>
    </w:p>
    <w:p w14:paraId="3B413C74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B8EFDA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</w:p>
    <w:p w14:paraId="61D6637F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MenuResult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.QuitGame:</w:t>
      </w:r>
    </w:p>
    <w:p w14:paraId="78B3EF27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.Exit();</w:t>
      </w:r>
    </w:p>
    <w:p w14:paraId="29EA9A37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2AEAF3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1184443F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A3AE1CE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DEBUG</w:t>
      </w:r>
    </w:p>
    <w:p w14:paraId="5FF56929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InputHelper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.WasKeyPressed(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.B))</w:t>
      </w:r>
    </w:p>
    <w:p w14:paraId="64D0351D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29296F8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).Key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.B) ;</w:t>
      </w:r>
    </w:p>
    <w:p w14:paraId="6CB65E1D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B457D51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23E54CCB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BFBC59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InputHelper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.StartCaching();</w:t>
      </w:r>
    </w:p>
    <w:p w14:paraId="0CA96971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.Sleep(delay);</w:t>
      </w:r>
    </w:p>
    <w:p w14:paraId="5A3ED5FD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InputHelper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.StopCaching();</w:t>
      </w:r>
    </w:p>
    <w:p w14:paraId="37A41EC1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E3CB5C5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16105E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7EE320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DDC41ED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14:paraId="05DA1251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9FD7296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InputHelper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.ClearCache();</w:t>
      </w:r>
    </w:p>
    <w:p w14:paraId="2B21B112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Berry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.Reset();</w:t>
      </w:r>
    </w:p>
    <w:p w14:paraId="4692CB71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Snake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.Reset();</w:t>
      </w:r>
    </w:p>
    <w:p w14:paraId="089387F8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ED3E75F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25FFCC8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715341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CreateGameBoard(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93D335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F1A75FE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windowWidthOverlap  =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.WindowWidth % BLOCK_SIZE;</w:t>
      </w:r>
    </w:p>
    <w:p w14:paraId="252D4DAB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windowHeightOverlap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.WindowHeight % BLOCK_SIZE;</w:t>
      </w:r>
    </w:p>
    <w:p w14:paraId="56095C08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401C809D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(windowWidthOverlap &gt;= 1 || windowHeightOverlap &gt;= 1 ||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AppData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.Current.ForceGameBoardBorders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07EDB7B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DB6CC5C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windowWidthOverlap  +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= BLOCK_SIZE * 2;</w:t>
      </w:r>
    </w:p>
    <w:p w14:paraId="28CAB49F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windowHeightOverlap += BLOCK_SIZE * 2;</w:t>
      </w:r>
    </w:p>
    <w:p w14:paraId="03801161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3277301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73D31D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gameBoardLeft                  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.Round(windowWidthOverlap / 2.0);</w:t>
      </w:r>
    </w:p>
    <w:p w14:paraId="2576F300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gameBoardTop                   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.Round(windowHeightOverlap / 2.0);</w:t>
      </w:r>
    </w:p>
    <w:p w14:paraId="5F551D64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556FBA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gameBoardBorderRightSize    = windowWidthOverlap - gameBoardLeft;</w:t>
      </w:r>
    </w:p>
    <w:p w14:paraId="6BAC09B6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gameBoardBorderBottomSize   = windowHeightOverlap - gameBoardTop;</w:t>
      </w:r>
    </w:p>
    <w:p w14:paraId="41FD6E79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83EC67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gameBoardRight                 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.WindowWidth - gameBoardBorderRightSize;</w:t>
      </w:r>
    </w:p>
    <w:p w14:paraId="0A10FA19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gameBoardBottom                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.WindowHeight - gameBoardBorderBottomSize;</w:t>
      </w:r>
    </w:p>
    <w:p w14:paraId="485739EB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55C5FC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//TODO: Status bar</w:t>
      </w:r>
    </w:p>
    <w:p w14:paraId="569937AD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gameBoardTop                    += gameBoardTop &gt;=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1 ?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BLOCK_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SIZE :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(BLOCK_SIZE * 2);</w:t>
      </w:r>
    </w:p>
    <w:p w14:paraId="4EF9CD9A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515A0B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Renderer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.AddToBuffer(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Constants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.ACCENT_COLOR_DARK, 0, 0, gameBoardLeft,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.WindowHeight);</w:t>
      </w:r>
    </w:p>
    <w:p w14:paraId="2BF854AE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Renderer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.AddToBuffer(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Constants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.ACCENT_COLOR_DARK, gameBoardRight, 0, gameBoardBorderRightSize,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.WindowHeight);</w:t>
      </w:r>
    </w:p>
    <w:p w14:paraId="70D55446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0F030E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Renderer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.AddToBuffer(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Constants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.ACCENT_COLOR_DARK, 0, 0,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.WindowWidth, gameBoardTop);</w:t>
      </w:r>
    </w:p>
    <w:p w14:paraId="31F51338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Renderer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.AddToBuffer(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Constants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.ACCENT_COLOR_DARK, 0, gameBoardBottom,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.WindowWidth, gameBoardBorderBottomSize);</w:t>
      </w:r>
    </w:p>
    <w:p w14:paraId="21EF0ABC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7B9B65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gameBoardWidth  =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gameBoardRight - gameBoardLeft;</w:t>
      </w:r>
    </w:p>
    <w:p w14:paraId="23056E60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gameBoardHeight = gameBoardBottom - gameBoardTop;</w:t>
      </w:r>
    </w:p>
    <w:p w14:paraId="226815F2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E1E99D1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FFA38B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?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GetGameMode(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831E350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CEA4969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? output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0EF05A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2770CE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Symtext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.WriteTitle(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"Mode"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7);</w:t>
      </w:r>
    </w:p>
    <w:p w14:paraId="671F6CF2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ListMenu</w:t>
      </w:r>
    </w:p>
    <w:p w14:paraId="3BA35F26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586097A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Items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MenuItem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02264A8A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20652F9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MenuItem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"Classic"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    () =&gt; output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),</w:t>
      </w:r>
    </w:p>
    <w:p w14:paraId="17A9CED6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MenuItem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"Borderless"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 () =&gt; output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),</w:t>
      </w:r>
    </w:p>
    <w:p w14:paraId="6870B0F2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MenuItem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),</w:t>
      </w:r>
    </w:p>
    <w:p w14:paraId="46411F83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MenuItem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"Back"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       () =&gt; output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)</w:t>
      </w:r>
    </w:p>
    <w:p w14:paraId="4B62B822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53EDE80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}.InvokeResult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7EA886C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8092B6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output;</w:t>
      </w:r>
    </w:p>
    <w:p w14:paraId="0E895D83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C3B9D9C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1A3BB8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?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GetDelay(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71D7B7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56D4119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? output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675012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77A346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Symtext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.WriteTitle(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"Level"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79BF7B02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ListMenu</w:t>
      </w:r>
    </w:p>
    <w:p w14:paraId="41DEFFFA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30EE43A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Items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MenuItem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0D5646B6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1E36C17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MenuItem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"Easy"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   () =&gt; output = 200  ),</w:t>
      </w:r>
    </w:p>
    <w:p w14:paraId="4CB67C21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MenuItem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"Medium"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 () =&gt; output = 50   ),</w:t>
      </w:r>
    </w:p>
    <w:p w14:paraId="0FC4ECA9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MenuItem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"Hard"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   () =&gt; output = 30   ),</w:t>
      </w:r>
    </w:p>
    <w:p w14:paraId="10B7CDBD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MenuItem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),</w:t>
      </w:r>
    </w:p>
    <w:p w14:paraId="765C83EE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MenuItem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"Back"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   () =&gt; output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)</w:t>
      </w:r>
    </w:p>
    <w:p w14:paraId="563E2B1C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},</w:t>
      </w:r>
    </w:p>
    <w:p w14:paraId="2A08AF82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SelectedIndex = 1</w:t>
      </w:r>
    </w:p>
    <w:p w14:paraId="2A41DC01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}.InvokeResult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BA1DAAB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4EB6D3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output;</w:t>
      </w:r>
    </w:p>
    <w:p w14:paraId="25C89B4A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BFA292C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0A34CE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?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GetPlayerCount(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D98A90B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499B52F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//TODO: Selection UI</w:t>
      </w:r>
    </w:p>
    <w:p w14:paraId="07C889AB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2;</w:t>
      </w:r>
    </w:p>
    <w:p w14:paraId="33562470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AC0A2D3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332CBB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MenuResult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PauseMenu(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547BEA1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C68DEE8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gameBufferKey   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Renderer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.BackupBuffer();</w:t>
      </w:r>
    </w:p>
    <w:p w14:paraId="5E3C61DE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MenuResult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      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MenuResult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835797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42C422CF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Symtext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.WriteTitle(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7);</w:t>
      </w:r>
    </w:p>
    <w:p w14:paraId="797828B3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ListMenu</w:t>
      </w:r>
    </w:p>
    <w:p w14:paraId="11BE6280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FD58B8F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Items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MenuItem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4E57DC98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BB67F6C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MenuItem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"Continue"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   () =&gt; output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MenuResult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.Continue  ),</w:t>
      </w:r>
    </w:p>
    <w:p w14:paraId="434321A9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MenuItem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"Restart"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    () =&gt; output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MenuResult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.Restart   ),</w:t>
      </w:r>
    </w:p>
    <w:p w14:paraId="016F188E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MenuItem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"Main menu"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  () =&gt; output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MenuResult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.MainMenu  ),</w:t>
      </w:r>
    </w:p>
    <w:p w14:paraId="1E0DAFFE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MenuItem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"Quit game"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  () =&gt; output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MenuResult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.QuitGame  )</w:t>
      </w:r>
    </w:p>
    <w:p w14:paraId="0E2563CB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B720A6C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}.InvokeResult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1069EBF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04EEE3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Renderer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.RestoreBuffer(gameBufferKey);</w:t>
      </w:r>
    </w:p>
    <w:p w14:paraId="264D4AB7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output;</w:t>
      </w:r>
    </w:p>
    <w:p w14:paraId="7E38168F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8C6621C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AEB73E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MenuResult</w:t>
      </w:r>
    </w:p>
    <w:p w14:paraId="32B8B505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3053F14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Continue,</w:t>
      </w:r>
    </w:p>
    <w:p w14:paraId="2B51E04C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Restart,</w:t>
      </w:r>
    </w:p>
    <w:p w14:paraId="7F168B2A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MainMenu,</w:t>
      </w:r>
    </w:p>
    <w:p w14:paraId="1EE5B602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QuitGame</w:t>
      </w:r>
    </w:p>
    <w:p w14:paraId="6D8425FE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E90E287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4EFEC7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GameObjectBase</w:t>
      </w:r>
    </w:p>
    <w:p w14:paraId="5C90F8CD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0A5A884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_x;</w:t>
      </w:r>
    </w:p>
    <w:p w14:paraId="2E3E93D7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_y;</w:t>
      </w:r>
    </w:p>
    <w:p w14:paraId="31BA6850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408A4C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</w:t>
      </w:r>
    </w:p>
    <w:p w14:paraId="62065927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8971B50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_x; }</w:t>
      </w:r>
    </w:p>
    <w:p w14:paraId="47FFA65A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359D9FD1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B08D596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x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CF6D255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3EFBDA7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ExceptionHelper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.ValidateNumberInRange(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gameBoardLeft, gameBoardRight - Size,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(X));</w:t>
      </w:r>
    </w:p>
    <w:p w14:paraId="5F4B810A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_x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A24082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191C04C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F8B143A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593CF23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</w:t>
      </w:r>
    </w:p>
    <w:p w14:paraId="127E31EE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E4E447E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_y; }</w:t>
      </w:r>
    </w:p>
    <w:p w14:paraId="6BA63EC2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63C28007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7B66795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y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B08D34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F25E811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ExceptionHelper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.ValidateNumberInRange(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gameBoardTop, gameBoardBottom - Size,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(Y));</w:t>
      </w:r>
    </w:p>
    <w:p w14:paraId="1C44CED6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_y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BFA88F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1B22DFF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B9B6462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366C7C9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90B4F19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31E64D32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HitTest(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GameObjectBase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g)</w:t>
      </w:r>
    </w:p>
    <w:p w14:paraId="6B2C4C35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D746D50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 &lt;= g.X +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g.Size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&amp;&amp; X + Size - 1 &gt;= g.X &amp;&amp; Y &lt;= g.Y + g.Size - 1 &amp;&amp; Y + Size - 1 &gt;= g.Y;</w:t>
      </w:r>
    </w:p>
    <w:p w14:paraId="16926ACF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A184B63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10D3AE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IsInGameBoard(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newX,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newY)</w:t>
      </w:r>
    </w:p>
    <w:p w14:paraId="5D959552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E8E6632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newX &gt;= gameBoardLeft &amp;&amp; newY &gt;= gameBoardTop &amp;&amp; newX + Size &lt;= gameBoardRight &amp;&amp; newY + Size &lt;= gameBoardBottom;</w:t>
      </w:r>
    </w:p>
    <w:p w14:paraId="47F36C39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08B9B4D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D1B595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AlignPosition(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300274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ADAD024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alignment = (BLOCK_SIZE % Size) / 2;</w:t>
      </w:r>
    </w:p>
    <w:p w14:paraId="476FD12A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= X - (X % BLOCK_SIZE) + (gameBoardLeft % BLOCK_SIZE) + alignment;</w:t>
      </w:r>
    </w:p>
    <w:p w14:paraId="27B81B2A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 = Y - (Y % BLOCK_SIZE) + (gameBoardTop % BLOCK_SIZE) + alignment;</w:t>
      </w:r>
    </w:p>
    <w:p w14:paraId="5CF6EB1B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7A64447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09606A0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88EFC1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sealed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Snake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SnakeBody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IEnumerable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SnakeBody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2E62B1D4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B4CEF61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Snake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_current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Snake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881C26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ACDBB0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IEnumerable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Snake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Current</w:t>
      </w:r>
    </w:p>
    <w:p w14:paraId="3B74A868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56D83D6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55676B5A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B8E47E3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Snake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snake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current.ToList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1C68DAC2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D9D11B9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snake.IsAlive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DBDF0D4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4ACCA9FD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snake;</w:t>
      </w:r>
    </w:p>
    <w:p w14:paraId="28A238DC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726C239D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99F3A1E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2C8562F2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current.Remove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(snake);</w:t>
      </w:r>
    </w:p>
    <w:p w14:paraId="1431B3C9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51CADFA3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EF26434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3FAFF9F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F2D63C9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59D482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SnakeBody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tail;</w:t>
      </w:r>
    </w:p>
    <w:p w14:paraId="403A6BCC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desiredLength = 3;</w:t>
      </w:r>
    </w:p>
    <w:p w14:paraId="1C465298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DB50C2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_isAlive;</w:t>
      </w:r>
    </w:p>
    <w:p w14:paraId="08B5FD85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48CB7F07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IsAlive</w:t>
      </w:r>
    </w:p>
    <w:p w14:paraId="41D513B9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662746E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_isAlive; }</w:t>
      </w:r>
    </w:p>
    <w:p w14:paraId="2A1959BB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2994367F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5FB7EA1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(!_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isAlive)</w:t>
      </w:r>
    </w:p>
    <w:p w14:paraId="0C35ADD3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25A2823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7C267D5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58163B29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InvalidOperationException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"Cannot revive a dead snake."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E86A23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5A3C9D2D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266A6BB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1717368B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InvalidOperationException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"Cannot kill a dead snake."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942778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}</w:t>
      </w:r>
    </w:p>
    <w:p w14:paraId="7EBB108A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9767857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F38557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_isAlive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4F0504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7803CF4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DAF1B18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1AF3DA0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DBF372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Snake(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Profile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profile,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totalSnakeCount)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(GetX(index, totalSnakeCount), gameBoardTop + (gameBoardHeight / 2) - BLOCK_SIZE,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.Up, profile,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31751D4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0AAFDB1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_isAlive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D35AAC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current.Add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4A5D90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4F43880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286283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Update(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0581786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E8B6B02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(Length &lt; desiredLength)</w:t>
      </w:r>
    </w:p>
    <w:p w14:paraId="45952B54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6AC1C3F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(tail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3C4517D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D76EF84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AlignPosition(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CF8342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tail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EB2875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57BF429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F5292B3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DD2B3A5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newX = tail.X;</w:t>
      </w:r>
    </w:p>
    <w:p w14:paraId="074299E3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newY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tail.Y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163DE2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50C537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inverseDirection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tail.Direction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AABF13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710B8E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tail.Direction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D4FD49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0405A3ED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.Left:</w:t>
      </w:r>
    </w:p>
    <w:p w14:paraId="676E7CBC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inverseDirection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.Right;</w:t>
      </w:r>
    </w:p>
    <w:p w14:paraId="14B416A2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D512A0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</w:p>
    <w:p w14:paraId="183872CC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.UpLeft:</w:t>
      </w:r>
    </w:p>
    <w:p w14:paraId="4898BA73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inverseDirection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.DownRight;</w:t>
      </w:r>
    </w:p>
    <w:p w14:paraId="2635AC6A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2421CA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</w:p>
    <w:p w14:paraId="293146EF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.Up:</w:t>
      </w:r>
    </w:p>
    <w:p w14:paraId="627AFEBC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inverseDirection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.Down;</w:t>
      </w:r>
    </w:p>
    <w:p w14:paraId="238B702E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5B4E2F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</w:p>
    <w:p w14:paraId="44D320C3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.UpRight:</w:t>
      </w:r>
    </w:p>
    <w:p w14:paraId="729CC1D0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inverseDirection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.DownLeft;</w:t>
      </w:r>
    </w:p>
    <w:p w14:paraId="02C434C3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28DB68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</w:p>
    <w:p w14:paraId="0675F1F7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.Right:</w:t>
      </w:r>
    </w:p>
    <w:p w14:paraId="75D0384A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inverseDirection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.Left;</w:t>
      </w:r>
    </w:p>
    <w:p w14:paraId="500C6B7D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8476F3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</w:p>
    <w:p w14:paraId="7FD40843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.DownRight:</w:t>
      </w:r>
    </w:p>
    <w:p w14:paraId="044DF731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inverseDirection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.UpLeft;</w:t>
      </w:r>
    </w:p>
    <w:p w14:paraId="3E10C83A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DE201B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</w:p>
    <w:p w14:paraId="788266C6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.Down:</w:t>
      </w:r>
    </w:p>
    <w:p w14:paraId="3DADB842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inverseDirection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.Up;</w:t>
      </w:r>
    </w:p>
    <w:p w14:paraId="4C829F68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2A340B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</w:t>
      </w:r>
    </w:p>
    <w:p w14:paraId="501B6CFA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.DownLeft:</w:t>
      </w:r>
    </w:p>
    <w:p w14:paraId="47308AA3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inverseDirection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.UpRight;</w:t>
      </w:r>
    </w:p>
    <w:p w14:paraId="2C43648F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759785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2A428D6E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386CB5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UpdateCoordinates(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inverseDirection,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newX,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newY);</w:t>
      </w:r>
    </w:p>
    <w:p w14:paraId="4DAF3AFD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76D094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tail.NextBody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SnakeBody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(newX, newY, tail.Direction, Profile,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2CA159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tail           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tail.NextBody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36962A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72BCA5C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FF0410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Length++;</w:t>
      </w:r>
    </w:p>
    <w:p w14:paraId="334BAF15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988873A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B8AAAB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Update(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78197F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76D987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Berry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berry =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Berry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.Current.FirstOrDefault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(b =&gt; HitTest(b));</w:t>
      </w:r>
    </w:p>
    <w:p w14:paraId="3483F951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007A22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berry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5A3ECC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027E6C8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desiredLength +=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berry.Eat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5CD7C38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7234A08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FDBFF02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55D2AAFE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IEnumerator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SnakeBody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GetEnumerator(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DF6C61E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F1B1955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SnakeBody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body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A7A0B4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CCF688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body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C1A6A6B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C714863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body;</w:t>
      </w:r>
    </w:p>
    <w:p w14:paraId="50F2F3AB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body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body.NextBody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7ABF77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70FF1A0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9B56635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1EEC59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IEnumerator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IEnumerable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.GetEnumerator()</w:t>
      </w:r>
    </w:p>
    <w:p w14:paraId="105DFE28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0EC06B2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GetEnumerator(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C99D0C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69AD304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9E16FF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Reset(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7E5069C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83B5D92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current.Clear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8818E25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D36EEB2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6FE08F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GetX(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totalSnakeCount)</w:t>
      </w:r>
    </w:p>
    <w:p w14:paraId="520682C6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ED3C1F1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gameBoardLeft + ((gameBoardWidth / (totalSnakeCount + 1)) * (index + 1)) - BLOCK_SIZE;</w:t>
      </w:r>
    </w:p>
    <w:p w14:paraId="7CC4167C" w14:textId="77777777" w:rsidR="00D810CB" w:rsidRDefault="00D810CB" w:rsidP="00D810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098FE30" w14:textId="78EC3E35" w:rsidR="00A41BEF" w:rsidRDefault="00D810CB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  <w:r w:rsidR="00A41BEF" w:rsidRPr="00A41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85C4117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39FE67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SnakeBody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GameObjectBase</w:t>
      </w:r>
    </w:p>
    <w:p w14:paraId="79E17062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8A15DEE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BLOCK_SIZE;</w:t>
      </w:r>
    </w:p>
    <w:p w14:paraId="419D56E4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1B4417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BendInfo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bendInfo;</w:t>
      </w:r>
    </w:p>
    <w:p w14:paraId="4D100956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Snake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snake;</w:t>
      </w:r>
    </w:p>
    <w:p w14:paraId="7B43000E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6614CB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isNew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388563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621867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_direction;</w:t>
      </w:r>
    </w:p>
    <w:p w14:paraId="384F27EC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BB4FFE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IsHead</w:t>
      </w:r>
    </w:p>
    <w:p w14:paraId="5FF89325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E31E468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Snake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B144E30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5084A34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135A4B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</w:t>
      </w:r>
    </w:p>
    <w:p w14:paraId="537BF24B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50B1B9C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 }</w:t>
      </w:r>
    </w:p>
    <w:p w14:paraId="262F0CE2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60E1270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Direction</w:t>
      </w:r>
    </w:p>
    <w:p w14:paraId="14E658D0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3E9DC6E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_direction; }</w:t>
      </w:r>
    </w:p>
    <w:p w14:paraId="1DBA62FF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12748DDB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C72CD66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direction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B3E766D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6523287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ExceptionHelper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.ValidateEnumValueDefined(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(Direction));</w:t>
      </w:r>
    </w:p>
    <w:p w14:paraId="3A69337E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_direction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E9496E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0B2E6F0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A526745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65092FD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Profile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C23D458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SnakeBody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NextBody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596050B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4C3F01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SnakeBody(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direction,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profile,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Snake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snake)</w:t>
      </w:r>
    </w:p>
    <w:p w14:paraId="0319D233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0A190EC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ExceptionHelper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.ValidateObjectNotNull(profile,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(profile));</w:t>
      </w:r>
    </w:p>
    <w:p w14:paraId="21416F87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604497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.snake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= snake ??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Snake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3437B0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          = x;</w:t>
      </w:r>
    </w:p>
    <w:p w14:paraId="6C4924D0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           = y;</w:t>
      </w:r>
    </w:p>
    <w:p w14:paraId="4D164383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Direction   = direction;</w:t>
      </w:r>
    </w:p>
    <w:p w14:paraId="6A28CD7B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Profile     = profile;</w:t>
      </w:r>
    </w:p>
    <w:p w14:paraId="3A5FE02B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27AE76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(!IsHead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C5C9A5F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79AD626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bendInfo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BendInfo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164D03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4956ACA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32ECD82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558EAD19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Update(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BendInfo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newBendInfo)</w:t>
      </w:r>
    </w:p>
    <w:p w14:paraId="5D936CC0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BBFE554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Renderer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.RemoveFromBuffer(X, Y, Size, Size);</w:t>
      </w:r>
    </w:p>
    <w:p w14:paraId="0BCDB0B8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removeFirstBendInfo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013737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B037E8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(IsHead)</w:t>
      </w:r>
    </w:p>
    <w:p w14:paraId="1D5DB419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ED2DD61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originalDirection = Direction;</w:t>
      </w:r>
    </w:p>
    <w:p w14:paraId="6A8391DA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14:paraId="547F3A33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up    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InputHelper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.WasKeyPressed(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Profile.SnakeControls.Up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E8A6D9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down  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InputHelper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.WasKeyPressed(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Profile.SnakeControls.Down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559107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 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InputHelper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.WasKeyPressed(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Profile.SnakeControls.Left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A963E0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right  =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InputHelper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.WasKeyPressed(Profile.SnakeControls.Right);</w:t>
      </w:r>
    </w:p>
    <w:p w14:paraId="39697A44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14:paraId="1E846024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(up)</w:t>
      </w:r>
    </w:p>
    <w:p w14:paraId="57690BF6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3FCAFC2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assigned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EFAC0C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A82AE3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AppData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.Current.EnableDiagonalMovement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824133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1E0C093C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(left)</w:t>
      </w:r>
    </w:p>
    <w:p w14:paraId="4ECB161E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601C5623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Direction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.DownRight)</w:t>
      </w:r>
    </w:p>
    <w:p w14:paraId="3A21635E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14:paraId="2DEDE125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assigned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E313AC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Direction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.UpLeft;</w:t>
      </w:r>
    </w:p>
    <w:p w14:paraId="37766F0C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14:paraId="558EF6BA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689C0F77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(right)</w:t>
      </w:r>
    </w:p>
    <w:p w14:paraId="460A3686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10DA9AE8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Direction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.DownLeft)</w:t>
      </w:r>
    </w:p>
    <w:p w14:paraId="2D758329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14:paraId="10357D4F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assigned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150920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Direction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.UpRight;</w:t>
      </w:r>
    </w:p>
    <w:p w14:paraId="150C1121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14:paraId="0AF9E640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3002CEC3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76C2DA71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430575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(!assigned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Direction !=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.Down)</w:t>
      </w:r>
    </w:p>
    <w:p w14:paraId="22351C44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6A8A3078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Direction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.Up;</w:t>
      </w:r>
    </w:p>
    <w:p w14:paraId="52726EA4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0B0B7DDF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2E883E4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(down)</w:t>
      </w:r>
    </w:p>
    <w:p w14:paraId="3D189E4A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47D5C43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assigned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497F50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A5D50A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AppData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.Current.EnableDiagonalMovement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2EAA438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1EAACC0A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(left)</w:t>
      </w:r>
    </w:p>
    <w:p w14:paraId="1962715A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70A35BBD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Direction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.UpRight)</w:t>
      </w:r>
    </w:p>
    <w:p w14:paraId="46035DE4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14:paraId="0A35D3F7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assigned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115FEE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Direction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.DownLeft;</w:t>
      </w:r>
    </w:p>
    <w:p w14:paraId="0B9A05F4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14:paraId="2EE328F9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5BA7AF4C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(right)</w:t>
      </w:r>
    </w:p>
    <w:p w14:paraId="4AFCE474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62D51AEB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Direction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.UpLeft)</w:t>
      </w:r>
    </w:p>
    <w:p w14:paraId="24768EFA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14:paraId="7357CBFB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assigned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39611C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Direction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.DownRight;</w:t>
      </w:r>
    </w:p>
    <w:p w14:paraId="564F2BA3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14:paraId="3649FC75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4F66F217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3B62312D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055680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(!assigned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Direction !=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.Up)</w:t>
      </w:r>
    </w:p>
    <w:p w14:paraId="04D44D76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5FAC5CFD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Direction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.Down;</w:t>
      </w:r>
    </w:p>
    <w:p w14:paraId="72784DCB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0C4D5691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DFEA8DC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(left)</w:t>
      </w:r>
    </w:p>
    <w:p w14:paraId="7DA0AB87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7E14F4F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Direction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.Right)</w:t>
      </w:r>
    </w:p>
    <w:p w14:paraId="39AC4784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2140672D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Direction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.Left;</w:t>
      </w:r>
    </w:p>
    <w:p w14:paraId="3EC2E31E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558FD176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963745C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(right)</w:t>
      </w:r>
    </w:p>
    <w:p w14:paraId="4773B4C1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CEA26F5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Direction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.Left)</w:t>
      </w:r>
    </w:p>
    <w:p w14:paraId="7DE54C7B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60B415D3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Direction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.Right;</w:t>
      </w:r>
    </w:p>
    <w:p w14:paraId="77B62554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21C2F404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F17F187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99AB19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Direction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= originalDirection)</w:t>
      </w:r>
    </w:p>
    <w:p w14:paraId="7645BCDD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C6B61DE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newBendInfo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BendInfo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X, Y, Direction);</w:t>
      </w:r>
    </w:p>
    <w:p w14:paraId="6E967DF4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E6AE0AB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539D0AC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6071414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89A0295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newBendInfo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761D443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F18E8C7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bendInfo.Add(newBendInfo);</w:t>
      </w:r>
    </w:p>
    <w:p w14:paraId="39A6FD59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6521E1E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14:paraId="275A361F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(bendInfo.Count &gt;= 1 &amp;&amp;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bendInfo[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0].X == X &amp;&amp; bendInfo[0].Y == Y)</w:t>
      </w:r>
    </w:p>
    <w:p w14:paraId="4ADB1934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262C6D7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Direction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bendInfo[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0].Direction;</w:t>
      </w:r>
    </w:p>
    <w:p w14:paraId="327315F9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1ED291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Need to remove it after passing it using AddRange to the new SnakeBody</w:t>
      </w:r>
    </w:p>
    <w:p w14:paraId="2D80C7BD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removeFirstBendInfo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7B66F1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928F7C0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3B5768A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91544A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Cannot pass property as ref or out parameter</w:t>
      </w:r>
    </w:p>
    <w:p w14:paraId="695B71A6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X;</w:t>
      </w:r>
    </w:p>
    <w:p w14:paraId="7423D42E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Y;</w:t>
      </w:r>
    </w:p>
    <w:p w14:paraId="1D8FD19D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UpdateCoordinates(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Direction,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y);</w:t>
      </w:r>
    </w:p>
    <w:p w14:paraId="316932E7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2BD28A9B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(IsHead &amp;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&amp; !IsInGameBoard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(x, y))</w:t>
      </w:r>
    </w:p>
    <w:p w14:paraId="471C291C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E61F7FB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snake.IsAlive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7325BC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7B770F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E936B83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890848A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B397707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 = x;</w:t>
      </w:r>
    </w:p>
    <w:p w14:paraId="769819A9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Y = y;</w:t>
      </w:r>
    </w:p>
    <w:p w14:paraId="441D6B98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7B58228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4F0D80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NextBody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C5C096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57A3992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(NextBody.isNew)</w:t>
      </w:r>
    </w:p>
    <w:p w14:paraId="4CFF7246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ECFD845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NextBody.isNew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A8BE0A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8F3990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(!IsHead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9FF812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{</w:t>
      </w:r>
    </w:p>
    <w:p w14:paraId="62FC8B33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NextBody.bendInfo.AddRange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(bendInfo);</w:t>
      </w:r>
    </w:p>
    <w:p w14:paraId="0D751A5E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813EC5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It's already in the bendInfo list</w:t>
      </w:r>
    </w:p>
    <w:p w14:paraId="5951F55D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newBendInfo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3EDCE8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5EAD8E3D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336B1D2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50A234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NextBody.Update(newBendInfo);</w:t>
      </w:r>
    </w:p>
    <w:p w14:paraId="446B615C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682D04D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7DF78F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(removeFirstBendInfo)</w:t>
      </w:r>
    </w:p>
    <w:p w14:paraId="528EFDC4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2AA39B8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bendInfo.RemoveAt(0);</w:t>
      </w:r>
    </w:p>
    <w:p w14:paraId="677528CD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4AB1BF7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35C7DE5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565F49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LateUpdate(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29223A0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B6D7C20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(IsHead)</w:t>
      </w:r>
    </w:p>
    <w:p w14:paraId="123FD103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5421D75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Snake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otherSnake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Snake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.Current)</w:t>
      </w:r>
    </w:p>
    <w:p w14:paraId="4470E247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9A5904A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SnakeBody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body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otherSnake)</w:t>
      </w:r>
    </w:p>
    <w:p w14:paraId="1F9D4033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6EB4ABC8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(!ReferenceEquals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body) &amp;&amp; HitTest(body))</w:t>
      </w:r>
    </w:p>
    <w:p w14:paraId="242F0DE5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3C34D5F2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snake.IsAlive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0070E4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F7BBB5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3BE909A3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762387DB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1FCE00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(!snake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.IsAlive)</w:t>
      </w:r>
    </w:p>
    <w:p w14:paraId="7B2EB023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49281C43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D0FF66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46E2A35A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FA18F7B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40A4F13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889399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snake.IsAlive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4932C9F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D23BA02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Renderer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.AddToBuffer(Profile.Color, X, Y, Size, Size);</w:t>
      </w:r>
    </w:p>
    <w:p w14:paraId="6EA3CE71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NextBody?.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LateUpdate();</w:t>
      </w:r>
    </w:p>
    <w:p w14:paraId="1D33BE96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5234BF1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6255962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E2CF9B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UpdateCoordinates(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Direction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direction,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14:paraId="65434054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007BA3E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(direction ==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.UpLeft || direction ==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.Up || direction ==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.UpRight)</w:t>
      </w:r>
    </w:p>
    <w:p w14:paraId="2380D3A9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044CCE5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y -= SIZE;</w:t>
      </w:r>
    </w:p>
    <w:p w14:paraId="0A752025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A5EF2B3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(direction ==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.DownLeft || direction ==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.Down || direction ==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.DownRight)</w:t>
      </w:r>
    </w:p>
    <w:p w14:paraId="37918CE7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5D74585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y += SIZE;</w:t>
      </w:r>
    </w:p>
    <w:p w14:paraId="0E92E3B9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436F2F8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13E7DD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(direction ==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.UpLeft || direction ==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.Left || direction ==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.DownLeft)</w:t>
      </w:r>
    </w:p>
    <w:p w14:paraId="05B2E5FA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B2D4F62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 -= SIZE;</w:t>
      </w:r>
    </w:p>
    <w:p w14:paraId="544B38D8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4D092EE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(direction ==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.UpRight || direction ==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.Right || direction ==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.DownRight)</w:t>
      </w:r>
    </w:p>
    <w:p w14:paraId="30A193D9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1B1A813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 += SIZE;</w:t>
      </w:r>
    </w:p>
    <w:p w14:paraId="5789BC3D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A075A1C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18B7DD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(BorderlessMode)</w:t>
      </w:r>
    </w:p>
    <w:p w14:paraId="3A52955E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D390933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(y &lt; gameBoardTop)</w:t>
      </w:r>
    </w:p>
    <w:p w14:paraId="60229908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A55A7E4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y = gameBoardBottom - SIZE;</w:t>
      </w:r>
    </w:p>
    <w:p w14:paraId="3316A374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68979E0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(y &gt; gameBoardBottom - SIZE)</w:t>
      </w:r>
    </w:p>
    <w:p w14:paraId="63154CF5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33630E4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y = gameBoardTop;</w:t>
      </w:r>
    </w:p>
    <w:p w14:paraId="10FE6529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A7B9091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65C6C5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 gameBoardLeft)</w:t>
      </w:r>
    </w:p>
    <w:p w14:paraId="788740F7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7D435EB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x = gameBoardRight - SIZE;</w:t>
      </w:r>
    </w:p>
    <w:p w14:paraId="232571AF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E86FD0B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&gt; gameBoardRight - SIZE)</w:t>
      </w:r>
    </w:p>
    <w:p w14:paraId="4BA69139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01E05DB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x = gameBoardLeft;</w:t>
      </w:r>
    </w:p>
    <w:p w14:paraId="2AD38DB5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0F028DB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85C13B3" w14:textId="77777777" w:rsidR="00A41BEF" w:rsidRDefault="00A41BEF" w:rsidP="00A41B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5CE2D39" w14:textId="72FC070B" w:rsidR="00416E7B" w:rsidRDefault="00A41BEF" w:rsidP="00416E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  <w:r w:rsidR="00416E7B" w:rsidRPr="00416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1A9A9FD" w14:textId="77777777" w:rsidR="00416E7B" w:rsidRDefault="00416E7B" w:rsidP="00416E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EB374A" w14:textId="77777777" w:rsidR="00416E7B" w:rsidRDefault="00416E7B" w:rsidP="00416E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sealed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Berry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GameObjectBase</w:t>
      </w:r>
    </w:p>
    <w:p w14:paraId="6EB4C655" w14:textId="77777777" w:rsidR="00416E7B" w:rsidRDefault="00416E7B" w:rsidP="00416E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8298A6A" w14:textId="77777777" w:rsidR="00416E7B" w:rsidRDefault="00416E7B" w:rsidP="00416E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.Red;</w:t>
      </w:r>
    </w:p>
    <w:p w14:paraId="5CAFCEC3" w14:textId="77777777" w:rsidR="00416E7B" w:rsidRDefault="00416E7B" w:rsidP="00416E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Constants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.BACKGROUND_COLOR;</w:t>
      </w:r>
    </w:p>
    <w:p w14:paraId="5F9BE8E7" w14:textId="77777777" w:rsidR="00416E7B" w:rsidRDefault="00416E7B" w:rsidP="00416E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42CC7E" w14:textId="77777777" w:rsidR="00416E7B" w:rsidRDefault="00416E7B" w:rsidP="00416E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Berry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_current       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Berry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ABF12A" w14:textId="77777777" w:rsidR="00416E7B" w:rsidRDefault="00416E7B" w:rsidP="00416E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              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4FA79B" w14:textId="77777777" w:rsidR="00416E7B" w:rsidRDefault="00416E7B" w:rsidP="00416E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,] texture    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[,]</w:t>
      </w:r>
    </w:p>
    <w:p w14:paraId="39DDCCDC" w14:textId="77777777" w:rsidR="00416E7B" w:rsidRDefault="00416E7B" w:rsidP="00416E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D08EEF7" w14:textId="77777777" w:rsidR="00416E7B" w:rsidRDefault="00416E7B" w:rsidP="00416E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_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x, x, x, _ },</w:t>
      </w:r>
    </w:p>
    <w:p w14:paraId="2AC42172" w14:textId="77777777" w:rsidR="00416E7B" w:rsidRDefault="00416E7B" w:rsidP="00416E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x, x, x, x },</w:t>
      </w:r>
    </w:p>
    <w:p w14:paraId="4143D03B" w14:textId="77777777" w:rsidR="00416E7B" w:rsidRDefault="00416E7B" w:rsidP="00416E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x, x, x, x },</w:t>
      </w:r>
    </w:p>
    <w:p w14:paraId="61983BA7" w14:textId="77777777" w:rsidR="00416E7B" w:rsidRDefault="00416E7B" w:rsidP="00416E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x, x, x, x },</w:t>
      </w:r>
    </w:p>
    <w:p w14:paraId="283555CE" w14:textId="77777777" w:rsidR="00416E7B" w:rsidRDefault="00416E7B" w:rsidP="00416E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_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x, x, x, _ }</w:t>
      </w:r>
    </w:p>
    <w:p w14:paraId="2129750A" w14:textId="77777777" w:rsidR="00416E7B" w:rsidRDefault="00416E7B" w:rsidP="00416E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4E7BB2C2" w14:textId="77777777" w:rsidR="00416E7B" w:rsidRDefault="00416E7B" w:rsidP="00416E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textureSize            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texture.GetLength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14:paraId="7A85AA2B" w14:textId="77777777" w:rsidR="00416E7B" w:rsidRDefault="00416E7B" w:rsidP="00416E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74DE30D3" w14:textId="77777777" w:rsidR="00416E7B" w:rsidRDefault="00416E7B" w:rsidP="00416E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IEnumerable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Berry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Current</w:t>
      </w:r>
    </w:p>
    <w:p w14:paraId="0B03FC93" w14:textId="77777777" w:rsidR="00416E7B" w:rsidRDefault="00416E7B" w:rsidP="00416E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2FD58DD" w14:textId="77777777" w:rsidR="00416E7B" w:rsidRDefault="00416E7B" w:rsidP="00416E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3C46D85F" w14:textId="77777777" w:rsidR="00416E7B" w:rsidRDefault="00416E7B" w:rsidP="00416E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4E7964C" w14:textId="77777777" w:rsidR="00416E7B" w:rsidRDefault="00416E7B" w:rsidP="00416E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current.AsEnumerable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37D96A9" w14:textId="77777777" w:rsidR="00416E7B" w:rsidRDefault="00416E7B" w:rsidP="00416E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4099BF3" w14:textId="77777777" w:rsidR="00416E7B" w:rsidRDefault="00416E7B" w:rsidP="00416E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FB088DA" w14:textId="77777777" w:rsidR="00416E7B" w:rsidRDefault="00416E7B" w:rsidP="00416E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727EE949" w14:textId="77777777" w:rsidR="00416E7B" w:rsidRDefault="00416E7B" w:rsidP="00416E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</w:t>
      </w:r>
    </w:p>
    <w:p w14:paraId="09C88A69" w14:textId="77777777" w:rsidR="00416E7B" w:rsidRDefault="00416E7B" w:rsidP="00416E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D729F68" w14:textId="77777777" w:rsidR="00416E7B" w:rsidRDefault="00416E7B" w:rsidP="00416E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textureSize; }</w:t>
      </w:r>
    </w:p>
    <w:p w14:paraId="615A3AA3" w14:textId="77777777" w:rsidR="00416E7B" w:rsidRDefault="00416E7B" w:rsidP="00416E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D8861BE" w14:textId="77777777" w:rsidR="00416E7B" w:rsidRDefault="00416E7B" w:rsidP="00416E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41AB0C1" w14:textId="77777777" w:rsidR="00416E7B" w:rsidRDefault="00416E7B" w:rsidP="00416E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Power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EFBCA2F" w14:textId="77777777" w:rsidR="00416E7B" w:rsidRDefault="00416E7B" w:rsidP="00416E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884065" w14:textId="77777777" w:rsidR="00416E7B" w:rsidRDefault="00416E7B" w:rsidP="00416E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Berry(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(1)</w:t>
      </w:r>
    </w:p>
    <w:p w14:paraId="521B3BEE" w14:textId="77777777" w:rsidR="00416E7B" w:rsidRDefault="00416E7B" w:rsidP="00416E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9D7001C" w14:textId="77777777" w:rsidR="00416E7B" w:rsidRDefault="00416E7B" w:rsidP="00416E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2C2C88" w14:textId="77777777" w:rsidR="00416E7B" w:rsidRDefault="00416E7B" w:rsidP="00416E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1B528B5" w14:textId="77777777" w:rsidR="00416E7B" w:rsidRDefault="00416E7B" w:rsidP="00416E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E796A5" w14:textId="77777777" w:rsidR="00416E7B" w:rsidRDefault="00416E7B" w:rsidP="00416E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Berry(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power)</w:t>
      </w:r>
    </w:p>
    <w:p w14:paraId="388B318D" w14:textId="77777777" w:rsidR="00416E7B" w:rsidRDefault="00416E7B" w:rsidP="00416E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EF8C091" w14:textId="77777777" w:rsidR="00416E7B" w:rsidRDefault="00416E7B" w:rsidP="00416E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ExceptionHelper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.ValidateNumberGreaterOrEqual(power, 0,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(power));</w:t>
      </w:r>
    </w:p>
    <w:p w14:paraId="38006C6B" w14:textId="77777777" w:rsidR="00416E7B" w:rsidRDefault="00416E7B" w:rsidP="00416E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4C1460" w14:textId="77777777" w:rsidR="00416E7B" w:rsidRDefault="00416E7B" w:rsidP="00416E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Color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.Red;</w:t>
      </w:r>
    </w:p>
    <w:p w14:paraId="18B64FA4" w14:textId="77777777" w:rsidR="00416E7B" w:rsidRDefault="00416E7B" w:rsidP="00416E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Power = power;</w:t>
      </w:r>
    </w:p>
    <w:p w14:paraId="2519F2DD" w14:textId="77777777" w:rsidR="00416E7B" w:rsidRDefault="00416E7B" w:rsidP="00416E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86E02C" w14:textId="77777777" w:rsidR="00416E7B" w:rsidRDefault="00416E7B" w:rsidP="00416E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current.Add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52FAA9" w14:textId="77777777" w:rsidR="00416E7B" w:rsidRDefault="00416E7B" w:rsidP="00416E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GenerateNewPosition(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66F6D8" w14:textId="77777777" w:rsidR="00416E7B" w:rsidRDefault="00416E7B" w:rsidP="00416E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F1880F3" w14:textId="77777777" w:rsidR="00416E7B" w:rsidRDefault="00416E7B" w:rsidP="00416E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1A17EB3B" w14:textId="77777777" w:rsidR="00416E7B" w:rsidRDefault="00416E7B" w:rsidP="00416E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Eat(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2A80124" w14:textId="77777777" w:rsidR="00416E7B" w:rsidRDefault="00416E7B" w:rsidP="00416E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240793A" w14:textId="77777777" w:rsidR="00416E7B" w:rsidRDefault="00416E7B" w:rsidP="00416E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GenerateNewPosition(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7773EC" w14:textId="77777777" w:rsidR="00416E7B" w:rsidRDefault="00416E7B" w:rsidP="00416E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Power;</w:t>
      </w:r>
    </w:p>
    <w:p w14:paraId="67A6F402" w14:textId="77777777" w:rsidR="00416E7B" w:rsidRDefault="00416E7B" w:rsidP="00416E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AEBD150" w14:textId="77777777" w:rsidR="00416E7B" w:rsidRDefault="00416E7B" w:rsidP="00416E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C9A2B6" w14:textId="77777777" w:rsidR="00416E7B" w:rsidRDefault="00416E7B" w:rsidP="00416E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GenerateNewPosition(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removePrevious)</w:t>
      </w:r>
    </w:p>
    <w:p w14:paraId="3973DFE2" w14:textId="77777777" w:rsidR="00416E7B" w:rsidRDefault="00416E7B" w:rsidP="00416E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D60AAAF" w14:textId="77777777" w:rsidR="00416E7B" w:rsidRDefault="00416E7B" w:rsidP="00416E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It will remove the Game board border on 0,0 without this condition</w:t>
      </w:r>
    </w:p>
    <w:p w14:paraId="7080BD49" w14:textId="77777777" w:rsidR="00416E7B" w:rsidRDefault="00416E7B" w:rsidP="00416E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(removePrevious)</w:t>
      </w:r>
    </w:p>
    <w:p w14:paraId="15EA7ED3" w14:textId="77777777" w:rsidR="00416E7B" w:rsidRDefault="00416E7B" w:rsidP="00416E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0102E4E" w14:textId="77777777" w:rsidR="00416E7B" w:rsidRDefault="00416E7B" w:rsidP="00416E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Size;</w:t>
      </w:r>
    </w:p>
    <w:p w14:paraId="67CD5561" w14:textId="77777777" w:rsidR="00416E7B" w:rsidRDefault="00416E7B" w:rsidP="00416E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Renderer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.AddToBuffer(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.White, X, Y, size, size);</w:t>
      </w:r>
    </w:p>
    <w:p w14:paraId="4B514B6B" w14:textId="77777777" w:rsidR="00416E7B" w:rsidRDefault="00416E7B" w:rsidP="00416E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8C73844" w14:textId="77777777" w:rsidR="00416E7B" w:rsidRDefault="00416E7B" w:rsidP="00416E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C64DDC" w14:textId="77777777" w:rsidR="00416E7B" w:rsidRDefault="00416E7B" w:rsidP="00416E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regenerate;</w:t>
      </w:r>
    </w:p>
    <w:p w14:paraId="1BA5E3DD" w14:textId="77777777" w:rsidR="00416E7B" w:rsidRDefault="00416E7B" w:rsidP="00416E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236130" w14:textId="77777777" w:rsidR="00416E7B" w:rsidRDefault="00416E7B" w:rsidP="00416E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5654485A" w14:textId="77777777" w:rsidR="00416E7B" w:rsidRDefault="00416E7B" w:rsidP="00416E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A687D55" w14:textId="77777777" w:rsidR="00416E7B" w:rsidRDefault="00416E7B" w:rsidP="00416E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regenerate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9D2183" w14:textId="77777777" w:rsidR="00416E7B" w:rsidRDefault="00416E7B" w:rsidP="00416E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1B6D57" w14:textId="77777777" w:rsidR="00416E7B" w:rsidRDefault="00416E7B" w:rsidP="00416E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random.Next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(gameBoardLeft, gameBoardRight - Size);</w:t>
      </w:r>
    </w:p>
    <w:p w14:paraId="5F3E78C5" w14:textId="77777777" w:rsidR="00416E7B" w:rsidRDefault="00416E7B" w:rsidP="00416E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Y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random.Next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(gameBoardTop, gameBoardBottom - Size);</w:t>
      </w:r>
    </w:p>
    <w:p w14:paraId="7AAC196B" w14:textId="77777777" w:rsidR="00416E7B" w:rsidRDefault="00416E7B" w:rsidP="00416E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5827BD" w14:textId="77777777" w:rsidR="00416E7B" w:rsidRDefault="00416E7B" w:rsidP="00416E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Do not generate berry in a snake xD</w:t>
      </w:r>
    </w:p>
    <w:p w14:paraId="4BF95FE4" w14:textId="77777777" w:rsidR="00416E7B" w:rsidRDefault="00416E7B" w:rsidP="00416E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= Y; row &lt; Y + Size; row++)</w:t>
      </w:r>
    </w:p>
    <w:p w14:paraId="38E08CB0" w14:textId="77777777" w:rsidR="00416E7B" w:rsidRDefault="00416E7B" w:rsidP="00416E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9821421" w14:textId="77777777" w:rsidR="00416E7B" w:rsidRDefault="00416E7B" w:rsidP="00416E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column = X; column &lt; X + Size; column++)</w:t>
      </w:r>
    </w:p>
    <w:p w14:paraId="2E4B07D0" w14:textId="77777777" w:rsidR="00416E7B" w:rsidRDefault="00416E7B" w:rsidP="00416E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0F777787" w14:textId="77777777" w:rsidR="00416E7B" w:rsidRDefault="00416E7B" w:rsidP="00416E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Renderer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.Buffer[row, column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Constants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.BACKGROUND_COLOR)</w:t>
      </w:r>
    </w:p>
    <w:p w14:paraId="75313C06" w14:textId="77777777" w:rsidR="00416E7B" w:rsidRDefault="00416E7B" w:rsidP="00416E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7CD8A50B" w14:textId="77777777" w:rsidR="00416E7B" w:rsidRDefault="00416E7B" w:rsidP="00416E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regenerate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40825F" w14:textId="77777777" w:rsidR="00416E7B" w:rsidRDefault="00416E7B" w:rsidP="00416E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D6353A" w14:textId="77777777" w:rsidR="00416E7B" w:rsidRDefault="00416E7B" w:rsidP="00416E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53C4CD2F" w14:textId="77777777" w:rsidR="00416E7B" w:rsidRDefault="00416E7B" w:rsidP="00416E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4000591E" w14:textId="77777777" w:rsidR="00416E7B" w:rsidRDefault="00416E7B" w:rsidP="00416E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67B3F4" w14:textId="77777777" w:rsidR="00416E7B" w:rsidRDefault="00416E7B" w:rsidP="00416E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(regenerate)</w:t>
      </w:r>
    </w:p>
    <w:p w14:paraId="6D6F9298" w14:textId="77777777" w:rsidR="00416E7B" w:rsidRDefault="00416E7B" w:rsidP="00416E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6C57D431" w14:textId="77777777" w:rsidR="00416E7B" w:rsidRDefault="00416E7B" w:rsidP="00416E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744920" w14:textId="77777777" w:rsidR="00416E7B" w:rsidRDefault="00416E7B" w:rsidP="00416E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082604B4" w14:textId="77777777" w:rsidR="00416E7B" w:rsidRDefault="00416E7B" w:rsidP="00416E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58F2A16" w14:textId="77777777" w:rsidR="00416E7B" w:rsidRDefault="00416E7B" w:rsidP="00416E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(regenerate);</w:t>
      </w:r>
    </w:p>
    <w:p w14:paraId="504E51EA" w14:textId="77777777" w:rsidR="00416E7B" w:rsidRDefault="00416E7B" w:rsidP="00416E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A95DEA" w14:textId="77777777" w:rsidR="00416E7B" w:rsidRDefault="00416E7B" w:rsidP="00416E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AlignPosition(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84C707" w14:textId="77777777" w:rsidR="00416E7B" w:rsidRDefault="00416E7B" w:rsidP="00416E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Renderer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.AddToBuffer(texture, X, Y);</w:t>
      </w:r>
    </w:p>
    <w:p w14:paraId="6BD43C65" w14:textId="77777777" w:rsidR="00416E7B" w:rsidRDefault="00416E7B" w:rsidP="00416E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81DDB43" w14:textId="77777777" w:rsidR="00416E7B" w:rsidRDefault="00416E7B" w:rsidP="00416E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717AD2" w14:textId="77777777" w:rsidR="00416E7B" w:rsidRDefault="00416E7B" w:rsidP="00416E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Reset(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81B030" w14:textId="77777777" w:rsidR="00416E7B" w:rsidRDefault="00416E7B" w:rsidP="00416E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25122D6" w14:textId="77777777" w:rsidR="00416E7B" w:rsidRDefault="00416E7B" w:rsidP="00416E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current.Clear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DB2602F" w14:textId="77777777" w:rsidR="00416E7B" w:rsidRDefault="00416E7B" w:rsidP="00416E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B2AB124" w14:textId="22F16AC3" w:rsidR="00416E7B" w:rsidRDefault="00416E7B" w:rsidP="00416E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  <w:r w:rsidRPr="00416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FDA986D" w14:textId="77777777" w:rsidR="00416E7B" w:rsidRDefault="00416E7B" w:rsidP="00416E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169272" w14:textId="77777777" w:rsidR="00416E7B" w:rsidRDefault="00416E7B" w:rsidP="00416E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sealed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BendInfo</w:t>
      </w:r>
    </w:p>
    <w:p w14:paraId="6CFCFB33" w14:textId="77777777" w:rsidR="00416E7B" w:rsidRDefault="00416E7B" w:rsidP="00416E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03DC0EC" w14:textId="77777777" w:rsidR="00416E7B" w:rsidRDefault="00416E7B" w:rsidP="00416E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C1EFF12" w14:textId="77777777" w:rsidR="00416E7B" w:rsidRDefault="00416E7B" w:rsidP="00416E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C2C0724" w14:textId="77777777" w:rsidR="00416E7B" w:rsidRDefault="00416E7B" w:rsidP="00416E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Direction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01AD35B" w14:textId="77777777" w:rsidR="00416E7B" w:rsidRDefault="00416E7B" w:rsidP="00416E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2B3DD2" w14:textId="77777777" w:rsidR="00416E7B" w:rsidRDefault="00416E7B" w:rsidP="00416E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BendInfo(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direction)</w:t>
      </w:r>
    </w:p>
    <w:p w14:paraId="25EF938E" w14:textId="77777777" w:rsidR="00416E7B" w:rsidRDefault="00416E7B" w:rsidP="00416E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2FC887F" w14:textId="77777777" w:rsidR="00416E7B" w:rsidRDefault="00416E7B" w:rsidP="00416E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= x;</w:t>
      </w:r>
    </w:p>
    <w:p w14:paraId="5D0D6F24" w14:textId="77777777" w:rsidR="00416E7B" w:rsidRDefault="00416E7B" w:rsidP="00416E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 = y;</w:t>
      </w:r>
    </w:p>
    <w:p w14:paraId="676D8D6B" w14:textId="77777777" w:rsidR="00416E7B" w:rsidRDefault="00416E7B" w:rsidP="00416E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Direction = direction;</w:t>
      </w:r>
    </w:p>
    <w:p w14:paraId="70D73DCD" w14:textId="77777777" w:rsidR="00416E7B" w:rsidRDefault="00416E7B" w:rsidP="00416E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C6ACBF3" w14:textId="77777777" w:rsidR="00416E7B" w:rsidRDefault="00416E7B" w:rsidP="00416E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81EE119" w14:textId="77777777" w:rsidR="00416E7B" w:rsidRDefault="00416E7B" w:rsidP="00416E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AE6249" w14:textId="77777777" w:rsidR="00416E7B" w:rsidRDefault="00416E7B" w:rsidP="00416E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Direction</w:t>
      </w:r>
    </w:p>
    <w:p w14:paraId="63FD5B11" w14:textId="77777777" w:rsidR="00416E7B" w:rsidRDefault="00416E7B" w:rsidP="00416E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99B7F22" w14:textId="77777777" w:rsidR="00416E7B" w:rsidRDefault="00416E7B" w:rsidP="00416E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Left,</w:t>
      </w:r>
    </w:p>
    <w:p w14:paraId="2D68FAAB" w14:textId="77777777" w:rsidR="00416E7B" w:rsidRDefault="00416E7B" w:rsidP="00416E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UpLeft,</w:t>
      </w:r>
    </w:p>
    <w:p w14:paraId="2F653841" w14:textId="77777777" w:rsidR="00416E7B" w:rsidRDefault="00416E7B" w:rsidP="00416E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Up,</w:t>
      </w:r>
    </w:p>
    <w:p w14:paraId="592BF00D" w14:textId="77777777" w:rsidR="00416E7B" w:rsidRDefault="00416E7B" w:rsidP="00416E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UpRight,</w:t>
      </w:r>
    </w:p>
    <w:p w14:paraId="05A505C8" w14:textId="77777777" w:rsidR="00416E7B" w:rsidRDefault="00416E7B" w:rsidP="00416E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Right,</w:t>
      </w:r>
    </w:p>
    <w:p w14:paraId="26DB8214" w14:textId="77777777" w:rsidR="00416E7B" w:rsidRDefault="00416E7B" w:rsidP="00416E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DownRight,</w:t>
      </w:r>
    </w:p>
    <w:p w14:paraId="4E1A0A7D" w14:textId="77777777" w:rsidR="00416E7B" w:rsidRDefault="00416E7B" w:rsidP="00416E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Down,</w:t>
      </w:r>
    </w:p>
    <w:p w14:paraId="5811335A" w14:textId="77777777" w:rsidR="00416E7B" w:rsidRDefault="00416E7B" w:rsidP="00416E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DownLeft</w:t>
      </w:r>
    </w:p>
    <w:p w14:paraId="26EBEAA6" w14:textId="77777777" w:rsidR="00416E7B" w:rsidRDefault="00416E7B" w:rsidP="00416E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395ABCF" w14:textId="77777777" w:rsidR="00416E7B" w:rsidRDefault="00416E7B" w:rsidP="00416E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EBAA800" w14:textId="2C948B25" w:rsidR="00D810CB" w:rsidRPr="00416E7B" w:rsidRDefault="00416E7B" w:rsidP="00416E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DD8FDB8" w14:textId="3FEEC422" w:rsidR="00E1530B" w:rsidRDefault="00E1530B" w:rsidP="00E1530B">
      <w:pPr>
        <w:pStyle w:val="Heading2"/>
      </w:pPr>
      <w:bookmarkStart w:id="20" w:name="_Toc482570224"/>
      <w:r w:rsidRPr="0009238E">
        <w:t>SnakeTheResurrection</w:t>
      </w:r>
      <w:r>
        <w:t>.ProfileManager</w:t>
      </w:r>
      <w:bookmarkEnd w:id="20"/>
    </w:p>
    <w:p w14:paraId="4EF1E5D8" w14:textId="77777777" w:rsidR="005E5BC7" w:rsidRDefault="005E5BC7" w:rsidP="005E5B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SnakeTheResurrection.Data;</w:t>
      </w:r>
    </w:p>
    <w:p w14:paraId="310B6364" w14:textId="77777777" w:rsidR="005E5BC7" w:rsidRDefault="005E5BC7" w:rsidP="005E5B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CF0B797" w14:textId="77777777" w:rsidR="005E5BC7" w:rsidRDefault="005E5BC7" w:rsidP="005E5B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BFE18A" w14:textId="77777777" w:rsidR="005E5BC7" w:rsidRDefault="005E5BC7" w:rsidP="005E5B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3C4220" w14:textId="77777777" w:rsidR="005E5BC7" w:rsidRDefault="005E5BC7" w:rsidP="005E5B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SnakeTheResurrection</w:t>
      </w:r>
    </w:p>
    <w:p w14:paraId="6FC19B0A" w14:textId="77777777" w:rsidR="005E5BC7" w:rsidRDefault="005E5BC7" w:rsidP="005E5B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165D188" w14:textId="77777777" w:rsidR="005E5BC7" w:rsidRDefault="005E5BC7" w:rsidP="005E5B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ProfileManager</w:t>
      </w:r>
    </w:p>
    <w:p w14:paraId="6A2434D5" w14:textId="77777777" w:rsidR="005E5BC7" w:rsidRDefault="005E5BC7" w:rsidP="005E5B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A0BB4E9" w14:textId="77777777" w:rsidR="005E5BC7" w:rsidRDefault="005E5BC7" w:rsidP="005E5B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profiles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Profile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2806D6" w14:textId="77777777" w:rsidR="005E5BC7" w:rsidRDefault="005E5BC7" w:rsidP="005E5B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609B48C9" w14:textId="77777777" w:rsidR="005E5BC7" w:rsidRDefault="005E5BC7" w:rsidP="005E5B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CurrentProfile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0442967" w14:textId="77777777" w:rsidR="005E5BC7" w:rsidRDefault="005E5BC7" w:rsidP="005E5B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F51ADB" w14:textId="77777777" w:rsidR="005E5BC7" w:rsidRDefault="005E5BC7" w:rsidP="005E5B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ShowProfileSelection(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313ED26" w14:textId="77777777" w:rsidR="005E5BC7" w:rsidRDefault="005E5BC7" w:rsidP="005E5B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E7D7704" w14:textId="77777777" w:rsidR="005E5BC7" w:rsidRDefault="005E5BC7" w:rsidP="005E5B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profiles.Count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1)</w:t>
      </w:r>
    </w:p>
    <w:p w14:paraId="1E4B8E61" w14:textId="77777777" w:rsidR="005E5BC7" w:rsidRDefault="005E5BC7" w:rsidP="005E5B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3A1D303" w14:textId="77777777" w:rsidR="005E5BC7" w:rsidRDefault="005E5BC7" w:rsidP="005E5B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CreateNewProfile(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2907A4" w14:textId="77777777" w:rsidR="005E5BC7" w:rsidRDefault="005E5BC7" w:rsidP="005E5B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B16C11E" w14:textId="77777777" w:rsidR="005E5BC7" w:rsidRDefault="005E5BC7" w:rsidP="005E5B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FB91FD" w14:textId="77777777" w:rsidR="005E5BC7" w:rsidRDefault="005E5BC7" w:rsidP="005E5B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//TODO: UI for profile selection</w:t>
      </w:r>
    </w:p>
    <w:p w14:paraId="781C6BA7" w14:textId="77777777" w:rsidR="005E5BC7" w:rsidRDefault="005E5BC7" w:rsidP="005E5B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CurrentProfile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profiles[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14:paraId="755AD037" w14:textId="77777777" w:rsidR="005E5BC7" w:rsidRDefault="005E5BC7" w:rsidP="005E5B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7F2B336" w14:textId="77777777" w:rsidR="005E5BC7" w:rsidRDefault="005E5BC7" w:rsidP="005E5B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D1E160" w14:textId="77777777" w:rsidR="005E5BC7" w:rsidRDefault="005E5BC7" w:rsidP="005E5B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CreateNewProfile(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C01A02" w14:textId="77777777" w:rsidR="005E5BC7" w:rsidRDefault="005E5BC7" w:rsidP="005E5B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EB29B91" w14:textId="77777777" w:rsidR="005E5BC7" w:rsidRDefault="005E5BC7" w:rsidP="005E5B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newProfile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Profile</w:t>
      </w:r>
    </w:p>
    <w:p w14:paraId="7506BF2C" w14:textId="77777777" w:rsidR="005E5BC7" w:rsidRDefault="005E5BC7" w:rsidP="005E5B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EE0EF5A" w14:textId="77777777" w:rsidR="005E5BC7" w:rsidRDefault="005E5BC7" w:rsidP="005E5B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"Pandafrog"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64B069E" w14:textId="77777777" w:rsidR="005E5BC7" w:rsidRDefault="005E5BC7" w:rsidP="005E5B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Color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.Green</w:t>
      </w:r>
    </w:p>
    <w:p w14:paraId="7749BAB4" w14:textId="77777777" w:rsidR="005E5BC7" w:rsidRDefault="005E5BC7" w:rsidP="005E5B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628C8D64" w14:textId="77777777" w:rsidR="005E5BC7" w:rsidRDefault="005E5BC7" w:rsidP="005E5B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1914DD" w14:textId="77777777" w:rsidR="005E5BC7" w:rsidRDefault="005E5BC7" w:rsidP="005E5B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//TODO: UI for customization</w:t>
      </w:r>
    </w:p>
    <w:p w14:paraId="6E422C76" w14:textId="77777777" w:rsidR="005E5BC7" w:rsidRDefault="005E5BC7" w:rsidP="005E5B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B0A453" w14:textId="77777777" w:rsidR="005E5BC7" w:rsidRDefault="005E5BC7" w:rsidP="005E5B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profiles.Add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(newProfile);</w:t>
      </w:r>
    </w:p>
    <w:p w14:paraId="429CEEED" w14:textId="77777777" w:rsidR="005E5BC7" w:rsidRDefault="005E5BC7" w:rsidP="005E5B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986CDCC" w14:textId="77777777" w:rsidR="005E5BC7" w:rsidRDefault="005E5BC7" w:rsidP="005E5B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91BA76" w14:textId="77777777" w:rsidR="005E5BC7" w:rsidRDefault="005E5BC7" w:rsidP="005E5B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SaveProfiles(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AB3946" w14:textId="77777777" w:rsidR="005E5BC7" w:rsidRDefault="005E5BC7" w:rsidP="005E5B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BC12EAA" w14:textId="77777777" w:rsidR="005E5BC7" w:rsidRDefault="005E5BC7" w:rsidP="005E5B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//TODO: Save profiles</w:t>
      </w:r>
    </w:p>
    <w:p w14:paraId="0D27E962" w14:textId="77777777" w:rsidR="005E5BC7" w:rsidRDefault="005E5BC7" w:rsidP="005E5B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F30FBDD" w14:textId="77777777" w:rsidR="005E5BC7" w:rsidRDefault="005E5BC7" w:rsidP="005E5B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3B2E05" w14:textId="77777777" w:rsidR="005E5BC7" w:rsidRDefault="005E5BC7" w:rsidP="005E5B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LoadProfiles(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A613C66" w14:textId="77777777" w:rsidR="005E5BC7" w:rsidRDefault="005E5BC7" w:rsidP="005E5B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F56F2F1" w14:textId="77777777" w:rsidR="005E5BC7" w:rsidRDefault="005E5BC7" w:rsidP="005E5B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//TODO: Load profiles</w:t>
      </w:r>
    </w:p>
    <w:p w14:paraId="35B2D1E1" w14:textId="77777777" w:rsidR="005E5BC7" w:rsidRDefault="005E5BC7" w:rsidP="005E5B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82A85C6" w14:textId="77777777" w:rsidR="005E5BC7" w:rsidRDefault="005E5BC7" w:rsidP="005E5B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5E723A5" w14:textId="25AB95E6" w:rsidR="005E5BC7" w:rsidRPr="005E5BC7" w:rsidRDefault="005E5BC7" w:rsidP="005E5B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D5F5309" w14:textId="63DC861F" w:rsidR="00E1530B" w:rsidRDefault="00E1530B" w:rsidP="00E1530B">
      <w:pPr>
        <w:pStyle w:val="Heading2"/>
      </w:pPr>
      <w:bookmarkStart w:id="21" w:name="_Toc482570225"/>
      <w:r w:rsidRPr="0009238E">
        <w:t>SnakeTheResurrection</w:t>
      </w:r>
      <w:r>
        <w:t>.Program</w:t>
      </w:r>
      <w:bookmarkEnd w:id="21"/>
    </w:p>
    <w:p w14:paraId="1C89E190" w14:textId="77777777" w:rsidR="005E5BC7" w:rsidRDefault="005E5BC7" w:rsidP="005E5B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SnakeTheResurrection.Data;</w:t>
      </w:r>
    </w:p>
    <w:p w14:paraId="709F0EAD" w14:textId="77777777" w:rsidR="005E5BC7" w:rsidRDefault="005E5BC7" w:rsidP="005E5B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SnakeTheResurrection.Utilities;</w:t>
      </w:r>
    </w:p>
    <w:p w14:paraId="2102F9FC" w14:textId="77777777" w:rsidR="005E5BC7" w:rsidRDefault="005E5BC7" w:rsidP="005E5B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A3D0B32" w14:textId="77777777" w:rsidR="005E5BC7" w:rsidRDefault="005E5BC7" w:rsidP="005E5B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E33E0D" w14:textId="77777777" w:rsidR="005E5BC7" w:rsidRDefault="005E5BC7" w:rsidP="005E5B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System.Diagnostics;</w:t>
      </w:r>
    </w:p>
    <w:p w14:paraId="42D05E1A" w14:textId="77777777" w:rsidR="005E5BC7" w:rsidRDefault="005E5BC7" w:rsidP="005E5B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System.Runtime.CompilerServices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B6DC11" w14:textId="77777777" w:rsidR="005E5BC7" w:rsidRDefault="005E5BC7" w:rsidP="005E5B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256319" w14:textId="77777777" w:rsidR="005E5BC7" w:rsidRDefault="005E5BC7" w:rsidP="005E5B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SnakeTheResurrection</w:t>
      </w:r>
    </w:p>
    <w:p w14:paraId="2D5797A4" w14:textId="77777777" w:rsidR="005E5BC7" w:rsidRDefault="005E5BC7" w:rsidP="005E5B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4613517" w14:textId="77777777" w:rsidR="005E5BC7" w:rsidRDefault="005E5BC7" w:rsidP="005E5B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703E63E8" w14:textId="77777777" w:rsidR="005E5BC7" w:rsidRDefault="005E5BC7" w:rsidP="005E5B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48BB019" w14:textId="77777777" w:rsidR="005E5BC7" w:rsidRDefault="005E5BC7" w:rsidP="005E5B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] args)</w:t>
      </w:r>
    </w:p>
    <w:p w14:paraId="1DEF6974" w14:textId="77777777" w:rsidR="005E5BC7" w:rsidRDefault="005E5BC7" w:rsidP="005E5B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4AD4DBA" w14:textId="77777777" w:rsidR="005E5BC7" w:rsidRDefault="005E5BC7" w:rsidP="005E5B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.Title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Constants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.APP_NAME;</w:t>
      </w:r>
    </w:p>
    <w:p w14:paraId="078B9019" w14:textId="77777777" w:rsidR="005E5BC7" w:rsidRDefault="005E5BC7" w:rsidP="005E5B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23B30D" w14:textId="77777777" w:rsidR="005E5BC7" w:rsidRDefault="005E5BC7" w:rsidP="005E5B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Don't you dare try uncommenting this (</w:t>
      </w:r>
      <w:r>
        <w:rPr>
          <w:rFonts w:ascii="Leelawadee UI" w:hAnsi="Leelawadee UI" w:cs="Leelawadee UI"/>
          <w:color w:val="008000"/>
          <w:sz w:val="19"/>
          <w:szCs w:val="19"/>
          <w:lang w:val="en-US"/>
        </w:rPr>
        <w:t>ง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⸟</w:t>
      </w:r>
      <w:r>
        <w:rPr>
          <w:rFonts w:ascii="Leelawadee UI" w:hAnsi="Leelawadee UI" w:cs="Leelawadee UI"/>
          <w:color w:val="008000"/>
          <w:sz w:val="19"/>
          <w:szCs w:val="19"/>
          <w:lang w:val="en-US"/>
        </w:rPr>
        <w:t>ᨎ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⸟)</w:t>
      </w:r>
      <w:r>
        <w:rPr>
          <w:rFonts w:ascii="Leelawadee UI" w:hAnsi="Leelawadee UI" w:cs="Leelawadee UI"/>
          <w:color w:val="008000"/>
          <w:sz w:val="19"/>
          <w:szCs w:val="19"/>
          <w:lang w:val="en-US"/>
        </w:rPr>
        <w:t>ง</w:t>
      </w:r>
      <w:proofErr w:type="gramEnd"/>
    </w:p>
    <w:p w14:paraId="4498B464" w14:textId="77777777" w:rsidR="005E5BC7" w:rsidRDefault="005E5BC7" w:rsidP="005E5B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Console.InputEncoding   = Constants.encoding;</w:t>
      </w:r>
    </w:p>
    <w:p w14:paraId="314D42C9" w14:textId="77777777" w:rsidR="005E5BC7" w:rsidRDefault="005E5BC7" w:rsidP="005E5B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Console.OutputEncoding  =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Constants.encoding;</w:t>
      </w:r>
    </w:p>
    <w:p w14:paraId="7C07E66B" w14:textId="77777777" w:rsidR="005E5BC7" w:rsidRDefault="005E5BC7" w:rsidP="005E5B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1F8910" w14:textId="77777777" w:rsidR="005E5BC7" w:rsidRDefault="005E5BC7" w:rsidP="005E5B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Run the static constructor of Renderer</w:t>
      </w:r>
    </w:p>
    <w:p w14:paraId="12D9FDC3" w14:textId="77777777" w:rsidR="005E5BC7" w:rsidRDefault="005E5BC7" w:rsidP="005E5B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RuntimeHelpers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.RunClassConstructor(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Renderer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).TypeHandle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E8D83D" w14:textId="77777777" w:rsidR="005E5BC7" w:rsidRDefault="005E5BC7" w:rsidP="005E5B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BC710E" w14:textId="77777777" w:rsidR="005E5BC7" w:rsidRDefault="005E5BC7" w:rsidP="005E5B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AppData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.Load();</w:t>
      </w:r>
    </w:p>
    <w:p w14:paraId="0249F836" w14:textId="77777777" w:rsidR="005E5BC7" w:rsidRDefault="005E5BC7" w:rsidP="005E5B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ProfileManager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.LoadProfiles();</w:t>
      </w:r>
    </w:p>
    <w:p w14:paraId="6AC3E616" w14:textId="77777777" w:rsidR="005E5BC7" w:rsidRDefault="005E5BC7" w:rsidP="005E5B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5EDC37" w14:textId="77777777" w:rsidR="005E5BC7" w:rsidRDefault="005E5BC7" w:rsidP="005E5B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MainMenu(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333558" w14:textId="77777777" w:rsidR="005E5BC7" w:rsidRDefault="005E5BC7" w:rsidP="005E5B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926B7A" w14:textId="77777777" w:rsidR="005E5BC7" w:rsidRDefault="005E5BC7" w:rsidP="005E5B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DEBUG</w:t>
      </w:r>
    </w:p>
    <w:p w14:paraId="1132007D" w14:textId="77777777" w:rsidR="005E5BC7" w:rsidRDefault="005E5BC7" w:rsidP="005E5B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"Y u do dis </w:t>
      </w:r>
      <w:r>
        <w:rPr>
          <w:rFonts w:ascii="Nirmala UI" w:hAnsi="Nirmala UI" w:cs="Nirmala UI"/>
          <w:color w:val="A31515"/>
          <w:sz w:val="19"/>
          <w:szCs w:val="19"/>
          <w:lang w:val="en-US"/>
        </w:rPr>
        <w:t>ಠ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_</w:t>
      </w:r>
      <w:r>
        <w:rPr>
          <w:rFonts w:ascii="Nirmala UI" w:hAnsi="Nirmala UI" w:cs="Nirmala UI"/>
          <w:color w:val="A31515"/>
          <w:sz w:val="19"/>
          <w:szCs w:val="19"/>
          <w:lang w:val="en-US"/>
        </w:rPr>
        <w:t>ಠ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4974BB" w14:textId="77777777" w:rsidR="005E5BC7" w:rsidRDefault="005E5BC7" w:rsidP="005E5B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#else</w:t>
      </w:r>
    </w:p>
    <w:p w14:paraId="0B10020E" w14:textId="77777777" w:rsidR="005E5BC7" w:rsidRDefault="005E5BC7" w:rsidP="005E5B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Exit(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002B7795" w14:textId="77777777" w:rsidR="005E5BC7" w:rsidRDefault="005E5BC7" w:rsidP="005E5B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1E972DDA" w14:textId="77777777" w:rsidR="005E5BC7" w:rsidRDefault="005E5BC7" w:rsidP="005E5B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8C6C9CF" w14:textId="77777777" w:rsidR="005E5BC7" w:rsidRDefault="005E5BC7" w:rsidP="005E5B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6D38C23E" w14:textId="77777777" w:rsidR="005E5BC7" w:rsidRDefault="005E5BC7" w:rsidP="005E5B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MainMenu(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580BFA2" w14:textId="77777777" w:rsidR="005E5BC7" w:rsidRDefault="005E5BC7" w:rsidP="005E5B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7446E1D" w14:textId="77777777" w:rsidR="005E5BC7" w:rsidRDefault="005E5BC7" w:rsidP="005E5B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ListMenu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mainMenu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ListMenu</w:t>
      </w:r>
    </w:p>
    <w:p w14:paraId="07411439" w14:textId="77777777" w:rsidR="005E5BC7" w:rsidRDefault="005E5BC7" w:rsidP="005E5B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6B17F55" w14:textId="77777777" w:rsidR="005E5BC7" w:rsidRDefault="005E5BC7" w:rsidP="005E5B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Items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MenuItem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426EDBA9" w14:textId="77777777" w:rsidR="005E5BC7" w:rsidRDefault="005E5BC7" w:rsidP="005E5B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1EDBEEF" w14:textId="77777777" w:rsidR="005E5BC7" w:rsidRDefault="005E5BC7" w:rsidP="005E5B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I hope we're not filling the call stack using the while instead of calling the method in itself again to restart</w:t>
      </w:r>
    </w:p>
    <w:p w14:paraId="08C296D1" w14:textId="77777777" w:rsidR="005E5BC7" w:rsidRDefault="005E5BC7" w:rsidP="005E5B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MenuItem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"Singleplayer"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   () =&gt;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.Play(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 ; }    ),</w:t>
      </w:r>
    </w:p>
    <w:p w14:paraId="2C20880C" w14:textId="77777777" w:rsidR="005E5BC7" w:rsidRDefault="005E5BC7" w:rsidP="005E5B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MenuItem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"Multiplayer"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    () =&gt;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.Play(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 ; }     ),</w:t>
      </w:r>
    </w:p>
    <w:p w14:paraId="77101012" w14:textId="77777777" w:rsidR="005E5BC7" w:rsidRDefault="005E5BC7" w:rsidP="005E5B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MenuItem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"About"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          About                                   ),</w:t>
      </w:r>
    </w:p>
    <w:p w14:paraId="3E4568F7" w14:textId="77777777" w:rsidR="005E5BC7" w:rsidRDefault="005E5BC7" w:rsidP="005E5B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MenuItem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"Quit game"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      () =&gt; Exit()                            )</w:t>
      </w:r>
    </w:p>
    <w:p w14:paraId="07D8B143" w14:textId="77777777" w:rsidR="005E5BC7" w:rsidRDefault="005E5BC7" w:rsidP="005E5B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F150F8A" w14:textId="77777777" w:rsidR="005E5BC7" w:rsidRDefault="005E5BC7" w:rsidP="005E5B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0601DD74" w14:textId="77777777" w:rsidR="005E5BC7" w:rsidRDefault="005E5BC7" w:rsidP="005E5B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996716" w14:textId="77777777" w:rsidR="005E5BC7" w:rsidRDefault="005E5BC7" w:rsidP="005E5B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ProfileManager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.ShowProfileSelection();</w:t>
      </w:r>
    </w:p>
    <w:p w14:paraId="68147674" w14:textId="77777777" w:rsidR="005E5BC7" w:rsidRDefault="005E5BC7" w:rsidP="005E5B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74113A92" w14:textId="77777777" w:rsidR="005E5BC7" w:rsidRDefault="005E5BC7" w:rsidP="005E5B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400EB99" w14:textId="77777777" w:rsidR="005E5BC7" w:rsidRDefault="005E5BC7" w:rsidP="005E5B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25B3076" w14:textId="77777777" w:rsidR="005E5BC7" w:rsidRDefault="005E5BC7" w:rsidP="005E5B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Renderer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.ClearBuffer();</w:t>
      </w:r>
    </w:p>
    <w:p w14:paraId="3F5EFD94" w14:textId="77777777" w:rsidR="005E5BC7" w:rsidRDefault="005E5BC7" w:rsidP="005E5B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Symtext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.WriteTitle(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Constants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.APP_SHORT_NAME, 7);</w:t>
      </w:r>
    </w:p>
    <w:p w14:paraId="3A32E105" w14:textId="77777777" w:rsidR="005E5BC7" w:rsidRDefault="005E5BC7" w:rsidP="005E5B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4CEF56E1" w14:textId="77777777" w:rsidR="005E5BC7" w:rsidRDefault="005E5BC7" w:rsidP="005E5B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mainMenu.InvokeResult();</w:t>
      </w:r>
    </w:p>
    <w:p w14:paraId="14E4DC51" w14:textId="77777777" w:rsidR="005E5BC7" w:rsidRDefault="005E5BC7" w:rsidP="005E5B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InputHelper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.ClearInputBuffer();</w:t>
      </w:r>
    </w:p>
    <w:p w14:paraId="2AE4DC74" w14:textId="77777777" w:rsidR="005E5BC7" w:rsidRDefault="005E5BC7" w:rsidP="005E5B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8EA1D7E" w14:textId="77777777" w:rsidR="005E5BC7" w:rsidRDefault="005E5BC7" w:rsidP="005E5B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87A2BF6" w14:textId="77777777" w:rsidR="005E5BC7" w:rsidRDefault="005E5BC7" w:rsidP="005E5B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F55741" w14:textId="77777777" w:rsidR="005E5BC7" w:rsidRDefault="005E5BC7" w:rsidP="005E5B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About(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C213F1D" w14:textId="77777777" w:rsidR="005E5BC7" w:rsidRDefault="005E5BC7" w:rsidP="005E5B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27F27F5" w14:textId="77777777" w:rsidR="005E5BC7" w:rsidRDefault="005E5BC7" w:rsidP="005E5B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goBack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2CB58E" w14:textId="77777777" w:rsidR="005E5BC7" w:rsidRDefault="005E5BC7" w:rsidP="005E5B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3DAA01" w14:textId="77777777" w:rsidR="005E5BC7" w:rsidRDefault="005E5BC7" w:rsidP="005E5B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ListMenu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aboutMenu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ListMenu</w:t>
      </w:r>
    </w:p>
    <w:p w14:paraId="09AFC2A8" w14:textId="77777777" w:rsidR="005E5BC7" w:rsidRDefault="005E5BC7" w:rsidP="005E5B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6CB6CCA" w14:textId="77777777" w:rsidR="005E5BC7" w:rsidRDefault="005E5BC7" w:rsidP="005E5B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Items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MenuItem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5195F58" w14:textId="77777777" w:rsidR="005E5BC7" w:rsidRDefault="005E5BC7" w:rsidP="005E5B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96B8445" w14:textId="77777777" w:rsidR="005E5BC7" w:rsidRDefault="005E5BC7" w:rsidP="005E5B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MenuItem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"GitHub repo"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() =&gt;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.Start(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"https://github.com/bramborman/SnakeTheResurrection"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  ),</w:t>
      </w:r>
    </w:p>
    <w:p w14:paraId="1CBE019E" w14:textId="77777777" w:rsidR="005E5BC7" w:rsidRDefault="005E5BC7" w:rsidP="005E5B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MenuItem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"Back"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       () =&gt; goBack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    )</w:t>
      </w:r>
    </w:p>
    <w:p w14:paraId="4050C6DE" w14:textId="77777777" w:rsidR="005E5BC7" w:rsidRDefault="005E5BC7" w:rsidP="005E5B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},</w:t>
      </w:r>
    </w:p>
    <w:p w14:paraId="75E9FC86" w14:textId="77777777" w:rsidR="005E5BC7" w:rsidRDefault="005E5BC7" w:rsidP="005E5B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SelectedIndex = 1</w:t>
      </w:r>
    </w:p>
    <w:p w14:paraId="2C89A4A1" w14:textId="77777777" w:rsidR="005E5BC7" w:rsidRDefault="005E5BC7" w:rsidP="005E5B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377D8962" w14:textId="77777777" w:rsidR="005E5BC7" w:rsidRDefault="005E5BC7" w:rsidP="005E5B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0C46B9" w14:textId="77777777" w:rsidR="005E5BC7" w:rsidRDefault="005E5BC7" w:rsidP="005E5B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Whole screen has to be rendered every time, because opening the link causes everything on screen to disappear</w:t>
      </w:r>
    </w:p>
    <w:p w14:paraId="0002040C" w14:textId="77777777" w:rsidR="005E5BC7" w:rsidRDefault="005E5BC7" w:rsidP="005E5B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6861F5DB" w14:textId="77777777" w:rsidR="005E5BC7" w:rsidRDefault="005E5BC7" w:rsidP="005E5B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121C6ED" w14:textId="77777777" w:rsidR="005E5BC7" w:rsidRDefault="005E5BC7" w:rsidP="005E5B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Symtext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.WriteTitle(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"About"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57D936CE" w14:textId="77777777" w:rsidR="005E5BC7" w:rsidRDefault="005E5BC7" w:rsidP="005E5B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Symtext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.SetCenteredTextProperties();</w:t>
      </w:r>
    </w:p>
    <w:p w14:paraId="43186C54" w14:textId="77777777" w:rsidR="005E5BC7" w:rsidRDefault="005E5BC7" w:rsidP="005E5B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1B00B726" w14:textId="77777777" w:rsidR="005E5BC7" w:rsidRDefault="005E5BC7" w:rsidP="005E5B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Symtext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Constants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.APP_SHORT_NAME}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v2.0.1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Constants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.APP_NAME_ADDITION}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7EDE1D" w14:textId="77777777" w:rsidR="005E5BC7" w:rsidRDefault="005E5BC7" w:rsidP="005E5B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Symtext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"© 2017 Marian Dolinský\n"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1B9F93" w14:textId="77777777" w:rsidR="005E5BC7" w:rsidRDefault="005E5BC7" w:rsidP="005E5B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C5CE94" w14:textId="77777777" w:rsidR="005E5BC7" w:rsidRDefault="005E5BC7" w:rsidP="005E5B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aboutMenu.InvokeResult();</w:t>
      </w:r>
    </w:p>
    <w:p w14:paraId="6C92C720" w14:textId="77777777" w:rsidR="005E5BC7" w:rsidRDefault="005E5BC7" w:rsidP="005E5B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(!goBack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EDFBC7" w14:textId="77777777" w:rsidR="005E5BC7" w:rsidRDefault="005E5BC7" w:rsidP="005E5B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5E0E387" w14:textId="77777777" w:rsidR="005E5BC7" w:rsidRDefault="005E5BC7" w:rsidP="005E5B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856A8A" w14:textId="77777777" w:rsidR="005E5BC7" w:rsidRDefault="005E5BC7" w:rsidP="005E5B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Exit([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CallerMemberName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callerMemberName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C550852" w14:textId="77777777" w:rsidR="005E5BC7" w:rsidRDefault="005E5BC7" w:rsidP="005E5B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52D29F9" w14:textId="77777777" w:rsidR="005E5BC7" w:rsidRDefault="005E5BC7" w:rsidP="005E5B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AppData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.Current.Save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0B01CC9" w14:textId="77777777" w:rsidR="005E5BC7" w:rsidRDefault="005E5BC7" w:rsidP="005E5B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ProfileManager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.SaveProfiles();</w:t>
      </w:r>
    </w:p>
    <w:p w14:paraId="4F4D1100" w14:textId="77777777" w:rsidR="005E5BC7" w:rsidRDefault="005E5BC7" w:rsidP="005E5B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.Exit(callerMemberName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(Main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 ?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1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0);</w:t>
      </w:r>
    </w:p>
    <w:p w14:paraId="5A921FDD" w14:textId="77777777" w:rsidR="005E5BC7" w:rsidRDefault="005E5BC7" w:rsidP="005E5B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2DD4C95" w14:textId="77777777" w:rsidR="005E5BC7" w:rsidRDefault="005E5BC7" w:rsidP="005E5B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CFCE29" w14:textId="77777777" w:rsidR="005E5BC7" w:rsidRDefault="005E5BC7" w:rsidP="005E5B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ExitWithError(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524F986" w14:textId="77777777" w:rsidR="005E5BC7" w:rsidRDefault="005E5BC7" w:rsidP="005E5B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685629E" w14:textId="77777777" w:rsidR="005E5BC7" w:rsidRDefault="005E5BC7" w:rsidP="005E5B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.Exit(1);</w:t>
      </w:r>
    </w:p>
    <w:p w14:paraId="2625388B" w14:textId="77777777" w:rsidR="005E5BC7" w:rsidRDefault="005E5BC7" w:rsidP="005E5B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CF6EA9C" w14:textId="77777777" w:rsidR="005E5BC7" w:rsidRDefault="005E5BC7" w:rsidP="005E5B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E12447B" w14:textId="1B77C5CA" w:rsidR="005E5BC7" w:rsidRPr="005E5BC7" w:rsidRDefault="005E5BC7" w:rsidP="005E5B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5E89667" w14:textId="32C38934" w:rsidR="00932368" w:rsidRDefault="00932368" w:rsidP="000A2007">
      <w:pPr>
        <w:pStyle w:val="Heading1"/>
      </w:pPr>
      <w:bookmarkStart w:id="22" w:name="_Toc290626231"/>
      <w:bookmarkStart w:id="23" w:name="_Toc482570226"/>
      <w:r>
        <w:lastRenderedPageBreak/>
        <w:t>Závěr</w:t>
      </w:r>
      <w:bookmarkEnd w:id="22"/>
      <w:bookmarkEnd w:id="23"/>
    </w:p>
    <w:p w14:paraId="33E8C8A2" w14:textId="39B918E2" w:rsidR="005C6C50" w:rsidRDefault="005C6C50" w:rsidP="005C6C50">
      <w:r>
        <w:t>Na rozdíl od loňského roku jsem letos na zpracování této práce strávil pouhých 27 dní. Musím se přiznat, že mě velmi překvapilo, kolik věcí se mi do n</w:t>
      </w:r>
      <w:r w:rsidR="008148E5">
        <w:t>í podařilo za tak krátkou dobu implementovat</w:t>
      </w:r>
      <w:r>
        <w:t xml:space="preserve">. Hra sice navenek nenabízí tolik funkcí jako loňská verze, ale kód uvnitř je napsaný s přípravou na budoucnost – spousta funkcí, jako </w:t>
      </w:r>
      <w:r w:rsidR="00255250">
        <w:t xml:space="preserve">např. </w:t>
      </w:r>
      <w:r>
        <w:t>hra až čtyř hráčů</w:t>
      </w:r>
      <w:r w:rsidR="008148E5">
        <w:t>,</w:t>
      </w:r>
      <w:r>
        <w:t xml:space="preserve"> j</w:t>
      </w:r>
      <w:r w:rsidR="00255250">
        <w:t>e</w:t>
      </w:r>
      <w:r>
        <w:t xml:space="preserve"> sice funkční, ale proto, že jiné funkce, jako</w:t>
      </w:r>
      <w:r w:rsidR="00633D4A">
        <w:t xml:space="preserve"> </w:t>
      </w:r>
      <w:r w:rsidR="00A8780D">
        <w:t>např.</w:t>
      </w:r>
      <w:r>
        <w:t xml:space="preserve"> správce profilů, nejsou ještě dokončené, nejsou ve hře zapnuté. Stejně tak nastavení, které umožní hráči vybrat si vlastní barvu hada, jeho jméno nebo změnit ovládání</w:t>
      </w:r>
      <w:r w:rsidR="00D55BF0">
        <w:t>, či načítání cheat kódů</w:t>
      </w:r>
      <w:r>
        <w:t xml:space="preserve">. Kód je pro všechny tyto funkce připravený, jenom pro něj není zatím </w:t>
      </w:r>
      <w:r w:rsidR="006A0560">
        <w:t>udělané uživatelské rozhraní.</w:t>
      </w:r>
    </w:p>
    <w:p w14:paraId="5ADEC4C8" w14:textId="1FD2DD1E" w:rsidR="006A0560" w:rsidRDefault="006A0560" w:rsidP="005C6C50">
      <w:r>
        <w:t>Během práce na této hře jsem se naučil, jak správně využívat tzv. Platform Invoke, který umožňuje z tzv. managed kódu volat nativní funkce systému Windows</w:t>
      </w:r>
      <w:r w:rsidR="00255250">
        <w:t>,</w:t>
      </w:r>
      <w:r>
        <w:t xml:space="preserve"> definované například v knihovnách </w:t>
      </w:r>
      <w:r w:rsidR="00D24FD5">
        <w:t xml:space="preserve">kernel32.dll nebo user32.dll </w:t>
      </w:r>
      <w:r w:rsidR="00255250">
        <w:t xml:space="preserve">a </w:t>
      </w:r>
      <w:r w:rsidR="00D24FD5">
        <w:t>importované pomocí DllImport atributu.</w:t>
      </w:r>
    </w:p>
    <w:p w14:paraId="0465AC72" w14:textId="601542A4" w:rsidR="005C6C50" w:rsidRDefault="005C6C50" w:rsidP="005C6C50">
      <w:r>
        <w:t>I když mě tato práce z</w:t>
      </w:r>
      <w:r w:rsidR="00255250">
        <w:t>po</w:t>
      </w:r>
      <w:r>
        <w:t xml:space="preserve">čátku vůbec nebavila </w:t>
      </w:r>
      <w:r w:rsidR="007660C8">
        <w:t>a </w:t>
      </w:r>
      <w:r>
        <w:t>musel jsem se přemlouvat, aby</w:t>
      </w:r>
      <w:r w:rsidR="00255250">
        <w:t>ch na ní</w:t>
      </w:r>
      <w:r>
        <w:t xml:space="preserve"> začal pracovat, v průběhu práce, hlavně pak po objevení způsobu, jak změnit rozlišení konzole na polovinu reálného rozlišení monitoru, mě </w:t>
      </w:r>
      <w:r w:rsidR="006D2B14">
        <w:t xml:space="preserve">tato </w:t>
      </w:r>
      <w:r>
        <w:t xml:space="preserve">práce začala velice bavit </w:t>
      </w:r>
      <w:r w:rsidR="007660C8">
        <w:t>a </w:t>
      </w:r>
      <w:r>
        <w:t xml:space="preserve">budu v ní ve volném čase pokračovat. V budoucnu bych rád dokončil zmiňované chybějící </w:t>
      </w:r>
      <w:proofErr w:type="gramStart"/>
      <w:r>
        <w:t>funkce</w:t>
      </w:r>
      <w:proofErr w:type="gramEnd"/>
      <w:r>
        <w:t xml:space="preserve"> </w:t>
      </w:r>
      <w:r w:rsidR="007660C8">
        <w:t>a </w:t>
      </w:r>
      <w:r>
        <w:t>nakonec aplikac</w:t>
      </w:r>
      <w:r w:rsidR="006D2B14">
        <w:t>i</w:t>
      </w:r>
      <w:r>
        <w:t xml:space="preserve"> publikoval ve Windows Store, převedenou pomocí Desktop App Converteru (</w:t>
      </w:r>
      <w:r w:rsidR="00D87896">
        <w:t xml:space="preserve">taktéž známém pod názvem </w:t>
      </w:r>
      <w:r>
        <w:t>Project Centennial) od Microsoftu.</w:t>
      </w:r>
    </w:p>
    <w:p w14:paraId="5D6A21F5" w14:textId="294DF2EA" w:rsidR="0029159E" w:rsidRPr="00974E4F" w:rsidRDefault="0029159E" w:rsidP="005C6C50">
      <w:r>
        <w:t>Na závěr bych rád poděkoval Tomáši Lošťákovi, který mi pomohl vyřešit jeden problém týkající se</w:t>
      </w:r>
      <w:r w:rsidR="001D3EB8">
        <w:t xml:space="preserve"> neúplného rozsahu znaků v konzoli v režimu celé obrazovky, dále Davidu Knieradlovi, který mi také pomohl s </w:t>
      </w:r>
      <w:r w:rsidR="006D2B14">
        <w:t>několika</w:t>
      </w:r>
      <w:r w:rsidR="001D3EB8">
        <w:t xml:space="preserve"> problémy, se kterými jsem se setkal</w:t>
      </w:r>
      <w:r w:rsidR="006D2B14">
        <w:t>,</w:t>
      </w:r>
      <w:r w:rsidR="001D3EB8">
        <w:t xml:space="preserve"> </w:t>
      </w:r>
      <w:r w:rsidR="007660C8">
        <w:t>a </w:t>
      </w:r>
      <w:r w:rsidR="001D3EB8">
        <w:t xml:space="preserve">pomohl mi program ještě ve svých raných verzích testovat. Speciální díky také patří Alexandře Rakušanové, Jakubu Smejkalovi </w:t>
      </w:r>
      <w:r w:rsidR="007660C8">
        <w:t>a </w:t>
      </w:r>
      <w:r w:rsidR="001D3EB8">
        <w:t>Kryštofu Mackovi</w:t>
      </w:r>
      <w:r w:rsidR="003C0375">
        <w:t>, kteří taktéž pomohli odhalit pár chyb během testování mého programu.</w:t>
      </w:r>
    </w:p>
    <w:p w14:paraId="76C2F5D9" w14:textId="149A83EB" w:rsidR="00DA544D" w:rsidRDefault="00DA544D" w:rsidP="000A2007">
      <w:pPr>
        <w:pStyle w:val="Heading1"/>
      </w:pPr>
      <w:bookmarkStart w:id="24" w:name="_Toc290626232"/>
      <w:bookmarkStart w:id="25" w:name="_Toc482570227"/>
      <w:r>
        <w:lastRenderedPageBreak/>
        <w:t>Vývojový diagram</w:t>
      </w:r>
      <w:bookmarkEnd w:id="25"/>
    </w:p>
    <w:p w14:paraId="35D1441D" w14:textId="62F0D8F6" w:rsidR="007A4DCD" w:rsidRDefault="003E1061">
      <w:pPr>
        <w:spacing w:after="0" w:line="240" w:lineRule="auto"/>
        <w:jc w:val="left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86DF14" wp14:editId="3C87D949">
                <wp:simplePos x="0" y="0"/>
                <wp:positionH relativeFrom="margin">
                  <wp:align>center</wp:align>
                </wp:positionH>
                <wp:positionV relativeFrom="paragraph">
                  <wp:posOffset>5625406</wp:posOffset>
                </wp:positionV>
                <wp:extent cx="1623695" cy="424180"/>
                <wp:effectExtent l="0" t="0" r="14605" b="13970"/>
                <wp:wrapNone/>
                <wp:docPr id="14" name="Flowchart: Termina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695" cy="42418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3B755F" w14:textId="68245A50" w:rsidR="003666C8" w:rsidRPr="00D52AC0" w:rsidRDefault="003666C8" w:rsidP="00D90CC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86DF14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4" o:spid="_x0000_s1026" type="#_x0000_t116" style="position:absolute;margin-left:0;margin-top:442.95pt;width:127.85pt;height:33.4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" fillcolor="white [3212]" strokecolor="black [3213]" strokeweight="2pt">
                <v:textbox>
                  <w:txbxContent>
                    <w:p w14:paraId="393B755F" w14:textId="68245A50" w:rsidR="003666C8" w:rsidRPr="00D52AC0" w:rsidRDefault="003666C8" w:rsidP="00D90CC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2F6E660" wp14:editId="42A7A7AD">
                <wp:simplePos x="0" y="0"/>
                <wp:positionH relativeFrom="margin">
                  <wp:align>center</wp:align>
                </wp:positionH>
                <wp:positionV relativeFrom="paragraph">
                  <wp:posOffset>5137276</wp:posOffset>
                </wp:positionV>
                <wp:extent cx="635" cy="485775"/>
                <wp:effectExtent l="76200" t="0" r="75565" b="47625"/>
                <wp:wrapNone/>
                <wp:docPr id="22" name="Straight Arrow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85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A0DD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0;margin-top:404.5pt;width:.05pt;height:38.25pt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">
                <v:stroke endarrow="block"/>
                <w10:wrap anchorx="margin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0DA253" wp14:editId="34D86FBD">
                <wp:simplePos x="0" y="0"/>
                <wp:positionH relativeFrom="margin">
                  <wp:align>center</wp:align>
                </wp:positionH>
                <wp:positionV relativeFrom="paragraph">
                  <wp:posOffset>4867568</wp:posOffset>
                </wp:positionV>
                <wp:extent cx="5975985" cy="269875"/>
                <wp:effectExtent l="0" t="0" r="24765" b="15875"/>
                <wp:wrapNone/>
                <wp:docPr id="13" name="Flowchart: Predefined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5985" cy="269875"/>
                        </a:xfrm>
                        <a:prstGeom prst="flowChartPredefined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278A69" w14:textId="77777777" w:rsidR="003666C8" w:rsidRDefault="003666C8" w:rsidP="0050496B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throw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Exception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"Y u do dis </w:t>
                            </w:r>
                            <w:r>
                              <w:rPr>
                                <w:rFonts w:ascii="Nirmala UI" w:hAnsi="Nirmala UI" w:cs="Nirmala UI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ಠ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rFonts w:ascii="Nirmala UI" w:hAnsi="Nirmala UI" w:cs="Nirmala UI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ಠ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0DA253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13" o:spid="_x0000_s1027" type="#_x0000_t112" style="position:absolute;margin-left:0;margin-top:383.25pt;width:470.55pt;height:21.2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" fillcolor="white [3212]" strokecolor="black [3213]" strokeweight="2pt">
                <v:textbox>
                  <w:txbxContent>
                    <w:p w14:paraId="44278A69" w14:textId="77777777" w:rsidR="003666C8" w:rsidRDefault="003666C8" w:rsidP="0050496B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throw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Exception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"Y u do dis </w:t>
                      </w:r>
                      <w:r>
                        <w:rPr>
                          <w:rFonts w:ascii="Nirmala UI" w:hAnsi="Nirmala UI" w:cs="Nirmala UI"/>
                          <w:color w:val="A31515"/>
                          <w:sz w:val="19"/>
                          <w:szCs w:val="19"/>
                          <w:lang w:val="en-US"/>
                        </w:rPr>
                        <w:t>ಠ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_</w:t>
                      </w:r>
                      <w:r>
                        <w:rPr>
                          <w:rFonts w:ascii="Nirmala UI" w:hAnsi="Nirmala UI" w:cs="Nirmala UI"/>
                          <w:color w:val="A31515"/>
                          <w:sz w:val="19"/>
                          <w:szCs w:val="19"/>
                          <w:lang w:val="en-US"/>
                        </w:rPr>
                        <w:t>ಠ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C07F04" wp14:editId="6E4381F8">
                <wp:simplePos x="0" y="0"/>
                <wp:positionH relativeFrom="margin">
                  <wp:posOffset>2778307</wp:posOffset>
                </wp:positionH>
                <wp:positionV relativeFrom="paragraph">
                  <wp:posOffset>4383425</wp:posOffset>
                </wp:positionV>
                <wp:extent cx="635" cy="485775"/>
                <wp:effectExtent l="76200" t="0" r="75565" b="47625"/>
                <wp:wrapNone/>
                <wp:docPr id="21" name="Straight Arrow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85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9DA058" id="Straight Arrow Connector 21" o:spid="_x0000_s1026" type="#_x0000_t32" style="position:absolute;margin-left:218.75pt;margin-top:345.15pt;width:.05pt;height:38.2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">
                <v:stroke endarrow="block"/>
                <w10:wrap anchorx="margin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33820C" wp14:editId="2EDDFEE8">
                <wp:simplePos x="0" y="0"/>
                <wp:positionH relativeFrom="margin">
                  <wp:align>center</wp:align>
                </wp:positionH>
                <wp:positionV relativeFrom="paragraph">
                  <wp:posOffset>3346318</wp:posOffset>
                </wp:positionV>
                <wp:extent cx="5975985" cy="269875"/>
                <wp:effectExtent l="0" t="0" r="24765" b="15875"/>
                <wp:wrapNone/>
                <wp:docPr id="10" name="Flowchart: Predefined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5985" cy="269875"/>
                        </a:xfrm>
                        <a:prstGeom prst="flowChartPredefined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D0947C" w14:textId="3AEBF098" w:rsidR="003666C8" w:rsidRDefault="003666C8" w:rsidP="0050496B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ProfileManager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.LoadProfiles()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3820C" id="Flowchart: Predefined Process 10" o:spid="_x0000_s1028" type="#_x0000_t112" style="position:absolute;margin-left:0;margin-top:263.5pt;width:470.55pt;height:21.2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" fillcolor="white [3212]" strokecolor="black [3213]" strokeweight="2pt">
                <v:textbox>
                  <w:txbxContent>
                    <w:p w14:paraId="46D0947C" w14:textId="3AEBF098" w:rsidR="003666C8" w:rsidRDefault="003666C8" w:rsidP="0050496B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ProfileManager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.LoadProfiles()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9F361F" wp14:editId="1588CED8">
                <wp:simplePos x="0" y="0"/>
                <wp:positionH relativeFrom="margin">
                  <wp:align>center</wp:align>
                </wp:positionH>
                <wp:positionV relativeFrom="paragraph">
                  <wp:posOffset>4114060</wp:posOffset>
                </wp:positionV>
                <wp:extent cx="5975985" cy="269875"/>
                <wp:effectExtent l="0" t="0" r="24765" b="15875"/>
                <wp:wrapNone/>
                <wp:docPr id="11" name="Flowchart: Predefined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5985" cy="269875"/>
                        </a:xfrm>
                        <a:prstGeom prst="flowChartPredefined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54FB9F" w14:textId="64009607" w:rsidR="003666C8" w:rsidRDefault="003666C8" w:rsidP="0050496B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MainMenu(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F361F" id="Flowchart: Predefined Process 11" o:spid="_x0000_s1029" type="#_x0000_t112" style="position:absolute;margin-left:0;margin-top:323.95pt;width:470.55pt;height:21.2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" fillcolor="white [3212]" strokecolor="black [3213]" strokeweight="2pt">
                <v:textbox>
                  <w:txbxContent>
                    <w:p w14:paraId="2954FB9F" w14:textId="64009607" w:rsidR="003666C8" w:rsidRDefault="003666C8" w:rsidP="0050496B">
                      <w:pPr>
                        <w:jc w:val="center"/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MainMenu(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C017D5" wp14:editId="3C73EFAA">
                <wp:simplePos x="0" y="0"/>
                <wp:positionH relativeFrom="margin">
                  <wp:align>center</wp:align>
                </wp:positionH>
                <wp:positionV relativeFrom="paragraph">
                  <wp:posOffset>3621795</wp:posOffset>
                </wp:positionV>
                <wp:extent cx="635" cy="485775"/>
                <wp:effectExtent l="76200" t="0" r="75565" b="47625"/>
                <wp:wrapNone/>
                <wp:docPr id="20" name="Straight Arrow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85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5FD70A" id="Straight Arrow Connector 20" o:spid="_x0000_s1026" type="#_x0000_t32" style="position:absolute;margin-left:0;margin-top:285.2pt;width:.05pt;height:38.25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">
                <v:stroke endarrow="block"/>
                <w10:wrap anchorx="margin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FBC7D6" wp14:editId="46BE1344">
                <wp:simplePos x="0" y="0"/>
                <wp:positionH relativeFrom="margin">
                  <wp:align>center</wp:align>
                </wp:positionH>
                <wp:positionV relativeFrom="paragraph">
                  <wp:posOffset>2861149</wp:posOffset>
                </wp:positionV>
                <wp:extent cx="635" cy="485775"/>
                <wp:effectExtent l="76200" t="0" r="75565" b="47625"/>
                <wp:wrapNone/>
                <wp:docPr id="19" name="Straight Arrow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85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F65A52" id="Straight Arrow Connector 19" o:spid="_x0000_s1026" type="#_x0000_t32" style="position:absolute;margin-left:0;margin-top:225.3pt;width:.05pt;height:38.25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">
                <v:stroke endarrow="block"/>
                <w10:wrap anchorx="margin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34781F" wp14:editId="04F5EEA0">
                <wp:simplePos x="0" y="0"/>
                <wp:positionH relativeFrom="margin">
                  <wp:align>center</wp:align>
                </wp:positionH>
                <wp:positionV relativeFrom="paragraph">
                  <wp:posOffset>2591804</wp:posOffset>
                </wp:positionV>
                <wp:extent cx="5976518" cy="270434"/>
                <wp:effectExtent l="0" t="0" r="24765" b="15875"/>
                <wp:wrapNone/>
                <wp:docPr id="9" name="Flowchart: Predefined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6518" cy="270434"/>
                        </a:xfrm>
                        <a:prstGeom prst="flowChartPredefined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62EA58" w14:textId="426D2F72" w:rsidR="003666C8" w:rsidRDefault="003666C8" w:rsidP="0050496B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AppData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.Load()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4781F" id="Flowchart: Predefined Process 9" o:spid="_x0000_s1030" type="#_x0000_t112" style="position:absolute;margin-left:0;margin-top:204.1pt;width:470.6pt;height:21.3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" fillcolor="white [3212]" strokecolor="black [3213]" strokeweight="2pt">
                <v:textbox>
                  <w:txbxContent>
                    <w:p w14:paraId="2062EA58" w14:textId="426D2F72" w:rsidR="003666C8" w:rsidRDefault="003666C8" w:rsidP="0050496B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AppData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.Load()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CD8432" wp14:editId="69D01836">
                <wp:simplePos x="0" y="0"/>
                <wp:positionH relativeFrom="margin">
                  <wp:align>center</wp:align>
                </wp:positionH>
                <wp:positionV relativeFrom="paragraph">
                  <wp:posOffset>2107523</wp:posOffset>
                </wp:positionV>
                <wp:extent cx="635" cy="485775"/>
                <wp:effectExtent l="76200" t="0" r="75565" b="47625"/>
                <wp:wrapNone/>
                <wp:docPr id="18" name="Straight Arrow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85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73178B" id="Straight Arrow Connector 18" o:spid="_x0000_s1026" type="#_x0000_t32" style="position:absolute;margin-left:0;margin-top:165.95pt;width:.05pt;height:38.25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">
                <v:stroke endarrow="block"/>
                <w10:wrap anchorx="margin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9120E3" wp14:editId="6F3DB046">
                <wp:simplePos x="0" y="0"/>
                <wp:positionH relativeFrom="margin">
                  <wp:align>center</wp:align>
                </wp:positionH>
                <wp:positionV relativeFrom="paragraph">
                  <wp:posOffset>1835066</wp:posOffset>
                </wp:positionV>
                <wp:extent cx="5976518" cy="270434"/>
                <wp:effectExtent l="0" t="0" r="24765" b="15875"/>
                <wp:wrapNone/>
                <wp:docPr id="8" name="Flowchart: Predefined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6518" cy="270434"/>
                        </a:xfrm>
                        <a:prstGeom prst="flowChartPredefined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CD2AEF" w14:textId="1B3F31E8" w:rsidR="003666C8" w:rsidRDefault="003666C8" w:rsidP="0050496B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RuntimeHelpers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.RunClassConstructor(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typeof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Renderer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).TypeHandle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120E3" id="Flowchart: Predefined Process 8" o:spid="_x0000_s1031" type="#_x0000_t112" style="position:absolute;margin-left:0;margin-top:144.5pt;width:470.6pt;height:21.3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" fillcolor="white [3212]" strokecolor="black [3213]" strokeweight="2pt">
                <v:textbox>
                  <w:txbxContent>
                    <w:p w14:paraId="38CD2AEF" w14:textId="1B3F31E8" w:rsidR="003666C8" w:rsidRDefault="003666C8" w:rsidP="0050496B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RuntimeHelpers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.RunClassConstructor(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typeof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Renderer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).TypeHandle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54A51F" wp14:editId="2CA05369">
                <wp:simplePos x="0" y="0"/>
                <wp:positionH relativeFrom="margin">
                  <wp:align>center</wp:align>
                </wp:positionH>
                <wp:positionV relativeFrom="paragraph">
                  <wp:posOffset>1340136</wp:posOffset>
                </wp:positionV>
                <wp:extent cx="635" cy="485775"/>
                <wp:effectExtent l="76200" t="0" r="75565" b="47625"/>
                <wp:wrapNone/>
                <wp:docPr id="17" name="Straight Arrow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85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6C9E3A" id="Straight Arrow Connector 17" o:spid="_x0000_s1026" type="#_x0000_t32" style="position:absolute;margin-left:0;margin-top:105.5pt;width:.05pt;height:38.2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">
                <v:stroke endarrow="block"/>
                <w10:wrap anchorx="margin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4B4807" wp14:editId="1DAC9EDD">
                <wp:simplePos x="0" y="0"/>
                <wp:positionH relativeFrom="page">
                  <wp:align>center</wp:align>
                </wp:positionH>
                <wp:positionV relativeFrom="paragraph">
                  <wp:posOffset>1071754</wp:posOffset>
                </wp:positionV>
                <wp:extent cx="2545690" cy="277978"/>
                <wp:effectExtent l="0" t="0" r="26670" b="27305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5690" cy="277978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F999E6" w14:textId="4B43D6F3" w:rsidR="003666C8" w:rsidRPr="00D52AC0" w:rsidRDefault="003666C8" w:rsidP="00D52A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Console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.Title =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Constants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.APP_NAME;</w:t>
                            </w:r>
                          </w:p>
                          <w:p w14:paraId="62A20467" w14:textId="438C92D2" w:rsidR="003666C8" w:rsidRDefault="003666C8" w:rsidP="00D52A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4B4807" id="_x0000_t109" coordsize="21600,21600" o:spt="109" path="m,l,21600r21600,l21600,xe">
                <v:stroke joinstyle="miter"/>
                <v:path gradientshapeok="t" o:connecttype="rect"/>
              </v:shapetype>
              <v:shape id="Flowchart: Process 7" o:spid="_x0000_s1032" type="#_x0000_t109" style="position:absolute;margin-left:0;margin-top:84.4pt;width:200.45pt;height:21.9pt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" fillcolor="white [3212]" strokecolor="black [3213]" strokeweight="2pt">
                <v:textbox>
                  <w:txbxContent>
                    <w:p w14:paraId="6EF999E6" w14:textId="4B43D6F3" w:rsidR="003666C8" w:rsidRPr="00D52AC0" w:rsidRDefault="003666C8" w:rsidP="00D52A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Console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.Title =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Constants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.APP_NAME;</w:t>
                      </w:r>
                    </w:p>
                    <w:p w14:paraId="62A20467" w14:textId="438C92D2" w:rsidR="003666C8" w:rsidRDefault="003666C8" w:rsidP="00D52AC0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235212" wp14:editId="02575536">
                <wp:simplePos x="0" y="0"/>
                <wp:positionH relativeFrom="margin">
                  <wp:align>center</wp:align>
                </wp:positionH>
                <wp:positionV relativeFrom="paragraph">
                  <wp:posOffset>587333</wp:posOffset>
                </wp:positionV>
                <wp:extent cx="635" cy="485775"/>
                <wp:effectExtent l="76200" t="0" r="75565" b="47625"/>
                <wp:wrapNone/>
                <wp:docPr id="16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85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EAFB39" id="Straight Arrow Connector 16" o:spid="_x0000_s1026" type="#_x0000_t32" style="position:absolute;margin-left:0;margin-top:46.25pt;width:.05pt;height:38.2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">
                <v:stroke endarrow="block"/>
                <w10:wrap anchorx="margin"/>
              </v:shape>
            </w:pict>
          </mc:Fallback>
        </mc:AlternateContent>
      </w:r>
      <w:r w:rsidR="00D52AC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1186EB" wp14:editId="6B6CB2AF">
                <wp:simplePos x="0" y="0"/>
                <wp:positionH relativeFrom="margin">
                  <wp:align>center</wp:align>
                </wp:positionH>
                <wp:positionV relativeFrom="paragraph">
                  <wp:posOffset>164491</wp:posOffset>
                </wp:positionV>
                <wp:extent cx="1623974" cy="424206"/>
                <wp:effectExtent l="0" t="0" r="14605" b="13970"/>
                <wp:wrapNone/>
                <wp:docPr id="6" name="Flowchart: Termina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974" cy="424206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D0AA49" w14:textId="49A1C52E" w:rsidR="003666C8" w:rsidRPr="00D52AC0" w:rsidRDefault="003666C8" w:rsidP="00D52AC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52AC0">
                              <w:rPr>
                                <w:color w:val="000000" w:themeColor="text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186EB" id="Flowchart: Terminator 6" o:spid="_x0000_s1033" type="#_x0000_t116" style="position:absolute;margin-left:0;margin-top:12.95pt;width:127.85pt;height:33.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" fillcolor="white [3212]" strokecolor="black [3213]" strokeweight="2pt">
                <v:textbox>
                  <w:txbxContent>
                    <w:p w14:paraId="51D0AA49" w14:textId="49A1C52E" w:rsidR="003666C8" w:rsidRPr="00D52AC0" w:rsidRDefault="003666C8" w:rsidP="00D52AC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52AC0">
                        <w:rPr>
                          <w:color w:val="000000" w:themeColor="text1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544D">
        <w:br w:type="page"/>
      </w:r>
    </w:p>
    <w:p w14:paraId="5B80B94C" w14:textId="3F124187" w:rsidR="00DA544D" w:rsidRDefault="005D3E46">
      <w:pPr>
        <w:spacing w:after="0" w:line="240" w:lineRule="auto"/>
        <w:jc w:val="left"/>
        <w:rPr>
          <w:rFonts w:ascii="Arial" w:hAnsi="Arial" w:cs="Arial"/>
          <w:b/>
          <w:bCs/>
          <w:kern w:val="32"/>
          <w:sz w:val="36"/>
          <w:szCs w:val="32"/>
        </w:rPr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A68A1D9" wp14:editId="40850508">
                <wp:simplePos x="0" y="0"/>
                <wp:positionH relativeFrom="page">
                  <wp:align>center</wp:align>
                </wp:positionH>
                <wp:positionV relativeFrom="paragraph">
                  <wp:posOffset>3116912</wp:posOffset>
                </wp:positionV>
                <wp:extent cx="1623695" cy="424180"/>
                <wp:effectExtent l="0" t="0" r="14605" b="13970"/>
                <wp:wrapNone/>
                <wp:docPr id="42" name="Flowchart: Termina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695" cy="42418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B8BCAF" w14:textId="701987DB" w:rsidR="003666C8" w:rsidRPr="00D52AC0" w:rsidRDefault="003666C8" w:rsidP="005D3E4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8A1D9" id="Flowchart: Terminator 42" o:spid="_x0000_s1034" type="#_x0000_t116" style="position:absolute;margin-left:0;margin-top:245.45pt;width:127.85pt;height:33.4pt;z-index:25170227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" fillcolor="white [3212]" strokecolor="black [3213]" strokeweight="2pt">
                <v:textbox>
                  <w:txbxContent>
                    <w:p w14:paraId="2BB8BCAF" w14:textId="701987DB" w:rsidR="003666C8" w:rsidRPr="00D52AC0" w:rsidRDefault="003666C8" w:rsidP="005D3E4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return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7A4DCD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6A6E9C6" wp14:editId="3E84A397">
                <wp:simplePos x="0" y="0"/>
                <wp:positionH relativeFrom="page">
                  <wp:posOffset>3803622</wp:posOffset>
                </wp:positionH>
                <wp:positionV relativeFrom="paragraph">
                  <wp:posOffset>2638756</wp:posOffset>
                </wp:positionV>
                <wp:extent cx="635" cy="485775"/>
                <wp:effectExtent l="76200" t="0" r="75565" b="47625"/>
                <wp:wrapNone/>
                <wp:docPr id="41" name="Straight Arrow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85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CAE11C" id="Straight Arrow Connector 41" o:spid="_x0000_s1026" type="#_x0000_t32" style="position:absolute;margin-left:299.5pt;margin-top:207.8pt;width:.05pt;height:38.25pt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">
                <v:stroke endarrow="block"/>
                <w10:wrap anchorx="page"/>
              </v:shape>
            </w:pict>
          </mc:Fallback>
        </mc:AlternateContent>
      </w:r>
      <w:r w:rsidR="00590478" w:rsidRPr="007A4DCD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AA7D66" wp14:editId="49EC668F">
                <wp:simplePos x="0" y="0"/>
                <wp:positionH relativeFrom="margin">
                  <wp:align>right</wp:align>
                </wp:positionH>
                <wp:positionV relativeFrom="paragraph">
                  <wp:posOffset>-97183</wp:posOffset>
                </wp:positionV>
                <wp:extent cx="5557962" cy="432131"/>
                <wp:effectExtent l="0" t="0" r="24130" b="25400"/>
                <wp:wrapNone/>
                <wp:docPr id="23" name="Flowchart: Termina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7962" cy="432131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8854F4" w14:textId="509E0481" w:rsidR="003666C8" w:rsidRPr="00D52AC0" w:rsidRDefault="003666C8" w:rsidP="007A4DC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Exit([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CallerMemberName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callerMemberName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A7D66" id="Flowchart: Terminator 23" o:spid="_x0000_s1035" type="#_x0000_t116" style="position:absolute;margin-left:386.45pt;margin-top:-7.65pt;width:437.65pt;height:34.05pt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" fillcolor="white [3212]" strokecolor="black [3213]" strokeweight="2pt">
                <v:textbox>
                  <w:txbxContent>
                    <w:p w14:paraId="508854F4" w14:textId="509E0481" w:rsidR="003666C8" w:rsidRPr="00D52AC0" w:rsidRDefault="003666C8" w:rsidP="007A4DC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Exit([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CallerMemberName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callerMemberName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047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BAF07A" wp14:editId="05AA0FAC">
                <wp:simplePos x="0" y="0"/>
                <wp:positionH relativeFrom="page">
                  <wp:align>center</wp:align>
                </wp:positionH>
                <wp:positionV relativeFrom="paragraph">
                  <wp:posOffset>2345690</wp:posOffset>
                </wp:positionV>
                <wp:extent cx="5976518" cy="270434"/>
                <wp:effectExtent l="0" t="0" r="24765" b="15875"/>
                <wp:wrapNone/>
                <wp:docPr id="40" name="Flowchart: Predefined Proces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6518" cy="270434"/>
                        </a:xfrm>
                        <a:prstGeom prst="flowChartPredefined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0568E7" w14:textId="2E530B3E" w:rsidR="003666C8" w:rsidRDefault="003666C8" w:rsidP="00590478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Environment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.Exit(callerMemberName ==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nameof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(Main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 ?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AF07A" id="Flowchart: Predefined Process 40" o:spid="_x0000_s1036" type="#_x0000_t112" style="position:absolute;margin-left:0;margin-top:184.7pt;width:470.6pt;height:21.3pt;z-index:25169817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" fillcolor="white [3212]" strokecolor="black [3213]" strokeweight="2pt">
                <v:textbox>
                  <w:txbxContent>
                    <w:p w14:paraId="0B0568E7" w14:textId="2E530B3E" w:rsidR="003666C8" w:rsidRDefault="003666C8" w:rsidP="00590478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Environment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.Exit(callerMemberName ==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nameof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(Main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 ?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1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0)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A4DCD" w:rsidRPr="007A4DCD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32EEF9B" wp14:editId="7FD1A27A">
                <wp:simplePos x="0" y="0"/>
                <wp:positionH relativeFrom="page">
                  <wp:align>center</wp:align>
                </wp:positionH>
                <wp:positionV relativeFrom="paragraph">
                  <wp:posOffset>1860053</wp:posOffset>
                </wp:positionV>
                <wp:extent cx="635" cy="485775"/>
                <wp:effectExtent l="76200" t="0" r="75565" b="47625"/>
                <wp:wrapNone/>
                <wp:docPr id="39" name="Straight Arrow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85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DB6481" id="Straight Arrow Connector 39" o:spid="_x0000_s1026" type="#_x0000_t32" style="position:absolute;margin-left:0;margin-top:146.45pt;width:.05pt;height:38.25pt;z-index:25169612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">
                <v:stroke endarrow="block"/>
                <w10:wrap anchorx="page"/>
              </v:shape>
            </w:pict>
          </mc:Fallback>
        </mc:AlternateContent>
      </w:r>
      <w:r w:rsidR="007A4DCD" w:rsidRPr="007A4DCD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DE4B425" wp14:editId="363DFB69">
                <wp:simplePos x="0" y="0"/>
                <wp:positionH relativeFrom="page">
                  <wp:align>center</wp:align>
                </wp:positionH>
                <wp:positionV relativeFrom="paragraph">
                  <wp:posOffset>1079500</wp:posOffset>
                </wp:positionV>
                <wp:extent cx="635" cy="485775"/>
                <wp:effectExtent l="76200" t="0" r="75565" b="47625"/>
                <wp:wrapNone/>
                <wp:docPr id="37" name="Straight Arrow Connec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85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7A595E" id="Straight Arrow Connector 37" o:spid="_x0000_s1026" type="#_x0000_t32" style="position:absolute;margin-left:0;margin-top:85pt;width:.05pt;height:38.25pt;z-index:25169203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">
                <v:stroke endarrow="block"/>
                <w10:wrap anchorx="page"/>
              </v:shape>
            </w:pict>
          </mc:Fallback>
        </mc:AlternateContent>
      </w:r>
      <w:r w:rsidR="007A4DCD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7A75112" wp14:editId="6AE69B4B">
                <wp:simplePos x="0" y="0"/>
                <wp:positionH relativeFrom="page">
                  <wp:align>center</wp:align>
                </wp:positionH>
                <wp:positionV relativeFrom="paragraph">
                  <wp:posOffset>1581592</wp:posOffset>
                </wp:positionV>
                <wp:extent cx="5976518" cy="270434"/>
                <wp:effectExtent l="0" t="0" r="24765" b="15875"/>
                <wp:wrapNone/>
                <wp:docPr id="38" name="Flowchart: Predefined Proces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6518" cy="270434"/>
                        </a:xfrm>
                        <a:prstGeom prst="flowChartPredefined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201B36" w14:textId="5A0D253C" w:rsidR="003666C8" w:rsidRDefault="003666C8" w:rsidP="007A4DCD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ProfileManager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.SaveProfiles()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75112" id="Flowchart: Predefined Process 38" o:spid="_x0000_s1037" type="#_x0000_t112" style="position:absolute;margin-left:0;margin-top:124.55pt;width:470.6pt;height:21.3pt;z-index:25169408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" fillcolor="white [3212]" strokecolor="black [3213]" strokeweight="2pt">
                <v:textbox>
                  <w:txbxContent>
                    <w:p w14:paraId="4A201B36" w14:textId="5A0D253C" w:rsidR="003666C8" w:rsidRDefault="003666C8" w:rsidP="007A4DCD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ProfileManager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.SaveProfiles()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A4DCD" w:rsidRPr="007A4DCD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E717ED" wp14:editId="0953413A">
                <wp:simplePos x="0" y="0"/>
                <wp:positionH relativeFrom="margin">
                  <wp:posOffset>2689860</wp:posOffset>
                </wp:positionH>
                <wp:positionV relativeFrom="paragraph">
                  <wp:posOffset>327025</wp:posOffset>
                </wp:positionV>
                <wp:extent cx="635" cy="485775"/>
                <wp:effectExtent l="76200" t="0" r="75565" b="47625"/>
                <wp:wrapNone/>
                <wp:docPr id="24" name="Straight Arrow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85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1AF8A4" id="Straight Arrow Connector 24" o:spid="_x0000_s1026" type="#_x0000_t32" style="position:absolute;margin-left:211.8pt;margin-top:25.75pt;width:.05pt;height:38.2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">
                <v:stroke endarrow="block"/>
                <w10:wrap anchorx="margin"/>
              </v:shape>
            </w:pict>
          </mc:Fallback>
        </mc:AlternateContent>
      </w:r>
      <w:r w:rsidR="007A4DCD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FA4A51" wp14:editId="6DA80DAE">
                <wp:simplePos x="0" y="0"/>
                <wp:positionH relativeFrom="margin">
                  <wp:posOffset>-311647</wp:posOffset>
                </wp:positionH>
                <wp:positionV relativeFrom="paragraph">
                  <wp:posOffset>809984</wp:posOffset>
                </wp:positionV>
                <wp:extent cx="5976518" cy="270434"/>
                <wp:effectExtent l="0" t="0" r="24765" b="15875"/>
                <wp:wrapNone/>
                <wp:docPr id="36" name="Flowchart: Predefined Proces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6518" cy="270434"/>
                        </a:xfrm>
                        <a:prstGeom prst="flowChartPredefined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2D9B7D" w14:textId="0B0FA858" w:rsidR="003666C8" w:rsidRDefault="003666C8" w:rsidP="007A4DCD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AppData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.Current.Save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A4A51" id="Flowchart: Predefined Process 36" o:spid="_x0000_s1038" type="#_x0000_t112" style="position:absolute;margin-left:-24.55pt;margin-top:63.8pt;width:470.6pt;height:21.3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" fillcolor="white [3212]" strokecolor="black [3213]" strokeweight="2pt">
                <v:textbox>
                  <w:txbxContent>
                    <w:p w14:paraId="302D9B7D" w14:textId="0B0FA858" w:rsidR="003666C8" w:rsidRDefault="003666C8" w:rsidP="007A4DCD">
                      <w:pPr>
                        <w:jc w:val="center"/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AppData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.Current.Save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0EEB18" w14:textId="4E3EFD68" w:rsidR="00932368" w:rsidRDefault="00932368" w:rsidP="000A2007">
      <w:pPr>
        <w:pStyle w:val="Heading1"/>
      </w:pPr>
      <w:bookmarkStart w:id="26" w:name="_Toc482570228"/>
      <w:r>
        <w:lastRenderedPageBreak/>
        <w:t>Literatura</w:t>
      </w:r>
      <w:bookmarkEnd w:id="24"/>
      <w:bookmarkEnd w:id="26"/>
    </w:p>
    <w:p w14:paraId="7EB20CE9" w14:textId="3D4EC7CA" w:rsidR="00F1647E" w:rsidRPr="00F1647E" w:rsidRDefault="00F1647E" w:rsidP="000A2007">
      <w:pPr>
        <w:pStyle w:val="literatura"/>
      </w:pPr>
      <w:r w:rsidRPr="00F1647E">
        <w:rPr>
          <w:i/>
        </w:rPr>
        <w:t>Console Functions</w:t>
      </w:r>
      <w:r w:rsidRPr="00F1647E">
        <w:t xml:space="preserve"> [online]. [cit. 2017-05-14]. Dostupné z: </w:t>
      </w:r>
      <w:hyperlink r:id="rId14" w:history="1">
        <w:r w:rsidRPr="00073835">
          <w:rPr>
            <w:rStyle w:val="Hyperlink"/>
            <w:rFonts w:ascii="Courier New" w:hAnsi="Courier New"/>
          </w:rPr>
          <w:t>https://msdn.microsoft.com/en-us/library/windows/desktop/ms682073.aspx</w:t>
        </w:r>
      </w:hyperlink>
    </w:p>
    <w:p w14:paraId="71DE025A" w14:textId="7FD9D631" w:rsidR="00D64172" w:rsidRDefault="00D64172" w:rsidP="000A2007">
      <w:pPr>
        <w:pStyle w:val="literatura"/>
        <w:rPr>
          <w:rStyle w:val="odkaz"/>
        </w:rPr>
      </w:pPr>
      <w:r w:rsidRPr="00D64172">
        <w:rPr>
          <w:i/>
        </w:rPr>
        <w:t>Microsoft MSDN</w:t>
      </w:r>
      <w:r w:rsidRPr="00D64172">
        <w:t xml:space="preserve"> [online]. [cit. 2017-05-14]. Dostupné z: </w:t>
      </w:r>
      <w:hyperlink r:id="rId15" w:history="1">
        <w:r w:rsidRPr="00D64172">
          <w:rPr>
            <w:rStyle w:val="odkaz"/>
          </w:rPr>
          <w:t>https://msdn.microsoft.com/</w:t>
        </w:r>
      </w:hyperlink>
    </w:p>
    <w:p w14:paraId="62FB0D03" w14:textId="180A6D7D" w:rsidR="00073835" w:rsidRDefault="00073835" w:rsidP="000A2007">
      <w:pPr>
        <w:pStyle w:val="literatura"/>
      </w:pPr>
      <w:r w:rsidRPr="00073835">
        <w:rPr>
          <w:i/>
        </w:rPr>
        <w:t>PInvoke.net</w:t>
      </w:r>
      <w:r w:rsidRPr="00073835">
        <w:t xml:space="preserve"> [online]. [cit. 2017-05-14]. Dostupné z: </w:t>
      </w:r>
      <w:hyperlink r:id="rId16" w:history="1">
        <w:r w:rsidRPr="00073835">
          <w:rPr>
            <w:rStyle w:val="Hyperlink"/>
            <w:rFonts w:ascii="Courier New" w:hAnsi="Courier New"/>
          </w:rPr>
          <w:t>http://www.pinvoke.net/</w:t>
        </w:r>
      </w:hyperlink>
    </w:p>
    <w:p w14:paraId="26D13933" w14:textId="5E26819E" w:rsidR="00DA544D" w:rsidRDefault="00DA544D" w:rsidP="00DA544D">
      <w:pPr>
        <w:pStyle w:val="literatura"/>
      </w:pPr>
      <w:r w:rsidRPr="00DA544D">
        <w:rPr>
          <w:i/>
        </w:rPr>
        <w:t>Stack Overflow</w:t>
      </w:r>
      <w:r w:rsidRPr="00DA544D">
        <w:t xml:space="preserve"> [online]. [cit. 2017-05-14]. Dostupné z: </w:t>
      </w:r>
      <w:hyperlink r:id="rId17" w:history="1">
        <w:r w:rsidRPr="00D64172">
          <w:rPr>
            <w:rStyle w:val="odkaz"/>
          </w:rPr>
          <w:t>http://stackoverflow.com/</w:t>
        </w:r>
      </w:hyperlink>
    </w:p>
    <w:p w14:paraId="193FACE4" w14:textId="77777777" w:rsidR="00120C7A" w:rsidRDefault="00120C7A" w:rsidP="000A2007">
      <w:pPr>
        <w:pStyle w:val="rp-nazev"/>
        <w:sectPr w:rsidR="00120C7A" w:rsidSect="009F6CB0">
          <w:headerReference w:type="default" r:id="rId18"/>
          <w:footerReference w:type="default" r:id="rId19"/>
          <w:type w:val="oddPage"/>
          <w:pgSz w:w="11906" w:h="16838" w:code="9"/>
          <w:pgMar w:top="1134" w:right="1418" w:bottom="1985" w:left="851" w:header="709" w:footer="709" w:gutter="851"/>
          <w:cols w:space="708"/>
          <w:docGrid w:linePitch="360"/>
        </w:sectPr>
      </w:pPr>
    </w:p>
    <w:p w14:paraId="3AD8702F" w14:textId="4C9CF5BB" w:rsidR="000A2007" w:rsidRDefault="000A2007" w:rsidP="00D4235B">
      <w:pPr>
        <w:pStyle w:val="rpprilohy"/>
      </w:pPr>
      <w:r>
        <w:lastRenderedPageBreak/>
        <w:t>Přílohy</w:t>
      </w:r>
    </w:p>
    <w:p w14:paraId="1C548E3F" w14:textId="77777777" w:rsidR="00120C7A" w:rsidRDefault="00120C7A" w:rsidP="000A2007">
      <w:pPr>
        <w:pStyle w:val="Ploha1"/>
        <w:sectPr w:rsidR="00120C7A" w:rsidSect="009F6CB0">
          <w:footerReference w:type="default" r:id="rId20"/>
          <w:type w:val="oddPage"/>
          <w:pgSz w:w="11906" w:h="16838" w:code="9"/>
          <w:pgMar w:top="1134" w:right="1418" w:bottom="1985" w:left="851" w:header="709" w:footer="709" w:gutter="851"/>
          <w:cols w:space="708"/>
          <w:docGrid w:linePitch="360"/>
        </w:sectPr>
      </w:pPr>
    </w:p>
    <w:p w14:paraId="72E1D230" w14:textId="532D35D0" w:rsidR="000A2007" w:rsidRDefault="00407AC9" w:rsidP="000A2007">
      <w:pPr>
        <w:pStyle w:val="Ploha1"/>
      </w:pPr>
      <w:bookmarkStart w:id="27" w:name="_Toc482570229"/>
      <w:r>
        <w:lastRenderedPageBreak/>
        <w:t>Hlavní menu</w:t>
      </w:r>
      <w:bookmarkEnd w:id="27"/>
    </w:p>
    <w:p w14:paraId="5C496A54" w14:textId="23A516AB" w:rsidR="000A2007" w:rsidRDefault="00407AC9" w:rsidP="000A2007">
      <w:r>
        <w:rPr>
          <w:noProof/>
          <w:lang w:val="en-US" w:eastAsia="en-US"/>
        </w:rPr>
        <w:drawing>
          <wp:inline distT="0" distB="0" distL="0" distR="0" wp14:anchorId="703B52F5" wp14:editId="75ECAC2D">
            <wp:extent cx="5579110" cy="31381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7-05-07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35E30" w14:textId="6CF1AEDC" w:rsidR="00407AC9" w:rsidRDefault="0084088B" w:rsidP="00407AC9">
      <w:pPr>
        <w:pStyle w:val="Ploha1"/>
      </w:pPr>
      <w:bookmarkStart w:id="28" w:name="_Toc482570230"/>
      <w:r>
        <w:lastRenderedPageBreak/>
        <w:t>P</w:t>
      </w:r>
      <w:r w:rsidR="00496742">
        <w:t>robíhající</w:t>
      </w:r>
      <w:r w:rsidR="00D4200C">
        <w:t xml:space="preserve"> hra</w:t>
      </w:r>
      <w:bookmarkEnd w:id="28"/>
    </w:p>
    <w:p w14:paraId="6B977CDE" w14:textId="76A3F49A" w:rsidR="0006014E" w:rsidRPr="0006014E" w:rsidRDefault="0084088B" w:rsidP="0006014E">
      <w:r>
        <w:rPr>
          <w:noProof/>
          <w:lang w:val="en-US" w:eastAsia="en-US"/>
        </w:rPr>
        <w:drawing>
          <wp:inline distT="0" distB="0" distL="0" distR="0" wp14:anchorId="0AEBACE9" wp14:editId="4EB8F996">
            <wp:extent cx="5579110" cy="31381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7-05-14 (26)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CEA36" w14:textId="68DEF72D" w:rsidR="006A733F" w:rsidRDefault="006A733F" w:rsidP="006A733F">
      <w:pPr>
        <w:pStyle w:val="Ploha1"/>
      </w:pPr>
      <w:bookmarkStart w:id="29" w:name="_Toc482570231"/>
      <w:r>
        <w:lastRenderedPageBreak/>
        <w:t xml:space="preserve">Hra </w:t>
      </w:r>
      <w:r w:rsidR="00DB2DF6">
        <w:t>čtyř</w:t>
      </w:r>
      <w:r>
        <w:t xml:space="preserve"> hráčů</w:t>
      </w:r>
      <w:bookmarkEnd w:id="29"/>
    </w:p>
    <w:p w14:paraId="4CBD6D30" w14:textId="242038F3" w:rsidR="00DB2DF6" w:rsidRPr="00DB2DF6" w:rsidRDefault="00DB2DF6" w:rsidP="00DB2DF6">
      <w:r>
        <w:rPr>
          <w:noProof/>
          <w:lang w:val="en-US" w:eastAsia="en-US"/>
        </w:rPr>
        <w:drawing>
          <wp:inline distT="0" distB="0" distL="0" distR="0" wp14:anchorId="03359501" wp14:editId="6B0BB10E">
            <wp:extent cx="5579110" cy="31381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7-05-14 (23)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2DF6" w:rsidRPr="00DB2DF6" w:rsidSect="009F6CB0">
      <w:footerReference w:type="default" r:id="rId24"/>
      <w:type w:val="oddPage"/>
      <w:pgSz w:w="11906" w:h="16838" w:code="9"/>
      <w:pgMar w:top="1134" w:right="1418" w:bottom="1985" w:left="851" w:header="709" w:footer="709" w:gutter="85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7AE128" w14:textId="77777777" w:rsidR="003666C8" w:rsidRDefault="003666C8" w:rsidP="000A2007">
      <w:r>
        <w:separator/>
      </w:r>
    </w:p>
  </w:endnote>
  <w:endnote w:type="continuationSeparator" w:id="0">
    <w:p w14:paraId="62C3C464" w14:textId="77777777" w:rsidR="003666C8" w:rsidRDefault="003666C8" w:rsidP="000A2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8B0987" w14:textId="5396D9E4" w:rsidR="003666C8" w:rsidRDefault="003666C8" w:rsidP="00A90CDF">
    <w:pPr>
      <w:pStyle w:val="Footer"/>
    </w:pPr>
    <w:r>
      <w:fldChar w:fldCharType="begin"/>
    </w:r>
    <w:r>
      <w:instrText>PAGE   \* MERGEFORMAT</w:instrText>
    </w:r>
    <w:r>
      <w:fldChar w:fldCharType="separate"/>
    </w:r>
    <w:r w:rsidR="009305F3">
      <w:rPr>
        <w:noProof/>
      </w:rPr>
      <w:t>8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C878EF" w14:textId="36680DB3" w:rsidR="003666C8" w:rsidRPr="008604EB" w:rsidRDefault="003666C8">
    <w:pPr>
      <w:pStyle w:val="Footer"/>
    </w:pPr>
    <w:r>
      <w:t xml:space="preserve">Brno </w:t>
    </w:r>
    <w:r>
      <w:fldChar w:fldCharType="begin"/>
    </w:r>
    <w:r>
      <w:instrText xml:space="preserve"> CREATEDATE  \@ "yyyy"  \* MERGEFORMAT </w:instrText>
    </w:r>
    <w:r>
      <w:fldChar w:fldCharType="separate"/>
    </w:r>
    <w:r w:rsidR="009305F3">
      <w:rPr>
        <w:noProof/>
      </w:rPr>
      <w:t>2017</w:t>
    </w:r>
    <w:r>
      <w:rPr>
        <w:noProof/>
      </w:rPr>
      <w:fldChar w:fldCharType="end"/>
    </w:r>
    <w:r>
      <w:tab/>
      <w:t>Marian Dolinský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98C1C1" w14:textId="53CCE86F" w:rsidR="003666C8" w:rsidRPr="008604EB" w:rsidRDefault="003666C8">
    <w:pPr>
      <w:pStyle w:val="Footer"/>
    </w:pPr>
    <w:r>
      <w:t xml:space="preserve">Brno </w:t>
    </w:r>
    <w:r>
      <w:fldChar w:fldCharType="begin"/>
    </w:r>
    <w:r>
      <w:instrText xml:space="preserve"> CREATEDATE  \@ "yyyy"  \* MERGEFORMAT </w:instrText>
    </w:r>
    <w:r>
      <w:fldChar w:fldCharType="separate"/>
    </w:r>
    <w:r w:rsidR="009305F3">
      <w:rPr>
        <w:noProof/>
      </w:rPr>
      <w:t>2017</w:t>
    </w:r>
    <w:r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E627C0" w14:textId="77777777" w:rsidR="003666C8" w:rsidRPr="008604EB" w:rsidRDefault="003666C8" w:rsidP="008604EB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84287B" w14:textId="1864F7A9" w:rsidR="003666C8" w:rsidRPr="00A90CDF" w:rsidRDefault="003666C8" w:rsidP="00A90CDF">
    <w:pPr>
      <w:pStyle w:val="Footer"/>
    </w:pPr>
    <w:r>
      <w:fldChar w:fldCharType="begin"/>
    </w:r>
    <w:r>
      <w:instrText>PAGE   \* MERGEFORMAT</w:instrText>
    </w:r>
    <w:r>
      <w:fldChar w:fldCharType="separate"/>
    </w:r>
    <w:r w:rsidR="009305F3">
      <w:rPr>
        <w:noProof/>
      </w:rPr>
      <w:t>67</w:t>
    </w:r>
    <w:r>
      <w:rPr>
        <w:noProof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A8D05D" w14:textId="77777777" w:rsidR="003666C8" w:rsidRPr="00A90CDF" w:rsidRDefault="003666C8" w:rsidP="00A90CDF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D96964" w14:textId="68277EE6" w:rsidR="003666C8" w:rsidRPr="00460FDE" w:rsidRDefault="003666C8" w:rsidP="002615F3">
    <w:pPr>
      <w:pStyle w:val="Footer"/>
    </w:pPr>
    <w:r>
      <w:fldChar w:fldCharType="begin"/>
    </w:r>
    <w:r>
      <w:instrText>PAGE   \* MERGEFORMAT</w:instrText>
    </w:r>
    <w:r>
      <w:fldChar w:fldCharType="separate"/>
    </w:r>
    <w:r w:rsidR="009305F3">
      <w:rPr>
        <w:noProof/>
      </w:rPr>
      <w:t>73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3F22C3" w14:textId="77777777" w:rsidR="003666C8" w:rsidRDefault="003666C8" w:rsidP="000A2007">
      <w:r>
        <w:separator/>
      </w:r>
    </w:p>
  </w:footnote>
  <w:footnote w:type="continuationSeparator" w:id="0">
    <w:p w14:paraId="5A203CDF" w14:textId="77777777" w:rsidR="003666C8" w:rsidRDefault="003666C8" w:rsidP="000A20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11E828" w14:textId="77777777" w:rsidR="003666C8" w:rsidRDefault="003666C8">
    <w:pPr>
      <w:pStyle w:val="Header"/>
    </w:pPr>
    <w:r>
      <w:t>Střední škola informatiky, poštovnictví a finančnictví Brno, příspěvková organizace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3CBC84" w14:textId="77777777" w:rsidR="003666C8" w:rsidRPr="002615F3" w:rsidRDefault="003666C8" w:rsidP="002615F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CF7D65" w14:textId="77777777" w:rsidR="003666C8" w:rsidRPr="002615F3" w:rsidRDefault="003666C8" w:rsidP="002615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DB6A6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F54C81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A9891D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4B2FDD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B00737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C0A6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965D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9AB45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BA97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82F7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25B53"/>
    <w:multiLevelType w:val="multilevel"/>
    <w:tmpl w:val="9124B0EC"/>
    <w:lvl w:ilvl="0">
      <w:start w:val="1"/>
      <w:numFmt w:val="upperLetter"/>
      <w:pStyle w:val="Ploha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32C0337E"/>
    <w:multiLevelType w:val="hybridMultilevel"/>
    <w:tmpl w:val="68365526"/>
    <w:lvl w:ilvl="0" w:tplc="04847EC8">
      <w:start w:val="1"/>
      <w:numFmt w:val="bullet"/>
      <w:pStyle w:val="odrazky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326290"/>
    <w:multiLevelType w:val="multilevel"/>
    <w:tmpl w:val="B42219B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6F63680F"/>
    <w:multiLevelType w:val="multilevel"/>
    <w:tmpl w:val="0405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7D3E0D0D"/>
    <w:multiLevelType w:val="hybridMultilevel"/>
    <w:tmpl w:val="4134B584"/>
    <w:lvl w:ilvl="0" w:tplc="96AE3BC4">
      <w:start w:val="1"/>
      <w:numFmt w:val="decimal"/>
      <w:lvlText w:val="%1."/>
      <w:lvlJc w:val="left"/>
      <w:pPr>
        <w:tabs>
          <w:tab w:val="num" w:pos="814"/>
        </w:tabs>
        <w:ind w:left="81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534"/>
        </w:tabs>
        <w:ind w:left="1534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254"/>
        </w:tabs>
        <w:ind w:left="2254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974"/>
        </w:tabs>
        <w:ind w:left="2974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94"/>
        </w:tabs>
        <w:ind w:left="3694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414"/>
        </w:tabs>
        <w:ind w:left="4414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134"/>
        </w:tabs>
        <w:ind w:left="5134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854"/>
        </w:tabs>
        <w:ind w:left="5854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574"/>
        </w:tabs>
        <w:ind w:left="6574" w:hanging="180"/>
      </w:pPr>
    </w:lvl>
  </w:abstractNum>
  <w:abstractNum w:abstractNumId="15" w15:restartNumberingAfterBreak="0">
    <w:nsid w:val="7E497B7E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0"/>
  </w:num>
  <w:num w:numId="12">
    <w:abstractNumId w:val="12"/>
  </w:num>
  <w:num w:numId="13">
    <w:abstractNumId w:val="14"/>
  </w:num>
  <w:num w:numId="14">
    <w:abstractNumId w:val="15"/>
  </w:num>
  <w:num w:numId="15">
    <w:abstractNumId w:val="11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mirrorMargins/>
  <w:proofState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onsecutiveHyphenLimit w:val="5"/>
  <w:hyphenationZone w:val="142"/>
  <w:evenAndOddHeaders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C29"/>
    <w:rsid w:val="00023958"/>
    <w:rsid w:val="00025D28"/>
    <w:rsid w:val="0006014E"/>
    <w:rsid w:val="0007367F"/>
    <w:rsid w:val="00073835"/>
    <w:rsid w:val="0009238E"/>
    <w:rsid w:val="000A2007"/>
    <w:rsid w:val="000E63F4"/>
    <w:rsid w:val="000F072D"/>
    <w:rsid w:val="001106BE"/>
    <w:rsid w:val="00120C7A"/>
    <w:rsid w:val="00126010"/>
    <w:rsid w:val="00165249"/>
    <w:rsid w:val="0018762F"/>
    <w:rsid w:val="001B3171"/>
    <w:rsid w:val="001C6460"/>
    <w:rsid w:val="001D3EB8"/>
    <w:rsid w:val="001E533E"/>
    <w:rsid w:val="002355C5"/>
    <w:rsid w:val="00255250"/>
    <w:rsid w:val="002615F3"/>
    <w:rsid w:val="00273726"/>
    <w:rsid w:val="002844B5"/>
    <w:rsid w:val="0029159E"/>
    <w:rsid w:val="002C4057"/>
    <w:rsid w:val="00315C29"/>
    <w:rsid w:val="00317D4F"/>
    <w:rsid w:val="003208DB"/>
    <w:rsid w:val="00324C68"/>
    <w:rsid w:val="003308B7"/>
    <w:rsid w:val="003529B7"/>
    <w:rsid w:val="00355A60"/>
    <w:rsid w:val="00360487"/>
    <w:rsid w:val="003666C8"/>
    <w:rsid w:val="00375CA0"/>
    <w:rsid w:val="00382675"/>
    <w:rsid w:val="00386F50"/>
    <w:rsid w:val="003B1578"/>
    <w:rsid w:val="003C0375"/>
    <w:rsid w:val="003E1061"/>
    <w:rsid w:val="00407AC9"/>
    <w:rsid w:val="00411E9B"/>
    <w:rsid w:val="00416E7B"/>
    <w:rsid w:val="00430712"/>
    <w:rsid w:val="0046044E"/>
    <w:rsid w:val="00460FDE"/>
    <w:rsid w:val="00476775"/>
    <w:rsid w:val="0048255D"/>
    <w:rsid w:val="00496742"/>
    <w:rsid w:val="004A28D5"/>
    <w:rsid w:val="004C11A8"/>
    <w:rsid w:val="004C5FD5"/>
    <w:rsid w:val="004E560F"/>
    <w:rsid w:val="00503C73"/>
    <w:rsid w:val="0050496B"/>
    <w:rsid w:val="00522C50"/>
    <w:rsid w:val="00547FEE"/>
    <w:rsid w:val="0056684F"/>
    <w:rsid w:val="00576F98"/>
    <w:rsid w:val="00590478"/>
    <w:rsid w:val="005A1109"/>
    <w:rsid w:val="005A6DD3"/>
    <w:rsid w:val="005C6C50"/>
    <w:rsid w:val="005D3E46"/>
    <w:rsid w:val="005E5BC7"/>
    <w:rsid w:val="00604F51"/>
    <w:rsid w:val="00623A15"/>
    <w:rsid w:val="00633D4A"/>
    <w:rsid w:val="00650B47"/>
    <w:rsid w:val="006643E2"/>
    <w:rsid w:val="00671C34"/>
    <w:rsid w:val="006744A1"/>
    <w:rsid w:val="0068376B"/>
    <w:rsid w:val="00685E97"/>
    <w:rsid w:val="006A0560"/>
    <w:rsid w:val="006A733F"/>
    <w:rsid w:val="006B617D"/>
    <w:rsid w:val="006D2B14"/>
    <w:rsid w:val="006D7FFB"/>
    <w:rsid w:val="006F086D"/>
    <w:rsid w:val="007124A7"/>
    <w:rsid w:val="00713040"/>
    <w:rsid w:val="00727A17"/>
    <w:rsid w:val="00737C76"/>
    <w:rsid w:val="0076242E"/>
    <w:rsid w:val="007660C8"/>
    <w:rsid w:val="0078394C"/>
    <w:rsid w:val="007A4DCD"/>
    <w:rsid w:val="007E4C1F"/>
    <w:rsid w:val="008148E5"/>
    <w:rsid w:val="0084088B"/>
    <w:rsid w:val="00846D5B"/>
    <w:rsid w:val="008604EB"/>
    <w:rsid w:val="0086195A"/>
    <w:rsid w:val="0087106E"/>
    <w:rsid w:val="008D7977"/>
    <w:rsid w:val="008E5F93"/>
    <w:rsid w:val="009305F3"/>
    <w:rsid w:val="00932368"/>
    <w:rsid w:val="00932376"/>
    <w:rsid w:val="0093580B"/>
    <w:rsid w:val="009449B6"/>
    <w:rsid w:val="00974E4F"/>
    <w:rsid w:val="009B12AA"/>
    <w:rsid w:val="009B4625"/>
    <w:rsid w:val="009B67AB"/>
    <w:rsid w:val="009F6CB0"/>
    <w:rsid w:val="00A062D3"/>
    <w:rsid w:val="00A41BEF"/>
    <w:rsid w:val="00A431C4"/>
    <w:rsid w:val="00A577A7"/>
    <w:rsid w:val="00A764A8"/>
    <w:rsid w:val="00A8780D"/>
    <w:rsid w:val="00A90CDF"/>
    <w:rsid w:val="00AC1A7B"/>
    <w:rsid w:val="00AE236A"/>
    <w:rsid w:val="00B2123A"/>
    <w:rsid w:val="00B752AD"/>
    <w:rsid w:val="00B86199"/>
    <w:rsid w:val="00BE0D8C"/>
    <w:rsid w:val="00C03EB5"/>
    <w:rsid w:val="00C66E04"/>
    <w:rsid w:val="00CA58A9"/>
    <w:rsid w:val="00CC59A0"/>
    <w:rsid w:val="00CD1DE5"/>
    <w:rsid w:val="00CD3102"/>
    <w:rsid w:val="00CF3496"/>
    <w:rsid w:val="00D05D50"/>
    <w:rsid w:val="00D11CDC"/>
    <w:rsid w:val="00D15899"/>
    <w:rsid w:val="00D24FD5"/>
    <w:rsid w:val="00D35591"/>
    <w:rsid w:val="00D36A48"/>
    <w:rsid w:val="00D4200C"/>
    <w:rsid w:val="00D4235B"/>
    <w:rsid w:val="00D51783"/>
    <w:rsid w:val="00D52AC0"/>
    <w:rsid w:val="00D556A4"/>
    <w:rsid w:val="00D55BF0"/>
    <w:rsid w:val="00D64172"/>
    <w:rsid w:val="00D71BE1"/>
    <w:rsid w:val="00D810CB"/>
    <w:rsid w:val="00D87896"/>
    <w:rsid w:val="00D90906"/>
    <w:rsid w:val="00D90CCB"/>
    <w:rsid w:val="00DA544D"/>
    <w:rsid w:val="00DB2DF6"/>
    <w:rsid w:val="00DC368E"/>
    <w:rsid w:val="00DE2AD1"/>
    <w:rsid w:val="00DF21B5"/>
    <w:rsid w:val="00E1530B"/>
    <w:rsid w:val="00E162ED"/>
    <w:rsid w:val="00E2492B"/>
    <w:rsid w:val="00E52D58"/>
    <w:rsid w:val="00E846B6"/>
    <w:rsid w:val="00E900D6"/>
    <w:rsid w:val="00EB34DC"/>
    <w:rsid w:val="00EC299D"/>
    <w:rsid w:val="00EE3F95"/>
    <w:rsid w:val="00EF1237"/>
    <w:rsid w:val="00F0166F"/>
    <w:rsid w:val="00F020D9"/>
    <w:rsid w:val="00F11A84"/>
    <w:rsid w:val="00F132EF"/>
    <w:rsid w:val="00F1647E"/>
    <w:rsid w:val="00F27E8A"/>
    <w:rsid w:val="00F55A3F"/>
    <w:rsid w:val="00F648CD"/>
    <w:rsid w:val="00F93327"/>
    <w:rsid w:val="00FC469E"/>
    <w:rsid w:val="00FE0281"/>
    <w:rsid w:val="00FE11E9"/>
    <w:rsid w:val="00FF0393"/>
    <w:rsid w:val="00FF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4:docId w14:val="181B419E"/>
  <w15:docId w15:val="{8CC8725C-0103-40D5-819B-8DFF49F4D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F11A84"/>
    <w:pPr>
      <w:spacing w:after="240" w:line="288" w:lineRule="auto"/>
      <w:jc w:val="both"/>
    </w:pPr>
    <w:rPr>
      <w:rFonts w:ascii="Book Antiqua" w:hAnsi="Book Antiqua"/>
      <w:sz w:val="24"/>
      <w:szCs w:val="24"/>
    </w:rPr>
  </w:style>
  <w:style w:type="paragraph" w:styleId="Heading1">
    <w:name w:val="heading 1"/>
    <w:basedOn w:val="Normal"/>
    <w:next w:val="Normal"/>
    <w:qFormat/>
    <w:rsid w:val="005A1109"/>
    <w:pPr>
      <w:keepNext/>
      <w:keepLines/>
      <w:pageBreakBefore/>
      <w:numPr>
        <w:numId w:val="17"/>
      </w:numPr>
      <w:suppressAutoHyphens/>
      <w:spacing w:before="360"/>
      <w:jc w:val="left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Heading2">
    <w:name w:val="heading 2"/>
    <w:basedOn w:val="Heading1"/>
    <w:next w:val="Normal"/>
    <w:qFormat/>
    <w:rsid w:val="001B3171"/>
    <w:pPr>
      <w:pageBreakBefore w:val="0"/>
      <w:numPr>
        <w:ilvl w:val="1"/>
      </w:numPr>
      <w:spacing w:before="240" w:after="120"/>
      <w:outlineLvl w:val="1"/>
    </w:pPr>
    <w:rPr>
      <w:bCs w:val="0"/>
      <w:iCs/>
      <w:sz w:val="28"/>
      <w:szCs w:val="28"/>
    </w:rPr>
  </w:style>
  <w:style w:type="paragraph" w:styleId="Heading3">
    <w:name w:val="heading 3"/>
    <w:basedOn w:val="Heading2"/>
    <w:next w:val="Normal"/>
    <w:qFormat/>
    <w:rsid w:val="001E533E"/>
    <w:pPr>
      <w:numPr>
        <w:ilvl w:val="2"/>
      </w:numPr>
      <w:outlineLvl w:val="2"/>
    </w:pPr>
    <w:rPr>
      <w:bCs/>
      <w:sz w:val="24"/>
      <w:szCs w:val="26"/>
    </w:rPr>
  </w:style>
  <w:style w:type="paragraph" w:styleId="Heading4">
    <w:name w:val="heading 4"/>
    <w:basedOn w:val="Normal"/>
    <w:next w:val="Normal"/>
    <w:qFormat/>
    <w:rsid w:val="00932368"/>
    <w:pPr>
      <w:keepNext/>
      <w:numPr>
        <w:ilvl w:val="3"/>
        <w:numId w:val="17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932368"/>
    <w:pPr>
      <w:numPr>
        <w:ilvl w:val="4"/>
        <w:numId w:val="17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932368"/>
    <w:pPr>
      <w:numPr>
        <w:ilvl w:val="5"/>
        <w:numId w:val="17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932368"/>
    <w:pPr>
      <w:numPr>
        <w:ilvl w:val="6"/>
        <w:numId w:val="17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rsid w:val="00932368"/>
    <w:pPr>
      <w:numPr>
        <w:ilvl w:val="7"/>
        <w:numId w:val="17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qFormat/>
    <w:rsid w:val="00932368"/>
    <w:pPr>
      <w:numPr>
        <w:ilvl w:val="8"/>
        <w:numId w:val="1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utor">
    <w:name w:val="autor"/>
    <w:rsid w:val="00C03EB5"/>
    <w:rPr>
      <w:smallCaps/>
    </w:rPr>
  </w:style>
  <w:style w:type="paragraph" w:customStyle="1" w:styleId="rp-titul">
    <w:name w:val="rp-titul"/>
    <w:basedOn w:val="Normal"/>
    <w:rsid w:val="00D51783"/>
    <w:pPr>
      <w:suppressAutoHyphens/>
      <w:spacing w:before="5000" w:after="7000"/>
      <w:jc w:val="center"/>
    </w:pPr>
    <w:rPr>
      <w:rFonts w:ascii="Arial" w:hAnsi="Arial"/>
      <w:b/>
      <w:sz w:val="56"/>
    </w:rPr>
  </w:style>
  <w:style w:type="paragraph" w:customStyle="1" w:styleId="literatura">
    <w:name w:val="literatura"/>
    <w:basedOn w:val="Normal"/>
    <w:rsid w:val="001B3171"/>
    <w:pPr>
      <w:suppressAutoHyphens/>
      <w:ind w:left="454" w:hanging="454"/>
      <w:jc w:val="left"/>
    </w:pPr>
  </w:style>
  <w:style w:type="paragraph" w:customStyle="1" w:styleId="zahlavi-titul">
    <w:name w:val="zahlavi-titul"/>
    <w:basedOn w:val="Normal"/>
    <w:rsid w:val="001B3171"/>
    <w:pPr>
      <w:jc w:val="center"/>
    </w:pPr>
    <w:rPr>
      <w:rFonts w:ascii="Arial" w:hAnsi="Arial"/>
      <w:sz w:val="26"/>
    </w:rPr>
  </w:style>
  <w:style w:type="paragraph" w:customStyle="1" w:styleId="zapati-prohlaseni">
    <w:name w:val="zapati-prohlaseni"/>
    <w:basedOn w:val="Normal"/>
    <w:next w:val="Normal"/>
    <w:rsid w:val="00F11A84"/>
    <w:pPr>
      <w:tabs>
        <w:tab w:val="left" w:pos="5670"/>
        <w:tab w:val="right" w:leader="dot" w:pos="8789"/>
      </w:tabs>
      <w:spacing w:before="1680" w:after="0"/>
      <w:jc w:val="center"/>
    </w:pPr>
    <w:rPr>
      <w:szCs w:val="28"/>
    </w:rPr>
  </w:style>
  <w:style w:type="paragraph" w:customStyle="1" w:styleId="obsah">
    <w:name w:val="obsah"/>
    <w:basedOn w:val="Heading1"/>
    <w:rsid w:val="00460FDE"/>
    <w:pPr>
      <w:numPr>
        <w:numId w:val="0"/>
      </w:numPr>
    </w:pPr>
  </w:style>
  <w:style w:type="paragraph" w:customStyle="1" w:styleId="rp-nazev">
    <w:name w:val="rp-nazev"/>
    <w:basedOn w:val="rp-titul"/>
    <w:rsid w:val="00E846B6"/>
    <w:pPr>
      <w:spacing w:before="4000" w:after="0"/>
    </w:pPr>
  </w:style>
  <w:style w:type="paragraph" w:customStyle="1" w:styleId="rp-podnazev">
    <w:name w:val="rp-podnazev"/>
    <w:basedOn w:val="rp-nazev"/>
    <w:rsid w:val="002615F3"/>
    <w:pPr>
      <w:spacing w:before="480" w:after="4920"/>
    </w:pPr>
    <w:rPr>
      <w:sz w:val="32"/>
    </w:rPr>
  </w:style>
  <w:style w:type="paragraph" w:customStyle="1" w:styleId="udaje">
    <w:name w:val="udaje"/>
    <w:basedOn w:val="Normal"/>
    <w:rsid w:val="00460FDE"/>
    <w:pPr>
      <w:tabs>
        <w:tab w:val="left" w:pos="4536"/>
      </w:tabs>
      <w:spacing w:after="1000"/>
      <w:contextualSpacing/>
    </w:pPr>
  </w:style>
  <w:style w:type="paragraph" w:styleId="Header">
    <w:name w:val="header"/>
    <w:basedOn w:val="Normal"/>
    <w:rsid w:val="00A90CDF"/>
    <w:pPr>
      <w:tabs>
        <w:tab w:val="center" w:pos="4536"/>
        <w:tab w:val="right" w:pos="9072"/>
      </w:tabs>
      <w:jc w:val="center"/>
    </w:pPr>
    <w:rPr>
      <w:rFonts w:ascii="Arial" w:hAnsi="Arial"/>
    </w:rPr>
  </w:style>
  <w:style w:type="paragraph" w:styleId="Footer">
    <w:name w:val="footer"/>
    <w:basedOn w:val="Normal"/>
    <w:link w:val="FooterChar"/>
    <w:uiPriority w:val="99"/>
    <w:rsid w:val="005A1109"/>
    <w:pPr>
      <w:tabs>
        <w:tab w:val="right" w:pos="8789"/>
      </w:tabs>
      <w:jc w:val="center"/>
    </w:pPr>
    <w:rPr>
      <w:rFonts w:ascii="Arial" w:hAnsi="Arial"/>
      <w:sz w:val="20"/>
    </w:rPr>
  </w:style>
  <w:style w:type="paragraph" w:customStyle="1" w:styleId="prohlaseni">
    <w:name w:val="prohlaseni"/>
    <w:basedOn w:val="Normal"/>
    <w:rsid w:val="00932376"/>
    <w:pPr>
      <w:pageBreakBefore/>
      <w:spacing w:before="9000"/>
      <w:contextualSpacing/>
    </w:pPr>
  </w:style>
  <w:style w:type="paragraph" w:styleId="TOC2">
    <w:name w:val="toc 2"/>
    <w:basedOn w:val="Normal"/>
    <w:next w:val="Normal"/>
    <w:autoRedefine/>
    <w:uiPriority w:val="39"/>
    <w:rsid w:val="00C03EB5"/>
    <w:pPr>
      <w:spacing w:after="0"/>
      <w:ind w:left="238"/>
      <w:jc w:val="left"/>
    </w:pPr>
  </w:style>
  <w:style w:type="paragraph" w:styleId="TOC1">
    <w:name w:val="toc 1"/>
    <w:basedOn w:val="Normal"/>
    <w:next w:val="Normal"/>
    <w:autoRedefine/>
    <w:uiPriority w:val="39"/>
    <w:rsid w:val="00C03EB5"/>
    <w:pPr>
      <w:spacing w:after="0"/>
      <w:jc w:val="left"/>
    </w:pPr>
    <w:rPr>
      <w:b/>
    </w:rPr>
  </w:style>
  <w:style w:type="character" w:styleId="Hyperlink">
    <w:name w:val="Hyperlink"/>
    <w:uiPriority w:val="99"/>
    <w:rsid w:val="00126010"/>
    <w:rPr>
      <w:rFonts w:ascii="Book Antiqua" w:hAnsi="Book Antiqua"/>
      <w:color w:val="auto"/>
      <w:sz w:val="24"/>
      <w:u w:val="none"/>
    </w:rPr>
  </w:style>
  <w:style w:type="character" w:styleId="PageNumber">
    <w:name w:val="page number"/>
    <w:rsid w:val="001B3171"/>
    <w:rPr>
      <w:sz w:val="22"/>
    </w:rPr>
  </w:style>
  <w:style w:type="character" w:customStyle="1" w:styleId="nazev">
    <w:name w:val="nazev"/>
    <w:rsid w:val="00C03EB5"/>
    <w:rPr>
      <w:i/>
    </w:rPr>
  </w:style>
  <w:style w:type="paragraph" w:customStyle="1" w:styleId="odrazky">
    <w:name w:val="odrazky"/>
    <w:basedOn w:val="Normal"/>
    <w:rsid w:val="00D71BE1"/>
    <w:pPr>
      <w:numPr>
        <w:numId w:val="15"/>
      </w:numPr>
      <w:ind w:left="357" w:firstLine="0"/>
      <w:contextualSpacing/>
      <w:jc w:val="left"/>
    </w:pPr>
  </w:style>
  <w:style w:type="paragraph" w:styleId="TOC3">
    <w:name w:val="toc 3"/>
    <w:basedOn w:val="Normal"/>
    <w:next w:val="Normal"/>
    <w:autoRedefine/>
    <w:uiPriority w:val="39"/>
    <w:rsid w:val="00C03EB5"/>
    <w:pPr>
      <w:spacing w:after="0"/>
      <w:ind w:left="482"/>
    </w:pPr>
  </w:style>
  <w:style w:type="paragraph" w:styleId="TOC4">
    <w:name w:val="toc 4"/>
    <w:basedOn w:val="Normal"/>
    <w:next w:val="Normal"/>
    <w:autoRedefine/>
    <w:semiHidden/>
    <w:rsid w:val="00C03EB5"/>
    <w:pPr>
      <w:ind w:left="720"/>
    </w:pPr>
  </w:style>
  <w:style w:type="paragraph" w:styleId="BalloonText">
    <w:name w:val="Balloon Text"/>
    <w:basedOn w:val="Normal"/>
    <w:link w:val="BalloonTextChar"/>
    <w:rsid w:val="000A200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0A2007"/>
    <w:rPr>
      <w:rFonts w:ascii="Tahoma" w:hAnsi="Tahoma" w:cs="Tahoma"/>
      <w:sz w:val="16"/>
      <w:szCs w:val="16"/>
    </w:rPr>
  </w:style>
  <w:style w:type="paragraph" w:customStyle="1" w:styleId="Ploha1">
    <w:name w:val="Příloha 1"/>
    <w:basedOn w:val="Heading1"/>
    <w:next w:val="Normal"/>
    <w:qFormat/>
    <w:rsid w:val="000A2007"/>
    <w:pPr>
      <w:numPr>
        <w:numId w:val="16"/>
      </w:numPr>
    </w:pPr>
  </w:style>
  <w:style w:type="character" w:styleId="CommentReference">
    <w:name w:val="annotation reference"/>
    <w:rsid w:val="008E5F93"/>
    <w:rPr>
      <w:sz w:val="16"/>
      <w:szCs w:val="16"/>
    </w:rPr>
  </w:style>
  <w:style w:type="paragraph" w:styleId="CommentText">
    <w:name w:val="annotation text"/>
    <w:basedOn w:val="Normal"/>
    <w:link w:val="CommentTextChar"/>
    <w:rsid w:val="008E5F9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E5F93"/>
  </w:style>
  <w:style w:type="paragraph" w:styleId="CommentSubject">
    <w:name w:val="annotation subject"/>
    <w:basedOn w:val="CommentText"/>
    <w:next w:val="CommentText"/>
    <w:link w:val="CommentSubjectChar"/>
    <w:rsid w:val="008E5F93"/>
    <w:rPr>
      <w:rFonts w:ascii="Times New Roman" w:hAnsi="Times New Roman"/>
      <w:b/>
      <w:bCs/>
    </w:rPr>
  </w:style>
  <w:style w:type="character" w:customStyle="1" w:styleId="CommentSubjectChar">
    <w:name w:val="Comment Subject Char"/>
    <w:link w:val="CommentSubject"/>
    <w:rsid w:val="008E5F93"/>
    <w:rPr>
      <w:b/>
      <w:bCs/>
    </w:rPr>
  </w:style>
  <w:style w:type="character" w:customStyle="1" w:styleId="FooterChar">
    <w:name w:val="Footer Char"/>
    <w:link w:val="Footer"/>
    <w:uiPriority w:val="99"/>
    <w:rsid w:val="005A1109"/>
    <w:rPr>
      <w:rFonts w:ascii="Arial" w:hAnsi="Arial"/>
      <w:szCs w:val="24"/>
    </w:rPr>
  </w:style>
  <w:style w:type="paragraph" w:customStyle="1" w:styleId="obrazek">
    <w:name w:val="obrazek"/>
    <w:basedOn w:val="Normal"/>
    <w:next w:val="Caption"/>
    <w:qFormat/>
    <w:rsid w:val="009449B6"/>
    <w:pPr>
      <w:keepNext/>
      <w:spacing w:before="360"/>
      <w:jc w:val="center"/>
    </w:pPr>
  </w:style>
  <w:style w:type="table" w:styleId="TableGrid">
    <w:name w:val="Table Grid"/>
    <w:basedOn w:val="TableNormal"/>
    <w:rsid w:val="009449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qFormat/>
    <w:rsid w:val="00D71BE1"/>
    <w:pPr>
      <w:suppressAutoHyphens/>
      <w:jc w:val="center"/>
    </w:pPr>
    <w:rPr>
      <w:rFonts w:ascii="Arial" w:hAnsi="Arial"/>
      <w:bCs/>
      <w:sz w:val="20"/>
      <w:szCs w:val="20"/>
    </w:rPr>
  </w:style>
  <w:style w:type="paragraph" w:customStyle="1" w:styleId="textvtabulce">
    <w:name w:val="text v tabulce"/>
    <w:basedOn w:val="Normal"/>
    <w:qFormat/>
    <w:rsid w:val="009449B6"/>
    <w:pPr>
      <w:spacing w:before="60" w:after="60"/>
      <w:jc w:val="left"/>
    </w:pPr>
    <w:rPr>
      <w:rFonts w:ascii="Arial" w:hAnsi="Arial"/>
      <w:sz w:val="22"/>
    </w:rPr>
  </w:style>
  <w:style w:type="paragraph" w:customStyle="1" w:styleId="cislavtabulce">
    <w:name w:val="cisla v tabulce"/>
    <w:basedOn w:val="textvtabulce"/>
    <w:qFormat/>
    <w:rsid w:val="009449B6"/>
    <w:pPr>
      <w:keepNext/>
      <w:jc w:val="right"/>
    </w:pPr>
  </w:style>
  <w:style w:type="paragraph" w:customStyle="1" w:styleId="Rozloendokumentu">
    <w:name w:val="Rozložení dokumentu"/>
    <w:basedOn w:val="Normal"/>
    <w:link w:val="RozloendokumentuChar"/>
    <w:rsid w:val="00932376"/>
    <w:rPr>
      <w:rFonts w:ascii="Tahoma" w:hAnsi="Tahoma"/>
      <w:sz w:val="16"/>
      <w:szCs w:val="16"/>
    </w:rPr>
  </w:style>
  <w:style w:type="character" w:customStyle="1" w:styleId="RozloendokumentuChar">
    <w:name w:val="Rozložení dokumentu Char"/>
    <w:link w:val="Rozloendokumentu"/>
    <w:rsid w:val="00932376"/>
    <w:rPr>
      <w:rFonts w:ascii="Tahoma" w:hAnsi="Tahoma" w:cs="Tahoma"/>
      <w:sz w:val="16"/>
      <w:szCs w:val="16"/>
    </w:rPr>
  </w:style>
  <w:style w:type="paragraph" w:customStyle="1" w:styleId="rpprilohy">
    <w:name w:val="rp_prilohy"/>
    <w:basedOn w:val="rp-nazev"/>
    <w:qFormat/>
    <w:rsid w:val="00D4235B"/>
  </w:style>
  <w:style w:type="character" w:customStyle="1" w:styleId="odkaz">
    <w:name w:val="odkaz"/>
    <w:qFormat/>
    <w:rsid w:val="00126010"/>
    <w:rPr>
      <w:rFonts w:ascii="Courier New" w:hAnsi="Courier New"/>
      <w:sz w:val="24"/>
    </w:rPr>
  </w:style>
  <w:style w:type="paragraph" w:styleId="FootnoteText">
    <w:name w:val="footnote text"/>
    <w:basedOn w:val="Normal"/>
    <w:link w:val="FootnoteTextChar"/>
    <w:rsid w:val="00DE2AD1"/>
    <w:rPr>
      <w:sz w:val="20"/>
      <w:szCs w:val="20"/>
    </w:rPr>
  </w:style>
  <w:style w:type="character" w:customStyle="1" w:styleId="FootnoteTextChar">
    <w:name w:val="Footnote Text Char"/>
    <w:link w:val="FootnoteText"/>
    <w:rsid w:val="00DE2AD1"/>
    <w:rPr>
      <w:rFonts w:ascii="Book Antiqua" w:hAnsi="Book Antiqua"/>
    </w:rPr>
  </w:style>
  <w:style w:type="character" w:styleId="FootnoteReference">
    <w:name w:val="footnote reference"/>
    <w:rsid w:val="00DE2AD1"/>
    <w:rPr>
      <w:vertAlign w:val="superscript"/>
    </w:rPr>
  </w:style>
  <w:style w:type="character" w:styleId="Mention">
    <w:name w:val="Mention"/>
    <w:basedOn w:val="DefaultParagraphFont"/>
    <w:uiPriority w:val="99"/>
    <w:semiHidden/>
    <w:unhideWhenUsed/>
    <w:rsid w:val="00DA544D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semiHidden/>
    <w:unhideWhenUsed/>
    <w:rsid w:val="00DA544D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A58A9"/>
    <w:pPr>
      <w:pageBreakBefore w:val="0"/>
      <w:numPr>
        <w:numId w:val="0"/>
      </w:numPr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92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header" Target="header3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yperlink" Target="http://stackoverflow.com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pinvoke.net/" TargetMode="Externa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footer" Target="footer7.xml"/><Relationship Id="rId5" Type="http://schemas.openxmlformats.org/officeDocument/2006/relationships/webSettings" Target="webSettings.xml"/><Relationship Id="rId15" Type="http://schemas.openxmlformats.org/officeDocument/2006/relationships/hyperlink" Target="https://msdn.microsoft.com/" TargetMode="External"/><Relationship Id="rId23" Type="http://schemas.openxmlformats.org/officeDocument/2006/relationships/image" Target="media/image3.png"/><Relationship Id="rId10" Type="http://schemas.openxmlformats.org/officeDocument/2006/relationships/footer" Target="footer2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msdn.microsoft.com/en-us/library/windows/desktop/ms682073.aspx" TargetMode="External"/><Relationship Id="rId22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an\Downloads\mrp_sablona_word_oboustranny.dotx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7E356C-15A6-4292-B244-F85C37FAF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mrp_sablona_word_oboustranny</Template>
  <TotalTime>143</TotalTime>
  <Pages>73</Pages>
  <Words>15924</Words>
  <Characters>90772</Characters>
  <Application>Microsoft Office Word</Application>
  <DocSecurity>0</DocSecurity>
  <Lines>756</Lines>
  <Paragraphs>212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Střední škola informatiky a spojů, Brno, Čichnova 23</vt:lpstr>
      <vt:lpstr>Střední škola informatiky a spojů, Brno, Čichnova 23</vt:lpstr>
    </vt:vector>
  </TitlesOfParts>
  <Company>vt7</Company>
  <LinksUpToDate>false</LinksUpToDate>
  <CharactersWithSpaces>106484</CharactersWithSpaces>
  <SharedDoc>false</SharedDoc>
  <HLinks>
    <vt:vector size="42" baseType="variant">
      <vt:variant>
        <vt:i4>1507377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_Toc387158013</vt:lpwstr>
      </vt:variant>
      <vt:variant>
        <vt:i4>1507377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_Toc387158012</vt:lpwstr>
      </vt:variant>
      <vt:variant>
        <vt:i4>1507377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_Toc387158011</vt:lpwstr>
      </vt:variant>
      <vt:variant>
        <vt:i4>1507377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_Toc387158010</vt:lpwstr>
      </vt:variant>
      <vt:variant>
        <vt:i4>1441841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_Toc387158009</vt:lpwstr>
      </vt:variant>
      <vt:variant>
        <vt:i4>1441841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_Toc387158008</vt:lpwstr>
      </vt:variant>
      <vt:variant>
        <vt:i4>1441841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_Toc387158007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Střední škola informatiky a spojů, Brno, Čichnova 23</dc:title>
  <dc:creator>Marian Dolinský</dc:creator>
  <cp:lastModifiedBy>Marian Dolinský</cp:lastModifiedBy>
  <cp:revision>103</cp:revision>
  <cp:lastPrinted>2017-05-14T22:07:00Z</cp:lastPrinted>
  <dcterms:created xsi:type="dcterms:W3CDTF">2017-05-14T19:30:00Z</dcterms:created>
  <dcterms:modified xsi:type="dcterms:W3CDTF">2017-05-14T22:08:00Z</dcterms:modified>
</cp:coreProperties>
</file>